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3ADC6F" w14:textId="234A89E3" w:rsidR="004C6E5E" w:rsidRPr="00CD4AA3" w:rsidRDefault="004C6E5E" w:rsidP="004C6E5E">
      <w:pPr>
        <w:pStyle w:val="MDPI11articletype"/>
      </w:pPr>
      <w:r w:rsidRPr="00CD4AA3">
        <w:t>Article</w:t>
      </w:r>
    </w:p>
    <w:p w14:paraId="7327702E" w14:textId="359BC972" w:rsidR="004C6E5E" w:rsidRPr="00CD4AA3" w:rsidRDefault="00DA659C" w:rsidP="004C6E5E">
      <w:pPr>
        <w:pStyle w:val="MDPI12title"/>
      </w:pPr>
      <w:r w:rsidRPr="00DA659C">
        <w:t>AUMOR-AR: Mobile Application for University Orientation Delivering Information at Point of Need</w:t>
      </w:r>
    </w:p>
    <w:p w14:paraId="4B077717" w14:textId="079F31AE" w:rsidR="007B7C7B" w:rsidRPr="00CD4AA3" w:rsidRDefault="00DA659C" w:rsidP="004C6E5E">
      <w:pPr>
        <w:pStyle w:val="MDPI13authornames"/>
      </w:pPr>
      <w:r>
        <w:t>Muhammad Nadeem</w:t>
      </w:r>
      <w:r w:rsidR="004C6E5E" w:rsidRPr="00CD4AA3">
        <w:t xml:space="preserve"> </w:t>
      </w:r>
      <w:r w:rsidR="004C6E5E" w:rsidRPr="00CD4AA3">
        <w:rPr>
          <w:vertAlign w:val="superscript"/>
        </w:rPr>
        <w:t>1</w:t>
      </w:r>
      <w:r w:rsidR="003F7759" w:rsidRPr="00CD4AA3">
        <w:rPr>
          <w:vertAlign w:val="superscript"/>
        </w:rPr>
        <w:t>,</w:t>
      </w:r>
      <w:r w:rsidR="003F7759" w:rsidRPr="00CD4AA3">
        <w:t>*</w:t>
      </w:r>
      <w:r w:rsidR="004C6E5E" w:rsidRPr="00CD4AA3">
        <w:t xml:space="preserve">, Firstname Lastname </w:t>
      </w:r>
      <w:r w:rsidR="004C6E5E" w:rsidRPr="00CD4AA3">
        <w:rPr>
          <w:vertAlign w:val="superscript"/>
        </w:rPr>
        <w:t>2</w:t>
      </w:r>
      <w:r w:rsidR="004C6E5E" w:rsidRPr="00CD4AA3">
        <w:t xml:space="preserve"> and Firstname Lastname </w:t>
      </w:r>
      <w:r w:rsidR="004C6E5E" w:rsidRPr="00CD4AA3">
        <w:rPr>
          <w:vertAlign w:val="superscript"/>
        </w:rPr>
        <w:t>2,</w:t>
      </w:r>
      <w:r w:rsidR="004C6E5E" w:rsidRPr="00CD4AA3">
        <w:t>*</w:t>
      </w:r>
    </w:p>
    <w:tbl>
      <w:tblPr>
        <w:tblpPr w:leftFromText="198" w:rightFromText="198" w:vertAnchor="page" w:horzAnchor="margin" w:tblpY="11407"/>
        <w:tblW w:w="2410" w:type="dxa"/>
        <w:tblLayout w:type="fixed"/>
        <w:tblCellMar>
          <w:left w:w="0" w:type="dxa"/>
          <w:right w:w="0" w:type="dxa"/>
        </w:tblCellMar>
        <w:tblLook w:val="04A0" w:firstRow="1" w:lastRow="0" w:firstColumn="1" w:lastColumn="0" w:noHBand="0" w:noVBand="1"/>
      </w:tblPr>
      <w:tblGrid>
        <w:gridCol w:w="2410"/>
      </w:tblGrid>
      <w:tr w:rsidR="007B7C7B" w:rsidRPr="00CD4AA3" w14:paraId="0971450E" w14:textId="77777777" w:rsidTr="00E40C28">
        <w:tc>
          <w:tcPr>
            <w:tcW w:w="2410" w:type="dxa"/>
          </w:tcPr>
          <w:p w14:paraId="78709A39" w14:textId="77777777" w:rsidR="007B7C7B" w:rsidRPr="00CD4AA3" w:rsidRDefault="007B7C7B" w:rsidP="00E40C28">
            <w:pPr>
              <w:pStyle w:val="MDPI15academiceditor"/>
              <w:spacing w:before="0" w:after="120"/>
            </w:pPr>
            <w:r w:rsidRPr="00CD4AA3">
              <w:t>Academic Editor: Firstname Lastname</w:t>
            </w:r>
          </w:p>
          <w:p w14:paraId="12D979FD" w14:textId="77777777" w:rsidR="007B7C7B" w:rsidRPr="00CD4AA3" w:rsidRDefault="007B7C7B" w:rsidP="00E40C28">
            <w:pPr>
              <w:pStyle w:val="MDPI14history"/>
              <w:spacing w:before="120"/>
            </w:pPr>
            <w:r w:rsidRPr="00CD4AA3">
              <w:t>Received: date</w:t>
            </w:r>
          </w:p>
          <w:p w14:paraId="3C29AD5C" w14:textId="77777777" w:rsidR="007B7C7B" w:rsidRPr="00CD4AA3" w:rsidRDefault="007B7C7B" w:rsidP="00E40C28">
            <w:pPr>
              <w:pStyle w:val="MDPI14history"/>
            </w:pPr>
            <w:r w:rsidRPr="00CD4AA3">
              <w:t>Revised: date</w:t>
            </w:r>
          </w:p>
          <w:p w14:paraId="25EC8315" w14:textId="77777777" w:rsidR="007B7C7B" w:rsidRPr="00CD4AA3" w:rsidRDefault="007B7C7B" w:rsidP="00E40C28">
            <w:pPr>
              <w:pStyle w:val="MDPI14history"/>
            </w:pPr>
            <w:r w:rsidRPr="00CD4AA3">
              <w:t>Accepted: date</w:t>
            </w:r>
          </w:p>
          <w:p w14:paraId="7D6D7C3D" w14:textId="77777777" w:rsidR="007B7C7B" w:rsidRPr="00CD4AA3" w:rsidRDefault="007B7C7B" w:rsidP="00E40C28">
            <w:pPr>
              <w:pStyle w:val="MDPI14history"/>
              <w:spacing w:after="120"/>
            </w:pPr>
            <w:r w:rsidRPr="00CD4AA3">
              <w:t>Published: date</w:t>
            </w:r>
          </w:p>
          <w:p w14:paraId="6C443887" w14:textId="77777777" w:rsidR="007B7C7B" w:rsidRPr="00CD4AA3" w:rsidRDefault="007B7C7B" w:rsidP="00E40C28">
            <w:pPr>
              <w:pStyle w:val="MDPI61citation"/>
              <w:rPr>
                <w:lang w:bidi="en-US"/>
              </w:rPr>
            </w:pPr>
            <w:r w:rsidRPr="00CD4AA3">
              <w:rPr>
                <w:b/>
                <w:lang w:bidi="en-US"/>
              </w:rPr>
              <w:t xml:space="preserve">Citation: </w:t>
            </w:r>
            <w:r w:rsidRPr="00CD4AA3">
              <w:rPr>
                <w:lang w:bidi="en-US"/>
              </w:rPr>
              <w:t>To be added by editorial staff during production.</w:t>
            </w:r>
          </w:p>
          <w:p w14:paraId="1039835D" w14:textId="77777777" w:rsidR="007B7C7B" w:rsidRPr="00CD4AA3" w:rsidRDefault="007B7C7B" w:rsidP="00E40C28">
            <w:pPr>
              <w:pStyle w:val="MDPI72copyright"/>
              <w:rPr>
                <w:rFonts w:eastAsia="DengXian"/>
                <w:noProof w:val="0"/>
                <w:lang w:val="en-US" w:bidi="en-US"/>
              </w:rPr>
            </w:pPr>
            <w:r w:rsidRPr="00CD4AA3">
              <w:rPr>
                <w:rFonts w:eastAsia="DengXian"/>
                <w:b/>
                <w:noProof w:val="0"/>
                <w:lang w:val="en-US" w:bidi="en-US"/>
              </w:rPr>
              <w:t>Copyright:</w:t>
            </w:r>
            <w:r w:rsidRPr="00CD4AA3">
              <w:rPr>
                <w:rFonts w:eastAsia="DengXian"/>
                <w:noProof w:val="0"/>
                <w:lang w:val="en-US" w:bidi="en-US"/>
              </w:rPr>
              <w:t xml:space="preserve"> © 2025 by the authors. Submitted for possible open access publication under the terms and conditions of the Creative Commons Attribution (CC BY) license (https://creativecommons.org/licenses/by/4.0/).</w:t>
            </w:r>
          </w:p>
        </w:tc>
      </w:tr>
    </w:tbl>
    <w:p w14:paraId="1EF2CEC0" w14:textId="73800245" w:rsidR="003F7759" w:rsidRPr="001B0B9C" w:rsidRDefault="00170025" w:rsidP="003F7759">
      <w:pPr>
        <w:pStyle w:val="MDPI16affiliation"/>
        <w:ind w:left="2608" w:firstLine="0"/>
      </w:pPr>
      <w:r w:rsidRPr="00CD4AA3">
        <w:rPr>
          <w:vertAlign w:val="superscript"/>
        </w:rPr>
        <w:t>1</w:t>
      </w:r>
      <w:r w:rsidR="003F7759">
        <w:t xml:space="preserve"> </w:t>
      </w:r>
      <w:r w:rsidR="003F7759" w:rsidRPr="001B0B9C">
        <w:t>College of Engineering and Technology, American University of the Middle East, Egaila 54200, Kuwait</w:t>
      </w:r>
    </w:p>
    <w:p w14:paraId="5972DB63" w14:textId="63F253CB" w:rsidR="004C6E5E" w:rsidRPr="00CD4AA3" w:rsidRDefault="004C6E5E" w:rsidP="004C6E5E">
      <w:pPr>
        <w:pStyle w:val="MDPI16affiliation"/>
      </w:pPr>
    </w:p>
    <w:p w14:paraId="7F0DD41B" w14:textId="265ED721" w:rsidR="004C6E5E" w:rsidRPr="00CD4AA3" w:rsidRDefault="004C6E5E" w:rsidP="004C6E5E">
      <w:pPr>
        <w:pStyle w:val="MDPI16affiliation"/>
      </w:pPr>
      <w:r w:rsidRPr="00CD4AA3">
        <w:rPr>
          <w:vertAlign w:val="superscript"/>
        </w:rPr>
        <w:t>2</w:t>
      </w:r>
      <w:r w:rsidRPr="00CD4AA3">
        <w:tab/>
      </w:r>
      <w:r w:rsidRPr="00CD4AA3">
        <w:rPr>
          <w:b/>
        </w:rPr>
        <w:t>*</w:t>
      </w:r>
      <w:r w:rsidRPr="00CD4AA3">
        <w:t xml:space="preserve">Correspondence: </w:t>
      </w:r>
      <w:r w:rsidR="00DA659C" w:rsidRPr="00DA659C">
        <w:t>Muhammad.nadeem@aum.edu.kw</w:t>
      </w:r>
      <w:r w:rsidR="00DA659C">
        <w:t xml:space="preserve"> </w:t>
      </w:r>
    </w:p>
    <w:p w14:paraId="35BB6903" w14:textId="7CD853C9" w:rsidR="003F7759" w:rsidRPr="003F7759" w:rsidRDefault="00C30C95" w:rsidP="00BF4C12">
      <w:pPr>
        <w:pStyle w:val="MDPI17abstract"/>
      </w:pPr>
      <w:r w:rsidRPr="009458C1">
        <w:rPr>
          <w:b/>
        </w:rPr>
        <w:t>Abstract</w:t>
      </w:r>
      <w:r>
        <w:rPr>
          <w:b/>
        </w:rPr>
        <w:t xml:space="preserve">: </w:t>
      </w:r>
      <w:r w:rsidR="00801BD9" w:rsidRPr="00BF4C12">
        <w:t>Freshmen students are often required to absorb a large amount of new information within a short period of time, which can be both academically and emotionally challenging.</w:t>
      </w:r>
      <w:r w:rsidR="003F7759" w:rsidRPr="00BF4C12">
        <w:t xml:space="preserve"> </w:t>
      </w:r>
      <w:r w:rsidR="00246AC3" w:rsidRPr="00BF4C12">
        <w:t xml:space="preserve">In response to this challenge, this study introduces AUMOR-AR, a mobile application designed to enhance university orientation </w:t>
      </w:r>
      <w:r w:rsidR="00BF4C12" w:rsidRPr="00BF4C12">
        <w:t>by delivering contextual information at the point of need</w:t>
      </w:r>
      <w:r w:rsidR="00246AC3" w:rsidRPr="00BF4C12">
        <w:t>.</w:t>
      </w:r>
      <w:r w:rsidR="003F7759" w:rsidRPr="00BF4C12">
        <w:t xml:space="preserve"> </w:t>
      </w:r>
      <w:r w:rsidR="00BF4C12" w:rsidRPr="00BF4C12">
        <w:t xml:space="preserve">The </w:t>
      </w:r>
      <w:r w:rsidR="00BF4C12" w:rsidRPr="00BF4C12">
        <w:t>application</w:t>
      </w:r>
      <w:r w:rsidR="00BF4C12" w:rsidRPr="00BF4C12">
        <w:t xml:space="preserve"> integrates GPS-based localization with QR code triggers to provide real-time, location-specific guidance and interactive content through an augmented reality (AR) interface. </w:t>
      </w:r>
      <w:r w:rsidR="00BF4C12" w:rsidRPr="00BF4C12">
        <w:t>It uses</w:t>
      </w:r>
      <w:r w:rsidR="00246AC3" w:rsidRPr="00BF4C12">
        <w:t xml:space="preserve"> GPS functionality</w:t>
      </w:r>
      <w:r w:rsidR="00BF4C12" w:rsidRPr="00BF4C12">
        <w:t xml:space="preserve"> to provide </w:t>
      </w:r>
      <w:r w:rsidR="00246AC3" w:rsidRPr="00BF4C12">
        <w:t xml:space="preserve">real-time location-based services including </w:t>
      </w:r>
      <w:r w:rsidR="00BF4C12" w:rsidRPr="00BF4C12">
        <w:t>information about</w:t>
      </w:r>
      <w:r w:rsidR="00246AC3" w:rsidRPr="00BF4C12">
        <w:t xml:space="preserve"> academic buildings, student services, and recreational facilities.</w:t>
      </w:r>
      <w:r w:rsidR="003F7759" w:rsidRPr="00BF4C12">
        <w:t xml:space="preserve"> </w:t>
      </w:r>
      <w:r w:rsidR="00BF4C12" w:rsidRPr="00BF4C12">
        <w:t xml:space="preserve">Scanning </w:t>
      </w:r>
      <w:r w:rsidR="00246AC3" w:rsidRPr="00BF4C12">
        <w:t xml:space="preserve">QR code </w:t>
      </w:r>
      <w:r w:rsidR="00BF4C12" w:rsidRPr="00BF4C12">
        <w:t xml:space="preserve">placed on certain devices and lab equipment </w:t>
      </w:r>
      <w:r w:rsidR="00246AC3" w:rsidRPr="00BF4C12">
        <w:t>allows users to access relevant information</w:t>
      </w:r>
      <w:r w:rsidR="00BF4C12" w:rsidRPr="00BF4C12">
        <w:t>.</w:t>
      </w:r>
      <w:r w:rsidR="003F7759" w:rsidRPr="00BF4C12">
        <w:t xml:space="preserve"> </w:t>
      </w:r>
      <w:r w:rsidR="00246AC3" w:rsidRPr="00BF4C12">
        <w:t>This study presents the development process of AUMOR-AR, including its conceptual framework, design considerations, and implementation plans.</w:t>
      </w:r>
      <w:r w:rsidR="003F7759" w:rsidRPr="00BF4C12">
        <w:t xml:space="preserve"> </w:t>
      </w:r>
      <w:r w:rsidR="00BF4C12" w:rsidRPr="00BF4C12">
        <w:t>T</w:t>
      </w:r>
      <w:r w:rsidR="00BF4C12" w:rsidRPr="00BF4C12">
        <w:t>he research follows a user-centered design methodology, incorporating with new students to evaluate usability, accuracy, and engagement. Results demonstrate that AUMOR-AR significantly improves spatial awareness, reduces confusion during orientation, and enhances user satisfaction compared to traditional printed or static digital maps. The system offers a scalable solution for smart campus environments and contributes to the broader field of context-aware mobile learning and AR-assisted navigation</w:t>
      </w:r>
      <w:r w:rsidR="003F7759" w:rsidRPr="00BF4C12">
        <w:t>.</w:t>
      </w:r>
    </w:p>
    <w:p w14:paraId="7BB61EE6" w14:textId="3A690411" w:rsidR="004C6E5E" w:rsidRPr="00CD4AA3" w:rsidRDefault="004C6E5E" w:rsidP="00E06FBD">
      <w:pPr>
        <w:pStyle w:val="MDPI18keywords"/>
        <w:rPr>
          <w:szCs w:val="18"/>
        </w:rPr>
      </w:pPr>
      <w:r w:rsidRPr="00CD4AA3">
        <w:rPr>
          <w:b/>
          <w:szCs w:val="18"/>
        </w:rPr>
        <w:t xml:space="preserve">Keywords: </w:t>
      </w:r>
      <w:bookmarkStart w:id="0" w:name="_Hlk209877608"/>
      <w:r w:rsidR="003F7759" w:rsidRPr="00882C40">
        <w:rPr>
          <w:szCs w:val="20"/>
        </w:rPr>
        <w:t xml:space="preserve">Augmented Reality (AR), Mobile application, University orientation, </w:t>
      </w:r>
      <w:r w:rsidR="003F7759">
        <w:rPr>
          <w:szCs w:val="20"/>
        </w:rPr>
        <w:t xml:space="preserve">GPS </w:t>
      </w:r>
      <w:r w:rsidR="003F7759" w:rsidRPr="00882C40">
        <w:rPr>
          <w:szCs w:val="20"/>
        </w:rPr>
        <w:t xml:space="preserve">Navigation, </w:t>
      </w:r>
      <w:r w:rsidR="003F7759">
        <w:rPr>
          <w:szCs w:val="20"/>
        </w:rPr>
        <w:t xml:space="preserve">QR Codes, </w:t>
      </w:r>
      <w:r w:rsidR="003F7759" w:rsidRPr="00882C40">
        <w:rPr>
          <w:szCs w:val="20"/>
        </w:rPr>
        <w:t xml:space="preserve">Technology acceptance model (TAM), </w:t>
      </w:r>
      <w:bookmarkEnd w:id="0"/>
      <w:r w:rsidR="003F7759">
        <w:rPr>
          <w:szCs w:val="20"/>
        </w:rPr>
        <w:t>C</w:t>
      </w:r>
      <w:r w:rsidR="003F7759" w:rsidRPr="0065027C">
        <w:rPr>
          <w:szCs w:val="20"/>
        </w:rPr>
        <w:t>ontext appropriate information</w:t>
      </w:r>
    </w:p>
    <w:p w14:paraId="38CFFC04" w14:textId="77777777" w:rsidR="003F7759" w:rsidRPr="003F7759" w:rsidRDefault="003F7759" w:rsidP="000637B7">
      <w:pPr>
        <w:pStyle w:val="ListParagraph"/>
        <w:numPr>
          <w:ilvl w:val="0"/>
          <w:numId w:val="28"/>
        </w:numPr>
        <w:ind w:left="426" w:firstLine="2192"/>
        <w:rPr>
          <w:b/>
          <w:bCs/>
        </w:rPr>
      </w:pPr>
      <w:r w:rsidRPr="003F7759">
        <w:rPr>
          <w:b/>
          <w:bCs/>
        </w:rPr>
        <w:t>Introduction</w:t>
      </w:r>
    </w:p>
    <w:p w14:paraId="1E03E764" w14:textId="04453039" w:rsidR="003F7759" w:rsidRPr="00882C40" w:rsidRDefault="003F7759" w:rsidP="003F7759">
      <w:pPr>
        <w:ind w:left="2694" w:firstLine="360"/>
      </w:pPr>
      <w:r w:rsidRPr="00882C40">
        <w:t xml:space="preserve">Every year, hundreds of thousands of students leave college and enter universities to become successful professionals. </w:t>
      </w:r>
      <w:r w:rsidR="00246AC3" w:rsidRPr="00882C40">
        <w:t>As institutions of higher learning, universities are crucial for helping students develop their intellectual capacity and prepare for workforce demands (Attereya</w:t>
      </w:r>
      <w:r w:rsidR="00246AC3">
        <w:t xml:space="preserve">, </w:t>
      </w:r>
      <w:r w:rsidR="00246AC3" w:rsidRPr="00882C40">
        <w:t>2021).</w:t>
      </w:r>
      <w:r w:rsidRPr="00882C40">
        <w:t xml:space="preserve"> </w:t>
      </w:r>
      <w:r w:rsidR="00246AC3" w:rsidRPr="00882C40">
        <w:t>University orientation programs serve as critical transitional experiences for new students entering higher-education institutions.</w:t>
      </w:r>
      <w:r w:rsidRPr="00882C40">
        <w:t xml:space="preserve"> </w:t>
      </w:r>
      <w:r w:rsidR="00246AC3" w:rsidRPr="00882C40">
        <w:t>Students who participated in this program often performed better academically than those who did not attend the orientation</w:t>
      </w:r>
      <w:r w:rsidR="00246AC3">
        <w:t xml:space="preserve"> </w:t>
      </w:r>
      <w:r w:rsidR="00246AC3" w:rsidRPr="00882C40">
        <w:t>program.</w:t>
      </w:r>
      <w:r w:rsidRPr="00882C40">
        <w:t xml:space="preserve"> </w:t>
      </w:r>
      <w:r w:rsidR="008C6B0C">
        <w:t xml:space="preserve">Due to </w:t>
      </w:r>
      <w:r w:rsidR="00781E09">
        <w:t>reasons</w:t>
      </w:r>
      <w:r w:rsidR="008C6B0C">
        <w:t xml:space="preserve"> the </w:t>
      </w:r>
      <w:r w:rsidR="008C6B0C" w:rsidRPr="008C6B0C">
        <w:t xml:space="preserve">orientation </w:t>
      </w:r>
      <w:r w:rsidR="008C6B0C">
        <w:t xml:space="preserve">of campus including labs </w:t>
      </w:r>
      <w:r w:rsidR="008C6B0C" w:rsidRPr="008C6B0C">
        <w:t xml:space="preserve">is a crucial part of new student onboarding and improves their chances of success. Before being permitted to work in the lab, students at many universities must </w:t>
      </w:r>
      <w:r w:rsidR="008C6B0C">
        <w:t xml:space="preserve">also </w:t>
      </w:r>
      <w:r w:rsidR="008C6B0C" w:rsidRPr="008C6B0C">
        <w:t xml:space="preserve">undergo the lab orientation program. </w:t>
      </w:r>
      <w:r w:rsidRPr="00882C40">
        <w:t>Orientation not only motivates students but also helps them build solid social networks and adjust to the academic environment more effectively (Mohazana</w:t>
      </w:r>
      <w:r w:rsidR="00E40C28">
        <w:t>, xxxx</w:t>
      </w:r>
      <w:r w:rsidRPr="00882C40">
        <w:t xml:space="preserve">). </w:t>
      </w:r>
    </w:p>
    <w:p w14:paraId="6F7B32FC" w14:textId="6687A025" w:rsidR="00BF4C12" w:rsidRDefault="00246AC3" w:rsidP="003F7759">
      <w:pPr>
        <w:ind w:left="2694" w:firstLine="360"/>
      </w:pPr>
      <w:r w:rsidRPr="00882C40">
        <w:lastRenderedPageBreak/>
        <w:t>Although valuable, traditional orientation methods may not always adequately address the diverse needs and preferences of modern learners</w:t>
      </w:r>
      <w:r>
        <w:t xml:space="preserve"> and may be expensive</w:t>
      </w:r>
      <w:r w:rsidRPr="00882C40">
        <w:t>.</w:t>
      </w:r>
      <w:r w:rsidR="003F7759" w:rsidRPr="00882C40">
        <w:t xml:space="preserve"> </w:t>
      </w:r>
      <w:r w:rsidR="003F7759">
        <w:t>For example, orientation fees in the U.S. range from $100 to over $500 per student, with UNC-</w:t>
      </w:r>
      <w:r w:rsidR="00C30C95">
        <w:t>Chapel Hill charged $232</w:t>
      </w:r>
      <w:r w:rsidR="00BF4C12">
        <w:t xml:space="preserve">, </w:t>
      </w:r>
      <w:r w:rsidR="00C30C95">
        <w:t>Stanford $525</w:t>
      </w:r>
      <w:r w:rsidR="00BF4C12">
        <w:t xml:space="preserve">, and </w:t>
      </w:r>
      <w:r>
        <w:t xml:space="preserve">Canadian </w:t>
      </w:r>
      <w:r w:rsidR="00BF4C12">
        <w:t>universities</w:t>
      </w:r>
      <w:r>
        <w:t xml:space="preserve"> average C$90 (~US$63), funded through student fees and university support.</w:t>
      </w:r>
      <w:r w:rsidR="003F7759">
        <w:t xml:space="preserve"> </w:t>
      </w:r>
      <w:r>
        <w:t>Australia uses the Student Services Fee for free "O-Week" events (Education Department Australia).</w:t>
      </w:r>
      <w:r w:rsidR="003F7759">
        <w:t xml:space="preserve"> </w:t>
      </w:r>
      <w:r>
        <w:t>European orientations are typically free and funded by universities and student unions in the EU.</w:t>
      </w:r>
      <w:r w:rsidR="003F7759">
        <w:t xml:space="preserve"> </w:t>
      </w:r>
      <w:r>
        <w:t>Orientation is a valuable investment in students’ success.</w:t>
      </w:r>
      <w:r w:rsidR="003F7759">
        <w:t xml:space="preserve"> </w:t>
      </w:r>
    </w:p>
    <w:p w14:paraId="16D0BB2D" w14:textId="39CFD86B" w:rsidR="003F7759" w:rsidRPr="00882C40" w:rsidRDefault="00246AC3" w:rsidP="003F7759">
      <w:pPr>
        <w:ind w:left="2694" w:firstLine="360"/>
      </w:pPr>
      <w:r w:rsidRPr="00882C40">
        <w:t>In recent years, advancements in mobile technology have opened new avenues for enhancing the orientation process of new employees.</w:t>
      </w:r>
      <w:r w:rsidR="003F7759" w:rsidRPr="00882C40">
        <w:t xml:space="preserve"> </w:t>
      </w:r>
      <w:r w:rsidRPr="00882C40">
        <w:t>Mobile applications have emerged as powerful tools for delivering personalized and interactive experiences to higher education students.</w:t>
      </w:r>
      <w:r w:rsidR="003F7759" w:rsidRPr="00882C40">
        <w:t xml:space="preserve"> </w:t>
      </w:r>
      <w:r w:rsidRPr="00882C40">
        <w:t>By leveraging features such as GPS navigation and QR code scanning, mobile applications can revolutionize students’ engagement with university environments.</w:t>
      </w:r>
      <w:r w:rsidR="003F7759" w:rsidRPr="00882C40">
        <w:t xml:space="preserve"> The integration of augmented reality (AR) technology further extends the capabilities of mobile applications by offering immersive and interactive experiences that blend digital content with the physical world. </w:t>
      </w:r>
      <w:r w:rsidRPr="00882C40">
        <w:t>By overlaying virtual information in real-world environments, AR applications can provide students with contextualized guidance, information, and engagement opportunities during university orientation.</w:t>
      </w:r>
      <w:r w:rsidR="003F7759" w:rsidRPr="00882C40">
        <w:t xml:space="preserve"> </w:t>
      </w:r>
      <w:r w:rsidR="007316E2" w:rsidRPr="007316E2">
        <w:t>In 2024, the global augmented reality market was valued at USD 83.65 billion, and between 2025 and 2030, it is projected to expand at a compound annual growth rate (CAGR) of 37.9%.</w:t>
      </w:r>
    </w:p>
    <w:p w14:paraId="60A96AA3" w14:textId="582B30DE" w:rsidR="003F7759" w:rsidRDefault="003F7759" w:rsidP="003F7759">
      <w:pPr>
        <w:ind w:left="2694" w:firstLine="360"/>
      </w:pPr>
      <w:r>
        <w:t xml:space="preserve">Furthermore, </w:t>
      </w:r>
      <w:r w:rsidR="00E40C28">
        <w:t>c</w:t>
      </w:r>
      <w:r w:rsidRPr="00AE7F0D">
        <w:t xml:space="preserve">ampus life often feels like a survival challenge: students race between buildings, get lost indoors, and juggle multiple apps that do not show what is inside a building or how to reach services on time. </w:t>
      </w:r>
      <w:r w:rsidR="00246AC3" w:rsidRPr="00AE7F0D">
        <w:t>The result is not just tardiness; it is a steady drain on energy, productivity, mental clarity and confidence.</w:t>
      </w:r>
      <w:r w:rsidRPr="00AE7F0D">
        <w:t xml:space="preserve"> </w:t>
      </w:r>
      <w:r w:rsidR="00246AC3" w:rsidRPr="00AE7F0D">
        <w:t>This is less a time-management issue than a design problem, revealing the need for a smarter, student-centric tool to assist teachers in their work.</w:t>
      </w:r>
      <w:r w:rsidRPr="00AE7F0D">
        <w:t xml:space="preserve"> </w:t>
      </w:r>
      <w:r w:rsidR="008C6B0C">
        <w:t xml:space="preserve">This problem can be </w:t>
      </w:r>
      <w:r w:rsidRPr="00AE7F0D">
        <w:t>addresse</w:t>
      </w:r>
      <w:r w:rsidR="008C6B0C">
        <w:t xml:space="preserve">d through a </w:t>
      </w:r>
      <w:r w:rsidRPr="00AE7F0D">
        <w:t>personalized campus companion</w:t>
      </w:r>
      <w:r w:rsidR="008C6B0C">
        <w:t xml:space="preserve"> </w:t>
      </w:r>
      <w:r w:rsidR="000B20E1">
        <w:t xml:space="preserve">for students which helps </w:t>
      </w:r>
      <w:r w:rsidR="008C6B0C" w:rsidRPr="00AE7F0D">
        <w:t xml:space="preserve">finding and information </w:t>
      </w:r>
      <w:r w:rsidR="000B20E1">
        <w:t>about the</w:t>
      </w:r>
      <w:r w:rsidR="008C6B0C" w:rsidRPr="00AE7F0D">
        <w:t xml:space="preserve"> </w:t>
      </w:r>
      <w:r w:rsidRPr="00AE7F0D">
        <w:t>nearby labs</w:t>
      </w:r>
      <w:r w:rsidR="008C6B0C">
        <w:t xml:space="preserve"> and equipment inside it</w:t>
      </w:r>
      <w:r w:rsidRPr="00AE7F0D">
        <w:t>, classrooms, study zones, cafés, and library rooms</w:t>
      </w:r>
      <w:r w:rsidR="000B20E1">
        <w:t xml:space="preserve"> thus </w:t>
      </w:r>
      <w:r w:rsidR="00246AC3" w:rsidRPr="00AE7F0D">
        <w:t>mak</w:t>
      </w:r>
      <w:r w:rsidR="000B20E1">
        <w:t>ing</w:t>
      </w:r>
      <w:r w:rsidR="00246AC3" w:rsidRPr="00AE7F0D">
        <w:t xml:space="preserve"> daily academic life faster, smarter, and calmer, avoiding the chaotic, inefficient days that occur without it.</w:t>
      </w:r>
    </w:p>
    <w:p w14:paraId="284C00D4" w14:textId="3D6A5CA4" w:rsidR="003F7759" w:rsidRDefault="00246AC3" w:rsidP="005E560D">
      <w:pPr>
        <w:ind w:left="2694" w:firstLine="360"/>
      </w:pPr>
      <w:r w:rsidRPr="003F7759">
        <w:t>University orientation programs often face challenges in effectively assisting new students in navigating campus facilities, accessing relevant information, and fostering a sense of belonging among them.</w:t>
      </w:r>
      <w:r w:rsidR="003F7759" w:rsidRPr="003F7759">
        <w:t xml:space="preserve"> Traditional methods may not fully </w:t>
      </w:r>
      <w:r w:rsidR="007316E2" w:rsidRPr="003F7759">
        <w:t>accommodate</w:t>
      </w:r>
      <w:r w:rsidR="003F7759" w:rsidRPr="003F7759">
        <w:t xml:space="preserve"> to the diverse </w:t>
      </w:r>
      <w:r w:rsidR="007316E2" w:rsidRPr="003F7759">
        <w:t>requirements</w:t>
      </w:r>
      <w:r w:rsidR="003F7759" w:rsidRPr="003F7759">
        <w:t xml:space="preserve"> and preferences of modern </w:t>
      </w:r>
      <w:r w:rsidR="007316E2" w:rsidRPr="003F7759">
        <w:t>students</w:t>
      </w:r>
      <w:r w:rsidR="003F7759" w:rsidRPr="003F7759">
        <w:t>, leading to inefficiencies and gaps in the orientation process.</w:t>
      </w:r>
      <w:r w:rsidR="005E560D">
        <w:t xml:space="preserve"> </w:t>
      </w:r>
      <w:r w:rsidR="000B20E1" w:rsidRPr="00882C40">
        <w:t xml:space="preserve">This research was motivated by the recognition of the challenges faced by new students during the orientation process and the potential of </w:t>
      </w:r>
      <w:r w:rsidR="000B20E1">
        <w:t>mobile-</w:t>
      </w:r>
      <w:r w:rsidR="000B20E1" w:rsidRPr="00882C40">
        <w:t>AR technology</w:t>
      </w:r>
      <w:r w:rsidR="000B20E1">
        <w:t xml:space="preserve"> (MAR</w:t>
      </w:r>
      <w:r w:rsidR="000B20E1">
        <w:t>)</w:t>
      </w:r>
      <w:r w:rsidR="000B20E1">
        <w:t xml:space="preserve"> based</w:t>
      </w:r>
      <w:r w:rsidR="000B20E1" w:rsidRPr="00882C40">
        <w:t xml:space="preserve"> application tailored specifically for university orientation</w:t>
      </w:r>
      <w:r w:rsidR="000B20E1">
        <w:t xml:space="preserve">. </w:t>
      </w:r>
      <w:r w:rsidR="00C85C13">
        <w:t xml:space="preserve">We propose AUMOR-AR </w:t>
      </w:r>
      <w:r w:rsidR="00C85C13" w:rsidRPr="00C85C13">
        <w:t>(American University of the Middle East Orientation using Augmented Reality)</w:t>
      </w:r>
      <w:r w:rsidR="00C85C13">
        <w:t xml:space="preserve"> </w:t>
      </w:r>
      <w:r w:rsidR="000B20E1">
        <w:t>Th</w:t>
      </w:r>
      <w:r w:rsidR="00C85C13">
        <w:t>at</w:t>
      </w:r>
      <w:r w:rsidR="000B20E1">
        <w:t xml:space="preserve"> will</w:t>
      </w:r>
      <w:r w:rsidR="000B20E1" w:rsidRPr="00882C40">
        <w:t xml:space="preserve"> provide incoming students with a seamless and intuitive tool for navigating the campus, accessing relevant information, and fostering a sense of connection with their academic community.</w:t>
      </w:r>
      <w:r w:rsidR="000B20E1">
        <w:t xml:space="preserve"> </w:t>
      </w:r>
      <w:r w:rsidRPr="003F7759">
        <w:t>The objectives of this study were as follows.</w:t>
      </w:r>
    </w:p>
    <w:p w14:paraId="6429B16B" w14:textId="77777777" w:rsidR="00F11B3E" w:rsidRPr="003F7759" w:rsidRDefault="00F11B3E" w:rsidP="005E560D">
      <w:pPr>
        <w:ind w:left="2694" w:firstLine="360"/>
      </w:pPr>
    </w:p>
    <w:p w14:paraId="06C88C6D" w14:textId="2E3E53C6" w:rsidR="003F7759" w:rsidRPr="008C6B0C" w:rsidRDefault="00F11B3E" w:rsidP="005E1DA0">
      <w:pPr>
        <w:pStyle w:val="ListParagraph"/>
        <w:numPr>
          <w:ilvl w:val="0"/>
          <w:numId w:val="29"/>
        </w:numPr>
        <w:ind w:left="3119"/>
        <w:rPr>
          <w:rFonts w:ascii="Palatino Linotype" w:hAnsi="Palatino Linotype"/>
          <w:sz w:val="20"/>
          <w:szCs w:val="20"/>
        </w:rPr>
      </w:pPr>
      <w:r>
        <w:rPr>
          <w:rFonts w:ascii="Palatino Linotype" w:hAnsi="Palatino Linotype"/>
          <w:sz w:val="20"/>
          <w:szCs w:val="20"/>
        </w:rPr>
        <w:lastRenderedPageBreak/>
        <w:t>D</w:t>
      </w:r>
      <w:r w:rsidR="00246AC3" w:rsidRPr="008C6B0C">
        <w:rPr>
          <w:rFonts w:ascii="Palatino Linotype" w:hAnsi="Palatino Linotype"/>
          <w:sz w:val="20"/>
          <w:szCs w:val="20"/>
        </w:rPr>
        <w:t xml:space="preserve">esign and </w:t>
      </w:r>
      <w:r>
        <w:rPr>
          <w:rFonts w:ascii="Palatino Linotype" w:hAnsi="Palatino Linotype"/>
          <w:sz w:val="20"/>
          <w:szCs w:val="20"/>
        </w:rPr>
        <w:t xml:space="preserve">implementation </w:t>
      </w:r>
      <w:r w:rsidR="00246AC3" w:rsidRPr="008C6B0C">
        <w:rPr>
          <w:rFonts w:ascii="Palatino Linotype" w:hAnsi="Palatino Linotype"/>
          <w:sz w:val="20"/>
          <w:szCs w:val="20"/>
        </w:rPr>
        <w:t xml:space="preserve">of a mobile application </w:t>
      </w:r>
      <w:r>
        <w:rPr>
          <w:rFonts w:ascii="Palatino Linotype" w:hAnsi="Palatino Linotype"/>
          <w:sz w:val="20"/>
          <w:szCs w:val="20"/>
        </w:rPr>
        <w:t>integrating</w:t>
      </w:r>
      <w:r w:rsidR="00246AC3" w:rsidRPr="008C6B0C">
        <w:rPr>
          <w:rFonts w:ascii="Palatino Linotype" w:hAnsi="Palatino Linotype"/>
          <w:sz w:val="20"/>
          <w:szCs w:val="20"/>
        </w:rPr>
        <w:t xml:space="preserve"> GPS navigation, QR code scanning, and AR features to facilitate university orientation for incoming students.</w:t>
      </w:r>
    </w:p>
    <w:p w14:paraId="545927B8" w14:textId="267797A4" w:rsidR="003F7759" w:rsidRPr="008C6B0C" w:rsidRDefault="003F7759" w:rsidP="005E1DA0">
      <w:pPr>
        <w:pStyle w:val="ListParagraph"/>
        <w:numPr>
          <w:ilvl w:val="0"/>
          <w:numId w:val="29"/>
        </w:numPr>
        <w:ind w:left="3119"/>
        <w:rPr>
          <w:rFonts w:ascii="Palatino Linotype" w:hAnsi="Palatino Linotype"/>
          <w:sz w:val="20"/>
          <w:szCs w:val="20"/>
        </w:rPr>
      </w:pPr>
      <w:r w:rsidRPr="008C6B0C">
        <w:rPr>
          <w:rFonts w:ascii="Palatino Linotype" w:hAnsi="Palatino Linotype"/>
          <w:sz w:val="20"/>
          <w:szCs w:val="20"/>
        </w:rPr>
        <w:t>Curat</w:t>
      </w:r>
      <w:r w:rsidR="00E40C28" w:rsidRPr="008C6B0C">
        <w:rPr>
          <w:rFonts w:ascii="Palatino Linotype" w:hAnsi="Palatino Linotype"/>
          <w:sz w:val="20"/>
          <w:szCs w:val="20"/>
        </w:rPr>
        <w:t>ing</w:t>
      </w:r>
      <w:r w:rsidRPr="008C6B0C">
        <w:rPr>
          <w:rFonts w:ascii="Palatino Linotype" w:hAnsi="Palatino Linotype"/>
          <w:sz w:val="20"/>
          <w:szCs w:val="20"/>
        </w:rPr>
        <w:t xml:space="preserve"> and organiz</w:t>
      </w:r>
      <w:r w:rsidR="00E40C28" w:rsidRPr="008C6B0C">
        <w:rPr>
          <w:rFonts w:ascii="Palatino Linotype" w:hAnsi="Palatino Linotype"/>
          <w:sz w:val="20"/>
          <w:szCs w:val="20"/>
        </w:rPr>
        <w:t>ing</w:t>
      </w:r>
      <w:r w:rsidRPr="008C6B0C">
        <w:rPr>
          <w:rFonts w:ascii="Palatino Linotype" w:hAnsi="Palatino Linotype"/>
          <w:sz w:val="20"/>
          <w:szCs w:val="20"/>
        </w:rPr>
        <w:t xml:space="preserve"> </w:t>
      </w:r>
      <w:r w:rsidR="00F11B3E">
        <w:rPr>
          <w:rFonts w:ascii="Palatino Linotype" w:hAnsi="Palatino Linotype"/>
          <w:sz w:val="20"/>
          <w:szCs w:val="20"/>
        </w:rPr>
        <w:t xml:space="preserve">information about the buildings as well as lab equipment </w:t>
      </w:r>
      <w:r w:rsidR="00F11B3E" w:rsidRPr="008C6B0C">
        <w:rPr>
          <w:rFonts w:ascii="Palatino Linotype" w:hAnsi="Palatino Linotype"/>
          <w:sz w:val="20"/>
          <w:szCs w:val="20"/>
        </w:rPr>
        <w:t>within</w:t>
      </w:r>
      <w:r w:rsidRPr="008C6B0C">
        <w:rPr>
          <w:rFonts w:ascii="Palatino Linotype" w:hAnsi="Palatino Linotype"/>
          <w:sz w:val="20"/>
          <w:szCs w:val="20"/>
        </w:rPr>
        <w:t xml:space="preserve"> the mobile application for easy access and retrieval by students.</w:t>
      </w:r>
    </w:p>
    <w:p w14:paraId="7B558EC3" w14:textId="2527936A" w:rsidR="003F7759" w:rsidRPr="008C6B0C" w:rsidRDefault="00246AC3" w:rsidP="005E1DA0">
      <w:pPr>
        <w:pStyle w:val="ListParagraph"/>
        <w:numPr>
          <w:ilvl w:val="0"/>
          <w:numId w:val="29"/>
        </w:numPr>
        <w:ind w:left="3119"/>
        <w:rPr>
          <w:rFonts w:ascii="Palatino Linotype" w:hAnsi="Palatino Linotype"/>
          <w:sz w:val="20"/>
          <w:szCs w:val="20"/>
        </w:rPr>
      </w:pPr>
      <w:r w:rsidRPr="008C6B0C">
        <w:rPr>
          <w:rFonts w:ascii="Palatino Linotype" w:hAnsi="Palatino Linotype"/>
          <w:sz w:val="20"/>
          <w:szCs w:val="20"/>
        </w:rPr>
        <w:t xml:space="preserve">Conducting usability testing and user feedback sessions to assess the ease of use, functionality, and user experience of </w:t>
      </w:r>
      <w:r w:rsidR="00F11B3E">
        <w:rPr>
          <w:rFonts w:ascii="Palatino Linotype" w:hAnsi="Palatino Linotype"/>
          <w:sz w:val="20"/>
          <w:szCs w:val="20"/>
        </w:rPr>
        <w:t>AUMOR-AR</w:t>
      </w:r>
      <w:r w:rsidRPr="008C6B0C">
        <w:rPr>
          <w:rFonts w:ascii="Palatino Linotype" w:hAnsi="Palatino Linotype"/>
          <w:sz w:val="20"/>
          <w:szCs w:val="20"/>
        </w:rPr>
        <w:t>.</w:t>
      </w:r>
    </w:p>
    <w:p w14:paraId="1C52D5A3" w14:textId="77B2E014" w:rsidR="003F7759" w:rsidRPr="008C6B0C" w:rsidRDefault="0027592B" w:rsidP="005E1DA0">
      <w:pPr>
        <w:pStyle w:val="ListParagraph"/>
        <w:numPr>
          <w:ilvl w:val="0"/>
          <w:numId w:val="29"/>
        </w:numPr>
        <w:ind w:left="3119"/>
        <w:rPr>
          <w:rFonts w:ascii="Palatino Linotype" w:hAnsi="Palatino Linotype"/>
          <w:sz w:val="20"/>
          <w:szCs w:val="20"/>
        </w:rPr>
      </w:pPr>
      <w:r w:rsidRPr="008C6B0C">
        <w:rPr>
          <w:rFonts w:ascii="Palatino Linotype" w:hAnsi="Palatino Linotype"/>
          <w:sz w:val="20"/>
          <w:szCs w:val="20"/>
        </w:rPr>
        <w:t>Measuring t</w:t>
      </w:r>
      <w:r w:rsidR="003F7759" w:rsidRPr="008C6B0C">
        <w:rPr>
          <w:rFonts w:ascii="Palatino Linotype" w:hAnsi="Palatino Linotype"/>
          <w:sz w:val="20"/>
          <w:szCs w:val="20"/>
        </w:rPr>
        <w:t>he effectiveness of the application in supporting students' orientation experience, including their ability to navigate campuses</w:t>
      </w:r>
      <w:r w:rsidR="00F11B3E">
        <w:rPr>
          <w:rFonts w:ascii="Palatino Linotype" w:hAnsi="Palatino Linotype"/>
          <w:sz w:val="20"/>
          <w:szCs w:val="20"/>
        </w:rPr>
        <w:t xml:space="preserve"> and</w:t>
      </w:r>
      <w:r w:rsidR="003F7759" w:rsidRPr="008C6B0C">
        <w:rPr>
          <w:rFonts w:ascii="Palatino Linotype" w:hAnsi="Palatino Linotype"/>
          <w:sz w:val="20"/>
          <w:szCs w:val="20"/>
        </w:rPr>
        <w:t xml:space="preserve"> access </w:t>
      </w:r>
      <w:r w:rsidR="00F11B3E">
        <w:rPr>
          <w:rFonts w:ascii="Palatino Linotype" w:hAnsi="Palatino Linotype"/>
          <w:sz w:val="20"/>
          <w:szCs w:val="20"/>
        </w:rPr>
        <w:t xml:space="preserve">to </w:t>
      </w:r>
      <w:r w:rsidR="003F7759" w:rsidRPr="008C6B0C">
        <w:rPr>
          <w:rFonts w:ascii="Palatino Linotype" w:hAnsi="Palatino Linotype"/>
          <w:sz w:val="20"/>
          <w:szCs w:val="20"/>
        </w:rPr>
        <w:t>information</w:t>
      </w:r>
      <w:r w:rsidR="00F11B3E">
        <w:rPr>
          <w:rFonts w:ascii="Palatino Linotype" w:hAnsi="Palatino Linotype"/>
          <w:sz w:val="20"/>
          <w:szCs w:val="20"/>
        </w:rPr>
        <w:t>.</w:t>
      </w:r>
    </w:p>
    <w:p w14:paraId="30DA9F5D" w14:textId="77777777" w:rsidR="003F7759" w:rsidRPr="003F7759" w:rsidRDefault="003F7759" w:rsidP="003F7759">
      <w:pPr>
        <w:pStyle w:val="ListParagraph"/>
        <w:ind w:left="2694"/>
        <w:rPr>
          <w:rFonts w:ascii="Palatino Linotype" w:hAnsi="Palatino Linotype"/>
          <w:sz w:val="20"/>
          <w:szCs w:val="20"/>
        </w:rPr>
      </w:pPr>
    </w:p>
    <w:p w14:paraId="501EDA8C" w14:textId="26B76F2C" w:rsidR="003F7759" w:rsidRPr="003F7759" w:rsidRDefault="00C85C13" w:rsidP="003F7759">
      <w:pPr>
        <w:ind w:left="2694" w:firstLine="360"/>
        <w:rPr>
          <w:color w:val="0D0D0D"/>
          <w:shd w:val="clear" w:color="auto" w:fill="FFFFFF"/>
        </w:rPr>
      </w:pPr>
      <w:r>
        <w:t xml:space="preserve">Using </w:t>
      </w:r>
      <w:r w:rsidR="00C30C95" w:rsidRPr="003F7759">
        <w:t xml:space="preserve">Mobile applications students </w:t>
      </w:r>
      <w:r w:rsidR="00781E09">
        <w:t xml:space="preserve">can easily </w:t>
      </w:r>
      <w:r w:rsidR="00C30C95" w:rsidRPr="003F7759">
        <w:t xml:space="preserve">access </w:t>
      </w:r>
      <w:r w:rsidR="00781E09">
        <w:t>information</w:t>
      </w:r>
      <w:r w:rsidR="00C30C95" w:rsidRPr="003F7759">
        <w:t xml:space="preserve"> anytime and anywhere using their smartphones or tablets.</w:t>
      </w:r>
      <w:r w:rsidR="003F7759" w:rsidRPr="003F7759">
        <w:t xml:space="preserve"> </w:t>
      </w:r>
      <w:r w:rsidR="00C30C95" w:rsidRPr="003F7759">
        <w:t>This level of accessibility enables flexible learning opportunities and accommodates the diverse schedules and preferences of students.</w:t>
      </w:r>
      <w:r w:rsidR="003F7759" w:rsidRPr="003F7759">
        <w:t xml:space="preserve"> </w:t>
      </w:r>
      <w:r w:rsidR="000B20E1">
        <w:t>The</w:t>
      </w:r>
      <w:r w:rsidR="00C30C95" w:rsidRPr="003F7759">
        <w:t xml:space="preserve"> </w:t>
      </w:r>
      <w:r w:rsidR="00781E09">
        <w:t xml:space="preserve">GPS and </w:t>
      </w:r>
      <w:r w:rsidR="00C30C95" w:rsidRPr="003F7759">
        <w:t>QR code functionalit</w:t>
      </w:r>
      <w:r w:rsidR="00781E09">
        <w:t>ies</w:t>
      </w:r>
      <w:r w:rsidR="00C30C95" w:rsidRPr="003F7759">
        <w:t xml:space="preserve"> </w:t>
      </w:r>
      <w:r w:rsidR="00781E09" w:rsidRPr="003F7759">
        <w:t>empower</w:t>
      </w:r>
      <w:r w:rsidR="00C30C95" w:rsidRPr="003F7759">
        <w:t xml:space="preserve"> students to </w:t>
      </w:r>
      <w:r w:rsidR="00C30C95">
        <w:t xml:space="preserve">have </w:t>
      </w:r>
      <w:r w:rsidR="00C30C95" w:rsidRPr="003F7759">
        <w:t xml:space="preserve">convenient on-demand access </w:t>
      </w:r>
      <w:r w:rsidR="00C30C95">
        <w:t xml:space="preserve">to </w:t>
      </w:r>
      <w:r w:rsidR="00C30C95" w:rsidRPr="003F7759">
        <w:t>relevant information and resources, thereby facilitating a smoother transition into university life.</w:t>
      </w:r>
      <w:r w:rsidR="003F7759" w:rsidRPr="003F7759">
        <w:t xml:space="preserve"> </w:t>
      </w:r>
      <w:r w:rsidR="000B20E1">
        <w:rPr>
          <w:color w:val="0D0D0D"/>
          <w:shd w:val="clear" w:color="auto" w:fill="FFFFFF"/>
        </w:rPr>
        <w:t>This</w:t>
      </w:r>
      <w:r w:rsidR="003F7759" w:rsidRPr="003F7759">
        <w:rPr>
          <w:color w:val="0D0D0D"/>
          <w:shd w:val="clear" w:color="auto" w:fill="FFFFFF"/>
        </w:rPr>
        <w:t xml:space="preserve"> create</w:t>
      </w:r>
      <w:r w:rsidR="000B20E1">
        <w:rPr>
          <w:color w:val="0D0D0D"/>
          <w:shd w:val="clear" w:color="auto" w:fill="FFFFFF"/>
        </w:rPr>
        <w:t xml:space="preserve">s </w:t>
      </w:r>
      <w:r>
        <w:rPr>
          <w:color w:val="0D0D0D"/>
          <w:shd w:val="clear" w:color="auto" w:fill="FFFFFF"/>
        </w:rPr>
        <w:t>immersive</w:t>
      </w:r>
      <w:r w:rsidR="003F7759" w:rsidRPr="003F7759">
        <w:rPr>
          <w:color w:val="0D0D0D"/>
          <w:shd w:val="clear" w:color="auto" w:fill="FFFFFF"/>
        </w:rPr>
        <w:t xml:space="preserve"> and interactive experiences that engage new students in their campus environment, fostering a sense of connection and belonging to the university. </w:t>
      </w:r>
      <w:r w:rsidR="00A44663">
        <w:rPr>
          <w:color w:val="0D0D0D"/>
          <w:shd w:val="clear" w:color="auto" w:fill="FFFFFF"/>
        </w:rPr>
        <w:t>This study</w:t>
      </w:r>
      <w:r w:rsidR="00A44663" w:rsidRPr="003F7759">
        <w:rPr>
          <w:color w:val="0D0D0D"/>
          <w:shd w:val="clear" w:color="auto" w:fill="FFFFFF"/>
        </w:rPr>
        <w:t xml:space="preserve"> </w:t>
      </w:r>
      <w:r w:rsidR="00781E09">
        <w:rPr>
          <w:color w:val="0D0D0D"/>
          <w:shd w:val="clear" w:color="auto" w:fill="FFFFFF"/>
        </w:rPr>
        <w:t xml:space="preserve">also </w:t>
      </w:r>
      <w:r w:rsidR="00A44663" w:rsidRPr="003F7759">
        <w:rPr>
          <w:color w:val="0D0D0D"/>
          <w:shd w:val="clear" w:color="auto" w:fill="FFFFFF"/>
        </w:rPr>
        <w:t xml:space="preserve">provides valuable insights and practical solutions for enhancing university orientation practices through the development and </w:t>
      </w:r>
      <w:r w:rsidR="007316E2" w:rsidRPr="003F7759">
        <w:rPr>
          <w:color w:val="0D0D0D"/>
          <w:shd w:val="clear" w:color="auto" w:fill="FFFFFF"/>
        </w:rPr>
        <w:t>assessment</w:t>
      </w:r>
      <w:r w:rsidR="00A44663" w:rsidRPr="003F7759">
        <w:rPr>
          <w:color w:val="0D0D0D"/>
          <w:shd w:val="clear" w:color="auto" w:fill="FFFFFF"/>
        </w:rPr>
        <w:t xml:space="preserve"> of a</w:t>
      </w:r>
      <w:r w:rsidR="008E2F76">
        <w:rPr>
          <w:color w:val="0D0D0D"/>
          <w:shd w:val="clear" w:color="auto" w:fill="FFFFFF"/>
        </w:rPr>
        <w:t>n</w:t>
      </w:r>
      <w:r w:rsidR="00A44663" w:rsidRPr="003F7759">
        <w:rPr>
          <w:color w:val="0D0D0D"/>
          <w:shd w:val="clear" w:color="auto" w:fill="FFFFFF"/>
        </w:rPr>
        <w:t xml:space="preserve"> AR mobile application.</w:t>
      </w:r>
    </w:p>
    <w:p w14:paraId="54538D53" w14:textId="77777777" w:rsidR="003F7759" w:rsidRPr="003F7759" w:rsidRDefault="003F7759" w:rsidP="003F7759">
      <w:pPr>
        <w:ind w:left="2694" w:firstLine="360"/>
        <w:rPr>
          <w:color w:val="0D0D0D"/>
          <w:shd w:val="clear" w:color="auto" w:fill="FFFFFF"/>
        </w:rPr>
      </w:pPr>
    </w:p>
    <w:p w14:paraId="246180D2" w14:textId="77777777" w:rsidR="003F7759" w:rsidRPr="003511D0" w:rsidRDefault="003F7759" w:rsidP="00F83D14">
      <w:pPr>
        <w:pStyle w:val="ListParagraph"/>
        <w:numPr>
          <w:ilvl w:val="0"/>
          <w:numId w:val="28"/>
        </w:numPr>
        <w:ind w:left="2977"/>
        <w:rPr>
          <w:rFonts w:ascii="Palatino Linotype" w:hAnsi="Palatino Linotype"/>
          <w:b/>
          <w:bCs/>
          <w:color w:val="0D0D0D"/>
          <w:shd w:val="clear" w:color="auto" w:fill="FFFFFF"/>
        </w:rPr>
      </w:pPr>
      <w:r w:rsidRPr="003511D0">
        <w:rPr>
          <w:rFonts w:ascii="Palatino Linotype" w:hAnsi="Palatino Linotype"/>
          <w:b/>
          <w:bCs/>
        </w:rPr>
        <w:t>Literature Review</w:t>
      </w:r>
    </w:p>
    <w:p w14:paraId="7E2C0C5C" w14:textId="7F2813F3" w:rsidR="003F7759" w:rsidRDefault="003F7759" w:rsidP="00F11B3E">
      <w:pPr>
        <w:ind w:left="2694" w:firstLine="360"/>
      </w:pPr>
      <w:r w:rsidRPr="003F7759">
        <w:t xml:space="preserve">University </w:t>
      </w:r>
      <w:r w:rsidR="00F11B3E">
        <w:t xml:space="preserve">often conducts </w:t>
      </w:r>
      <w:r w:rsidRPr="003F7759">
        <w:t xml:space="preserve">orientation programs </w:t>
      </w:r>
      <w:r w:rsidR="00F11B3E">
        <w:t>before the start of the academic term that</w:t>
      </w:r>
      <w:r w:rsidR="00A44663" w:rsidRPr="003F7759">
        <w:t xml:space="preserve"> are designed to provide incoming studentss with essential information, resources, and support to help them acclimatize to campus life and succeed in their academic endeavors.</w:t>
      </w:r>
      <w:r w:rsidR="009604B8">
        <w:t xml:space="preserve"> </w:t>
      </w:r>
      <w:r w:rsidR="00F11B3E">
        <w:t xml:space="preserve">They </w:t>
      </w:r>
      <w:r w:rsidR="00F83D14">
        <w:t>introduce</w:t>
      </w:r>
      <w:r w:rsidRPr="003F7759">
        <w:t xml:space="preserve"> the university's policies, procedures, and academic requirements</w:t>
      </w:r>
      <w:r w:rsidR="00F11B3E">
        <w:t xml:space="preserve"> and may</w:t>
      </w:r>
      <w:r w:rsidR="00246AC3" w:rsidRPr="003F7759">
        <w:t xml:space="preserve"> include presentations</w:t>
      </w:r>
      <w:r w:rsidR="00246AC3">
        <w:t>, campus tours, information sessions, and campus events and activities.</w:t>
      </w:r>
      <w:r w:rsidR="009604B8">
        <w:t xml:space="preserve"> </w:t>
      </w:r>
      <w:r w:rsidR="00246AC3" w:rsidRPr="003F7759">
        <w:t xml:space="preserve">These sessions </w:t>
      </w:r>
      <w:r w:rsidR="00F83D14" w:rsidRPr="003F7759">
        <w:t>aim</w:t>
      </w:r>
      <w:r w:rsidR="00246AC3" w:rsidRPr="003F7759">
        <w:t xml:space="preserve"> to address the common questions and concerns of new students regarding the program</w:t>
      </w:r>
      <w:r w:rsidR="00F83D14">
        <w:t xml:space="preserve"> and </w:t>
      </w:r>
      <w:r w:rsidR="00246AC3" w:rsidRPr="003F7759">
        <w:t>provide opportunities to connect with their peers, build relationships, and engage in campus life.</w:t>
      </w:r>
      <w:r w:rsidRPr="003F7759">
        <w:t xml:space="preserve"> </w:t>
      </w:r>
      <w:r w:rsidR="00246AC3" w:rsidRPr="003F7759">
        <w:t xml:space="preserve">Many universities </w:t>
      </w:r>
      <w:r w:rsidR="00246AC3">
        <w:t xml:space="preserve">also </w:t>
      </w:r>
      <w:r w:rsidR="00246AC3" w:rsidRPr="003F7759">
        <w:t>offer online orientation resources, such as webinars, videos, and interactive modules, to supplement in-person orientation sessions.</w:t>
      </w:r>
      <w:r w:rsidRPr="003F7759">
        <w:t xml:space="preserve"> </w:t>
      </w:r>
      <w:r w:rsidR="00246AC3" w:rsidRPr="003F7759">
        <w:t>These resources allow students to access information at their own pace and schedules.</w:t>
      </w:r>
    </w:p>
    <w:p w14:paraId="49E38F0D" w14:textId="77777777" w:rsidR="00F83D14" w:rsidRPr="003F7759" w:rsidRDefault="00F83D14" w:rsidP="00F11B3E">
      <w:pPr>
        <w:ind w:left="2694" w:firstLine="360"/>
      </w:pPr>
    </w:p>
    <w:p w14:paraId="78636EA5" w14:textId="77777777" w:rsidR="003F7759" w:rsidRPr="000637B7" w:rsidRDefault="003F7759" w:rsidP="00F83D14">
      <w:pPr>
        <w:pStyle w:val="ListParagraph"/>
        <w:numPr>
          <w:ilvl w:val="1"/>
          <w:numId w:val="28"/>
        </w:numPr>
        <w:ind w:left="3119"/>
        <w:rPr>
          <w:rFonts w:ascii="Palatino Linotype" w:hAnsi="Palatino Linotype"/>
          <w:i/>
          <w:iCs/>
          <w:sz w:val="20"/>
          <w:szCs w:val="20"/>
        </w:rPr>
      </w:pPr>
      <w:r w:rsidRPr="000637B7">
        <w:rPr>
          <w:rFonts w:ascii="Palatino Linotype" w:hAnsi="Palatino Linotype"/>
          <w:i/>
          <w:iCs/>
          <w:sz w:val="20"/>
          <w:szCs w:val="20"/>
        </w:rPr>
        <w:t>Role of Mobile Applications in Education</w:t>
      </w:r>
    </w:p>
    <w:p w14:paraId="0206CB82" w14:textId="00600731" w:rsidR="003F7759" w:rsidRPr="003F7759" w:rsidRDefault="003F7759" w:rsidP="002119CB">
      <w:pPr>
        <w:ind w:left="2694" w:firstLine="360"/>
        <w:rPr>
          <w:color w:val="0D0D0D"/>
          <w:shd w:val="clear" w:color="auto" w:fill="FFFFFF"/>
        </w:rPr>
      </w:pPr>
      <w:r w:rsidRPr="003F7759">
        <w:rPr>
          <w:color w:val="0D0D0D"/>
          <w:shd w:val="clear" w:color="auto" w:fill="FFFFFF"/>
        </w:rPr>
        <w:t xml:space="preserve">Mobile applications have </w:t>
      </w:r>
      <w:r w:rsidR="00F83D14" w:rsidRPr="003F7759">
        <w:rPr>
          <w:color w:val="0D0D0D"/>
          <w:shd w:val="clear" w:color="auto" w:fill="FFFFFF"/>
        </w:rPr>
        <w:t>drastically</w:t>
      </w:r>
      <w:r w:rsidRPr="003F7759">
        <w:rPr>
          <w:color w:val="0D0D0D"/>
          <w:shd w:val="clear" w:color="auto" w:fill="FFFFFF"/>
        </w:rPr>
        <w:t xml:space="preserve"> </w:t>
      </w:r>
      <w:r w:rsidR="00F83D14" w:rsidRPr="003F7759">
        <w:rPr>
          <w:color w:val="0D0D0D"/>
          <w:shd w:val="clear" w:color="auto" w:fill="FFFFFF"/>
        </w:rPr>
        <w:t>changed</w:t>
      </w:r>
      <w:r w:rsidRPr="003F7759">
        <w:rPr>
          <w:color w:val="0D0D0D"/>
          <w:shd w:val="clear" w:color="auto" w:fill="FFFFFF"/>
        </w:rPr>
        <w:t xml:space="preserve"> educational </w:t>
      </w:r>
      <w:r w:rsidR="00F83D14" w:rsidRPr="003F7759">
        <w:rPr>
          <w:color w:val="0D0D0D"/>
          <w:shd w:val="clear" w:color="auto" w:fill="FFFFFF"/>
        </w:rPr>
        <w:t>methods</w:t>
      </w:r>
      <w:r w:rsidR="00F83D14">
        <w:rPr>
          <w:color w:val="0D0D0D"/>
          <w:shd w:val="clear" w:color="auto" w:fill="FFFFFF"/>
        </w:rPr>
        <w:t xml:space="preserve"> as well as the ways of</w:t>
      </w:r>
      <w:r w:rsidRPr="003F7759">
        <w:rPr>
          <w:color w:val="0D0D0D"/>
          <w:shd w:val="clear" w:color="auto" w:fill="FFFFFF"/>
        </w:rPr>
        <w:t xml:space="preserve"> students’ access, engage</w:t>
      </w:r>
      <w:r w:rsidR="00F83D14">
        <w:rPr>
          <w:color w:val="0D0D0D"/>
          <w:shd w:val="clear" w:color="auto" w:fill="FFFFFF"/>
        </w:rPr>
        <w:t xml:space="preserve">ment </w:t>
      </w:r>
      <w:r w:rsidRPr="003F7759">
        <w:rPr>
          <w:color w:val="0D0D0D"/>
          <w:shd w:val="clear" w:color="auto" w:fill="FFFFFF"/>
        </w:rPr>
        <w:t>with educational content</w:t>
      </w:r>
      <w:r w:rsidR="00F83D14">
        <w:rPr>
          <w:color w:val="0D0D0D"/>
          <w:shd w:val="clear" w:color="auto" w:fill="FFFFFF"/>
        </w:rPr>
        <w:t>s</w:t>
      </w:r>
      <w:r w:rsidRPr="003F7759">
        <w:rPr>
          <w:color w:val="0D0D0D"/>
          <w:shd w:val="clear" w:color="auto" w:fill="FFFFFF"/>
        </w:rPr>
        <w:t xml:space="preserve">. The </w:t>
      </w:r>
      <w:r w:rsidR="00F83D14" w:rsidRPr="003F7759">
        <w:rPr>
          <w:color w:val="0D0D0D"/>
          <w:shd w:val="clear" w:color="auto" w:fill="FFFFFF"/>
        </w:rPr>
        <w:t>pervasive</w:t>
      </w:r>
      <w:r w:rsidRPr="003F7759">
        <w:rPr>
          <w:color w:val="0D0D0D"/>
          <w:shd w:val="clear" w:color="auto" w:fill="FFFFFF"/>
        </w:rPr>
        <w:t xml:space="preserve"> use of smartphones ha</w:t>
      </w:r>
      <w:r w:rsidR="00F83D14">
        <w:rPr>
          <w:color w:val="0D0D0D"/>
          <w:shd w:val="clear" w:color="auto" w:fill="FFFFFF"/>
        </w:rPr>
        <w:t>ve</w:t>
      </w:r>
      <w:r w:rsidRPr="003F7759">
        <w:rPr>
          <w:color w:val="0D0D0D"/>
          <w:shd w:val="clear" w:color="auto" w:fill="FFFFFF"/>
        </w:rPr>
        <w:t xml:space="preserve"> learning experiences that go beyond the limitations of traditional classrooms</w:t>
      </w:r>
      <w:r w:rsidR="00F83D14">
        <w:rPr>
          <w:color w:val="0D0D0D"/>
          <w:shd w:val="clear" w:color="auto" w:fill="FFFFFF"/>
        </w:rPr>
        <w:t xml:space="preserve"> through</w:t>
      </w:r>
      <w:r w:rsidR="00F83D14" w:rsidRPr="003F7759">
        <w:rPr>
          <w:color w:val="0D0D0D"/>
          <w:shd w:val="clear" w:color="auto" w:fill="FFFFFF"/>
        </w:rPr>
        <w:t xml:space="preserve"> </w:t>
      </w:r>
      <w:r w:rsidR="00F83D14" w:rsidRPr="003F7759">
        <w:rPr>
          <w:color w:val="0D0D0D"/>
          <w:shd w:val="clear" w:color="auto" w:fill="FFFFFF"/>
        </w:rPr>
        <w:t>flexibi</w:t>
      </w:r>
      <w:r w:rsidR="00F83D14">
        <w:rPr>
          <w:color w:val="0D0D0D"/>
          <w:shd w:val="clear" w:color="auto" w:fill="FFFFFF"/>
        </w:rPr>
        <w:t>lity</w:t>
      </w:r>
      <w:r w:rsidR="00F83D14" w:rsidRPr="003F7759">
        <w:rPr>
          <w:color w:val="0D0D0D"/>
          <w:shd w:val="clear" w:color="auto" w:fill="FFFFFF"/>
        </w:rPr>
        <w:t>, interactiv</w:t>
      </w:r>
      <w:r w:rsidR="00F83D14">
        <w:rPr>
          <w:color w:val="0D0D0D"/>
          <w:shd w:val="clear" w:color="auto" w:fill="FFFFFF"/>
        </w:rPr>
        <w:t>ity</w:t>
      </w:r>
      <w:r w:rsidR="00F83D14" w:rsidRPr="003F7759">
        <w:rPr>
          <w:color w:val="0D0D0D"/>
          <w:shd w:val="clear" w:color="auto" w:fill="FFFFFF"/>
        </w:rPr>
        <w:t>, and personaliz</w:t>
      </w:r>
      <w:r w:rsidR="00F83D14">
        <w:rPr>
          <w:color w:val="0D0D0D"/>
          <w:shd w:val="clear" w:color="auto" w:fill="FFFFFF"/>
        </w:rPr>
        <w:t>ation</w:t>
      </w:r>
      <w:r w:rsidRPr="003F7759">
        <w:rPr>
          <w:color w:val="0D0D0D"/>
          <w:shd w:val="clear" w:color="auto" w:fill="FFFFFF"/>
        </w:rPr>
        <w:t xml:space="preserve"> </w:t>
      </w:r>
      <w:r w:rsidRPr="003F7759">
        <w:rPr>
          <w:color w:val="0D0D0D"/>
          <w:shd w:val="clear" w:color="auto" w:fill="FFFFFF"/>
        </w:rPr>
        <w:fldChar w:fldCharType="begin"/>
      </w:r>
      <w:r w:rsidRPr="003F7759">
        <w:rPr>
          <w:color w:val="0D0D0D"/>
          <w:shd w:val="clear" w:color="auto" w:fill="FFFFFF"/>
        </w:rPr>
        <w:instrText xml:space="preserve"> ADDIN ZOTERO_ITEM CSL_CITATION {"citationID":"B878pefv","properties":{"formattedCitation":"(Chandran et al., 2022; Naveed et al., 2023)","plainCitation":"(Chandran et al., 2022; Naveed et al., 2023)","noteIndex":0},"citationItems":[{"id":1209,"uris":["http://zotero.org/users/3444634/items/4G5Y3HWU"],"itemData":{"id":1209,"type":"article-journal","abstract":"Objective This review evaluates the effectiveness of smartphone applications in improving academic performance and clinical practice among healthcare professionals and students. Methods This study followed the Preferred Reporting Items for Systematic Reviews and Meta-Analyses (PRISMA) guidelines. Articles were retrieved from PubMed, Scopus, and Cochrane library through a comprehensive search strategy. Studies that included medical, dental, nursing, allied healthcare professional, undergraduates, postgraduates, and interns from the same disciplines who used mobile applications for their academic learning and/or daily clinical practice were considered. Results 52 studies with a total of 4057 learner participants were included in this review. 33 studies (15 RCTs, 1 cluster RCT, 7 quasi-experimental studies, 9 interventional cohort studies and 1 cross-sectional study) reported that mobile applications were an effective tool that contributed to a significant improvement in the knowledge level of the participants. The pooled effect of 15 studies with 962 participants showed that the knowledge score improved significantly in the group using mobile applications when compared to the group who did not use mobile applications (SMD = 0.94, 95% CI = 0.57 to1.31, P&lt;0.00001). 19 studies (11 RCTs, 3 quasi-experimental studies and 5 interventional cohort studies) reported that mobile applications were effective in significantly improving skills among the participants. Conclusion Mobile applications are effective tools in enhancing knowledge and skills. They can be considered as effective adjunct tools in medical education by considering their low expense, high versatility, reduced dependency on regional or site boundaries, online and offline, simulation, and flexible learning features of mobile apps.","container-title":"PLOS ONE","DOI":"10.1371/journal.pone.0265927","ISSN":"1932-6203","issue":"3","journalAbbreviation":"PLOS ONE","language":"en","note":"publisher: Public Library of Science","page":"e0265927","source":"PLoS Journals","title":"Mobile applications in medical education: A systematic review and meta-analysis","title-short":"Mobile applications in medical education","volume":"17","author":[{"family":"Chandran","given":"Viji Pulikkel"},{"family":"Balakrishnan","given":"Athira"},{"family":"Rashid","given":"Muhammed"},{"family":"Kulyadi","given":"Girish Pai"},{"family":"Khan","given":"Sohil"},{"family":"Devi","given":"Elsa Sanatombi"},{"family":"Nair","given":"Sreedharan"},{"family":"Thunga","given":"Girish"}],"issued":{"date-parts":[["2022",3,24]]}}},{"id":1208,"uris":["http://zotero.org/users/3444634/items/B9XLTMVD"],"itemData":{"id":1208,"type":"article-journal","abstract":"Mobile learning (M-Learning) has become a popular and effective method of education that leverages the ubiquity of mobile devices. M-Learning has digitally transformed the process of teaching and learning. It has tremendous potential to empower all sections of society through education and training. This study presents a systematic literature review of M-Learning. The articles were retrieved from Scopus and Web of Science databases. After applying inclusion and exclusion criteria, a ﬁnal selection of 161 articles published between 2016 and 2022 was included in the review. To analyze the articles, the researchers employed the TCCM (Theory, Context, Characteristics, Methods) framework, which facilitated addressing the research questions. This review identiﬁed various theories, such as behaviorism, constructivism, cognitivism, situated learning, problem-based learning, context awareness learning, socio-cultural theory, collaborative learning, conversational learning, lifelong learning, informal learning, activity theory, connectivism, navigation, and locationbased learning, that are used to support and guide the implementation of M-Learning. In terms of context, developing countries contributed to 70.8% of the studies, while developed countries contributed to 29.1%. Further, a majority of the studies, 93%, involved students followed by faculty members and only two studies involved staff from higher education management. A total of 19 unique characteristic factors have been identiﬁed, such as personal, intention, attitude, usage, utility, ease of use, learnability, social, technological, pedagogical, anxiety, enjoyment, accessibility, knowledge, experience, trust, price, and habit. A quantitative research design was used in 90% of the studies, followed by mixed methods research design in 7% of the studies, and qualitative research design in only 3% of the studies. Further, this article synthesizes previous research ﬁndings and highlights gaps for future research. Overall, this review contributes to the understanding and advancement of M-Learning as a valuable educational platform.","container-title":"Sustainability","DOI":"10.3390/su151813566","ISSN":"2071-1050","issue":"18","language":"en","license":"https://creativecommons.org/licenses/by/4.0/","note":"publisher: MDPI AG","page":"13566","source":"Crossref","title":"Mobile Learning in Higher Education: A Systematic Literature Review","title-short":"Mobile Learning in Higher Education","volume":"15","author":[{"family":"Naveed","given":"Quadri Noorulhasan"},{"family":"Choudhary","given":"Heena"},{"family":"Ahmad","given":"Naim"},{"family":"Alqahtani","given":"Jarallah"},{"family":"Qahmash","given":"Adel Ibrahim"}],"issued":{"date-parts":[["2023",9,11]]}}}],"schema":"https://github.com/citation-style-language/schema/raw/master/csl-citation.json"} </w:instrText>
      </w:r>
      <w:r w:rsidRPr="003F7759">
        <w:rPr>
          <w:color w:val="0D0D0D"/>
          <w:shd w:val="clear" w:color="auto" w:fill="FFFFFF"/>
        </w:rPr>
        <w:fldChar w:fldCharType="separate"/>
      </w:r>
      <w:r w:rsidRPr="003F7759">
        <w:rPr>
          <w:color w:val="0D0D0D"/>
          <w:shd w:val="clear" w:color="auto" w:fill="FFFFFF"/>
        </w:rPr>
        <w:t>(Chandran et al., 2022; Naveed et al., 2023)</w:t>
      </w:r>
      <w:r w:rsidRPr="003F7759">
        <w:rPr>
          <w:color w:val="0D0D0D"/>
          <w:shd w:val="clear" w:color="auto" w:fill="FFFFFF"/>
        </w:rPr>
        <w:fldChar w:fldCharType="end"/>
      </w:r>
      <w:r w:rsidRPr="003F7759">
        <w:rPr>
          <w:color w:val="0D0D0D"/>
          <w:shd w:val="clear" w:color="auto" w:fill="FFFFFF"/>
        </w:rPr>
        <w:t xml:space="preserve">. </w:t>
      </w:r>
      <w:r w:rsidR="00246AC3" w:rsidRPr="003F7759">
        <w:rPr>
          <w:color w:val="0D0D0D"/>
          <w:shd w:val="clear" w:color="auto" w:fill="FFFFFF"/>
        </w:rPr>
        <w:t xml:space="preserve">This </w:t>
      </w:r>
      <w:r w:rsidR="006A2A6E">
        <w:rPr>
          <w:color w:val="0D0D0D"/>
          <w:shd w:val="clear" w:color="auto" w:fill="FFFFFF"/>
        </w:rPr>
        <w:t>rising interest in the field has stimulated researchers to</w:t>
      </w:r>
      <w:r w:rsidR="00246AC3" w:rsidRPr="003F7759">
        <w:rPr>
          <w:color w:val="0D0D0D"/>
          <w:shd w:val="clear" w:color="auto" w:fill="FFFFFF"/>
        </w:rPr>
        <w:t xml:space="preserve"> engage </w:t>
      </w:r>
      <w:r w:rsidR="006A2A6E">
        <w:rPr>
          <w:color w:val="0D0D0D"/>
          <w:shd w:val="clear" w:color="auto" w:fill="FFFFFF"/>
        </w:rPr>
        <w:t>more in exploring it further.</w:t>
      </w:r>
      <w:r w:rsidR="00246AC3" w:rsidRPr="003F7759">
        <w:rPr>
          <w:color w:val="0D0D0D"/>
          <w:shd w:val="clear" w:color="auto" w:fill="FFFFFF"/>
        </w:rPr>
        <w:t xml:space="preserve"> </w:t>
      </w:r>
      <w:r w:rsidR="006A2A6E">
        <w:rPr>
          <w:color w:val="0D0D0D"/>
          <w:shd w:val="clear" w:color="auto" w:fill="FFFFFF"/>
        </w:rPr>
        <w:t xml:space="preserve">According to a </w:t>
      </w:r>
      <w:r w:rsidR="00246AC3" w:rsidRPr="003F7759">
        <w:rPr>
          <w:color w:val="0D0D0D"/>
          <w:shd w:val="clear" w:color="auto" w:fill="FFFFFF"/>
        </w:rPr>
        <w:t>recent systematic review of Scopus-indexed literature</w:t>
      </w:r>
      <w:r w:rsidR="006A2A6E">
        <w:rPr>
          <w:color w:val="0D0D0D"/>
          <w:shd w:val="clear" w:color="auto" w:fill="FFFFFF"/>
        </w:rPr>
        <w:t>,</w:t>
      </w:r>
      <w:r w:rsidR="00246AC3" w:rsidRPr="003F7759">
        <w:rPr>
          <w:color w:val="0D0D0D"/>
          <w:shd w:val="clear" w:color="auto" w:fill="FFFFFF"/>
        </w:rPr>
        <w:t xml:space="preserve"> a substantial increase in mobile learning research </w:t>
      </w:r>
      <w:r w:rsidR="006A2A6E">
        <w:rPr>
          <w:color w:val="0D0D0D"/>
          <w:shd w:val="clear" w:color="auto" w:fill="FFFFFF"/>
        </w:rPr>
        <w:t xml:space="preserve">has been noted </w:t>
      </w:r>
      <w:r w:rsidR="00246AC3" w:rsidRPr="003F7759">
        <w:rPr>
          <w:color w:val="0D0D0D"/>
          <w:shd w:val="clear" w:color="auto" w:fill="FFFFFF"/>
        </w:rPr>
        <w:t xml:space="preserve">between 2018 and 2022 </w:t>
      </w:r>
      <w:r w:rsidR="00246AC3" w:rsidRPr="003F7759">
        <w:rPr>
          <w:color w:val="0D0D0D"/>
          <w:shd w:val="clear" w:color="auto" w:fill="FFFFFF"/>
        </w:rPr>
        <w:fldChar w:fldCharType="begin"/>
      </w:r>
      <w:r w:rsidR="00246AC3" w:rsidRPr="003F7759">
        <w:rPr>
          <w:color w:val="0D0D0D"/>
          <w:shd w:val="clear" w:color="auto" w:fill="FFFFFF"/>
        </w:rPr>
        <w:instrText xml:space="preserve"> ADDIN ZOTERO_ITEM CSL_CITATION {"citationID":"IcEib1En","properties":{"formattedCitation":"(Mercan et al., 2024)","plainCitation":"(Mercan et al., 2024)","noteIndex":0},"citationItems":[{"id":1211,"uris":["http://zotero.org/users/3444634/items/MG6TXY7X"],"itemData":{"id":1211,"type":"article-journal","abstract":"This study investigates the evolution of mobile learning (M-Learning) applications in higher education between 2016 and 2023. This period marks an era of significant technological innovations and the profound impacts of the COVID-19 pandemic on education. The purpose of this research is to delineate how M-Learning applications are represented in the academic literature during this time and to identify research trends within this field. The research is based on a systematic review of 161 academic articles related to M-Learning, published between 2016 and 2023 in the Scopus and Web of Science databases. The study utilizes the TCCM (Theory, Context, Characteristics, Methodology) framework to conduct an in-depth analysis of theoretical approaches, research contexts, learning characteristics, and methodological strategies in the literature. The findings reveal that M-Learning positively impacts areas such as collaboration, skill development, and self-assessment among students. The effective use of mobile devices as educational tools by instructors and students is identified as crucial for the success of M-Learning applications. Moreover, the success of M-Learning is closely linked to users' attitudes toward technology and the integration of technological and pedagogical supports into the learning processes. This systematic review provides significant insights into how M-Learning can transform learning and teaching practices in higher education. It suggests strategic planning and further research for educators, policymakers, and researchers on integrating mobile technologies into learning processes. Specifically, there is a need to explore the long-term effects of M-Learning on student achievement and its applicability in various learning contexts.","container-title":"İnsan ve Sosyal Bilimler Dergisi","DOI":"10.53048/johass.1565945","ISSN":"2667-4343","issue":"2","note":"publisher: Bilgicagi Education Consulting and Publishing Industry Trade Limited Company","page":"286-307","source":"Crossref","title":"Research on Mobile Learning (M-Learning) in Higher Education: A Systematic Review (2016 to 2023)","title-short":"Research on Mobile Learning (M-Learning) in Higher Education","volume":"7","author":[{"family":"Mercan","given":"Gamze"},{"family":"Varol Selçuk","given":"Zümrüt"},{"family":"Kaya","given":"Erdem"}],"issued":{"date-parts":[["2024",10,29]]}}}],"schema":"https://github.com/citation-style-language/schema/raw/master/csl-citation.json"} </w:instrText>
      </w:r>
      <w:r w:rsidR="00246AC3" w:rsidRPr="003F7759">
        <w:rPr>
          <w:color w:val="0D0D0D"/>
          <w:shd w:val="clear" w:color="auto" w:fill="FFFFFF"/>
        </w:rPr>
        <w:fldChar w:fldCharType="separate"/>
      </w:r>
      <w:r w:rsidR="00246AC3" w:rsidRPr="003F7759">
        <w:rPr>
          <w:color w:val="0D0D0D"/>
          <w:shd w:val="clear" w:color="auto" w:fill="FFFFFF"/>
        </w:rPr>
        <w:t>(Mercan et al., 2024)</w:t>
      </w:r>
      <w:r w:rsidR="00246AC3" w:rsidRPr="003F7759">
        <w:rPr>
          <w:color w:val="0D0D0D"/>
          <w:shd w:val="clear" w:color="auto" w:fill="FFFFFF"/>
        </w:rPr>
        <w:fldChar w:fldCharType="end"/>
      </w:r>
      <w:r w:rsidR="00246AC3" w:rsidRPr="003F7759">
        <w:rPr>
          <w:color w:val="0D0D0D"/>
          <w:shd w:val="clear" w:color="auto" w:fill="FFFFFF"/>
        </w:rPr>
        <w:t>.</w:t>
      </w:r>
      <w:r w:rsidR="006A2A6E">
        <w:rPr>
          <w:color w:val="0D0D0D"/>
          <w:shd w:val="clear" w:color="auto" w:fill="FFFFFF"/>
        </w:rPr>
        <w:t xml:space="preserve"> The popularity of mobile devices stems from the </w:t>
      </w:r>
      <w:r w:rsidR="00246AC3" w:rsidRPr="003F7759">
        <w:rPr>
          <w:color w:val="0D0D0D"/>
          <w:shd w:val="clear" w:color="auto" w:fill="FFFFFF"/>
        </w:rPr>
        <w:t>accessibility offered enabl</w:t>
      </w:r>
      <w:r w:rsidR="006A2A6E">
        <w:rPr>
          <w:color w:val="0D0D0D"/>
          <w:shd w:val="clear" w:color="auto" w:fill="FFFFFF"/>
        </w:rPr>
        <w:t>ing</w:t>
      </w:r>
      <w:r w:rsidR="00246AC3" w:rsidRPr="003F7759">
        <w:rPr>
          <w:color w:val="0D0D0D"/>
          <w:shd w:val="clear" w:color="auto" w:fill="FFFFFF"/>
        </w:rPr>
        <w:t xml:space="preserve"> students to engage with educational content anytime and </w:t>
      </w:r>
      <w:r w:rsidR="00246AC3" w:rsidRPr="003F7759">
        <w:rPr>
          <w:color w:val="0D0D0D"/>
          <w:shd w:val="clear" w:color="auto" w:fill="FFFFFF"/>
        </w:rPr>
        <w:lastRenderedPageBreak/>
        <w:t xml:space="preserve">anywhere, </w:t>
      </w:r>
      <w:r w:rsidR="006A2A6E" w:rsidRPr="003F7759">
        <w:rPr>
          <w:color w:val="0D0D0D"/>
          <w:shd w:val="clear" w:color="auto" w:fill="FFFFFF"/>
        </w:rPr>
        <w:t>successfully</w:t>
      </w:r>
      <w:r w:rsidR="00246AC3" w:rsidRPr="003F7759">
        <w:rPr>
          <w:color w:val="0D0D0D"/>
          <w:shd w:val="clear" w:color="auto" w:fill="FFFFFF"/>
        </w:rPr>
        <w:t xml:space="preserve"> </w:t>
      </w:r>
      <w:r w:rsidR="006A2A6E">
        <w:rPr>
          <w:color w:val="0D0D0D"/>
          <w:shd w:val="clear" w:color="auto" w:fill="FFFFFF"/>
        </w:rPr>
        <w:t>averting</w:t>
      </w:r>
      <w:r w:rsidR="00246AC3" w:rsidRPr="003F7759">
        <w:rPr>
          <w:color w:val="0D0D0D"/>
          <w:shd w:val="clear" w:color="auto" w:fill="FFFFFF"/>
        </w:rPr>
        <w:t xml:space="preserve"> </w:t>
      </w:r>
      <w:r w:rsidR="006A2A6E">
        <w:rPr>
          <w:color w:val="0D0D0D"/>
          <w:shd w:val="clear" w:color="auto" w:fill="FFFFFF"/>
        </w:rPr>
        <w:t xml:space="preserve">both </w:t>
      </w:r>
      <w:r w:rsidR="00246AC3" w:rsidRPr="003F7759">
        <w:rPr>
          <w:color w:val="0D0D0D"/>
          <w:shd w:val="clear" w:color="auto" w:fill="FFFFFF"/>
        </w:rPr>
        <w:t>geographical and temporal barriers to learning</w:t>
      </w:r>
      <w:r w:rsidR="006A2A6E">
        <w:rPr>
          <w:color w:val="0D0D0D"/>
          <w:shd w:val="clear" w:color="auto" w:fill="FFFFFF"/>
        </w:rPr>
        <w:t xml:space="preserve"> which is very</w:t>
      </w:r>
      <w:r w:rsidR="00246AC3" w:rsidRPr="003F7759">
        <w:rPr>
          <w:color w:val="0D0D0D"/>
          <w:shd w:val="clear" w:color="auto" w:fill="FFFFFF"/>
        </w:rPr>
        <w:t xml:space="preserve"> crucial in </w:t>
      </w:r>
      <w:r w:rsidR="006A2A6E">
        <w:rPr>
          <w:color w:val="0D0D0D"/>
          <w:shd w:val="clear" w:color="auto" w:fill="FFFFFF"/>
        </w:rPr>
        <w:t>university settings</w:t>
      </w:r>
      <w:r w:rsidR="00246AC3" w:rsidRPr="003F7759">
        <w:rPr>
          <w:color w:val="0D0D0D"/>
          <w:shd w:val="clear" w:color="auto" w:fill="FFFFFF"/>
        </w:rPr>
        <w:t xml:space="preserve"> where students often </w:t>
      </w:r>
      <w:r w:rsidR="006A2A6E">
        <w:rPr>
          <w:color w:val="0D0D0D"/>
          <w:shd w:val="clear" w:color="auto" w:fill="FFFFFF"/>
        </w:rPr>
        <w:t xml:space="preserve">have to </w:t>
      </w:r>
      <w:r w:rsidR="00246AC3" w:rsidRPr="003F7759">
        <w:rPr>
          <w:color w:val="0D0D0D"/>
          <w:shd w:val="clear" w:color="auto" w:fill="FFFFFF"/>
        </w:rPr>
        <w:t xml:space="preserve">balance multiple responsibilities </w:t>
      </w:r>
      <w:r w:rsidR="00246AC3" w:rsidRPr="003F7759">
        <w:rPr>
          <w:color w:val="0D0D0D"/>
          <w:shd w:val="clear" w:color="auto" w:fill="FFFFFF"/>
        </w:rPr>
        <w:fldChar w:fldCharType="begin"/>
      </w:r>
      <w:r w:rsidR="00246AC3" w:rsidRPr="003F7759">
        <w:rPr>
          <w:color w:val="0D0D0D"/>
          <w:shd w:val="clear" w:color="auto" w:fill="FFFFFF"/>
        </w:rPr>
        <w:instrText xml:space="preserve"> ADDIN ZOTERO_ITEM CSL_CITATION {"citationID":"gXudopQJ","properties":{"formattedCitation":"(Naveed et al., 2023)","plainCitation":"(Naveed et al., 2023)","noteIndex":0},"citationItems":[{"id":1208,"uris":["http://zotero.org/users/3444634/items/B9XLTMVD"],"itemData":{"id":1208,"type":"article-journal","abstract":"Mobile learning (M-Learning) has become a popular and effective method of education that leverages the ubiquity of mobile devices. M-Learning has digitally transformed the process of teaching and learning. It has tremendous potential to empower all sections of society through education and training. This study presents a systematic literature review of M-Learning. The articles were retrieved from Scopus and Web of Science databases. After applying inclusion and exclusion criteria, a ﬁnal selection of 161 articles published between 2016 and 2022 was included in the review. To analyze the articles, the researchers employed the TCCM (Theory, Context, Characteristics, Methods) framework, which facilitated addressing the research questions. This review identiﬁed various theories, such as behaviorism, constructivism, cognitivism, situated learning, problem-based learning, context awareness learning, socio-cultural theory, collaborative learning, conversational learning, lifelong learning, informal learning, activity theory, connectivism, navigation, and locationbased learning, that are used to support and guide the implementation of M-Learning. In terms of context, developing countries contributed to 70.8% of the studies, while developed countries contributed to 29.1%. Further, a majority of the studies, 93%, involved students followed by faculty members and only two studies involved staff from higher education management. A total of 19 unique characteristic factors have been identiﬁed, such as personal, intention, attitude, usage, utility, ease of use, learnability, social, technological, pedagogical, anxiety, enjoyment, accessibility, knowledge, experience, trust, price, and habit. A quantitative research design was used in 90% of the studies, followed by mixed methods research design in 7% of the studies, and qualitative research design in only 3% of the studies. Further, this article synthesizes previous research ﬁndings and highlights gaps for future research. Overall, this review contributes to the understanding and advancement of M-Learning as a valuable educational platform.","container-title":"Sustainability","DOI":"10.3390/su151813566","ISSN":"2071-1050","issue":"18","language":"en","license":"https://creativecommons.org/licenses/by/4.0/","note":"publisher: MDPI AG","page":"13566","source":"Crossref","title":"Mobile Learning in Higher Education: A Systematic Literature Review","title-short":"Mobile Learning in Higher Education","volume":"15","author":[{"family":"Naveed","given":"Quadri Noorulhasan"},{"family":"Choudhary","given":"Heena"},{"family":"Ahmad","given":"Naim"},{"family":"Alqahtani","given":"Jarallah"},{"family":"Qahmash","given":"Adel Ibrahim"}],"issued":{"date-parts":[["2023",9,11]]}}}],"schema":"https://github.com/citation-style-language/schema/raw/master/csl-citation.json"} </w:instrText>
      </w:r>
      <w:r w:rsidR="00246AC3" w:rsidRPr="003F7759">
        <w:rPr>
          <w:color w:val="0D0D0D"/>
          <w:shd w:val="clear" w:color="auto" w:fill="FFFFFF"/>
        </w:rPr>
        <w:fldChar w:fldCharType="separate"/>
      </w:r>
      <w:r w:rsidR="00246AC3" w:rsidRPr="003F7759">
        <w:rPr>
          <w:color w:val="0D0D0D"/>
          <w:shd w:val="clear" w:color="auto" w:fill="FFFFFF"/>
        </w:rPr>
        <w:t>(Naveed et al., 2023)</w:t>
      </w:r>
      <w:r w:rsidR="00246AC3" w:rsidRPr="003F7759">
        <w:rPr>
          <w:color w:val="0D0D0D"/>
          <w:shd w:val="clear" w:color="auto" w:fill="FFFFFF"/>
        </w:rPr>
        <w:fldChar w:fldCharType="end"/>
      </w:r>
      <w:r w:rsidR="00246AC3" w:rsidRPr="003F7759">
        <w:rPr>
          <w:color w:val="0D0D0D"/>
          <w:shd w:val="clear" w:color="auto" w:fill="FFFFFF"/>
        </w:rPr>
        <w:t>.</w:t>
      </w:r>
      <w:r w:rsidRPr="003F7759">
        <w:rPr>
          <w:color w:val="0D0D0D"/>
          <w:shd w:val="clear" w:color="auto" w:fill="FFFFFF"/>
        </w:rPr>
        <w:t xml:space="preserve"> </w:t>
      </w:r>
      <w:r w:rsidR="006A2A6E">
        <w:rPr>
          <w:color w:val="0D0D0D"/>
          <w:shd w:val="clear" w:color="auto" w:fill="FFFFFF"/>
        </w:rPr>
        <w:t>They</w:t>
      </w:r>
      <w:r w:rsidR="00A44663" w:rsidRPr="003F7759">
        <w:rPr>
          <w:color w:val="0D0D0D"/>
          <w:shd w:val="clear" w:color="auto" w:fill="FFFFFF"/>
        </w:rPr>
        <w:t xml:space="preserve"> provide </w:t>
      </w:r>
      <w:r w:rsidR="006A2A6E">
        <w:rPr>
          <w:color w:val="0D0D0D"/>
          <w:shd w:val="clear" w:color="auto" w:fill="FFFFFF"/>
        </w:rPr>
        <w:t xml:space="preserve">an </w:t>
      </w:r>
      <w:r w:rsidR="00A44663" w:rsidRPr="003F7759">
        <w:rPr>
          <w:color w:val="0D0D0D"/>
          <w:shd w:val="clear" w:color="auto" w:fill="FFFFFF"/>
        </w:rPr>
        <w:t xml:space="preserve">easy access to resources </w:t>
      </w:r>
      <w:r w:rsidR="006A2A6E">
        <w:rPr>
          <w:color w:val="0D0D0D"/>
          <w:shd w:val="clear" w:color="auto" w:fill="FFFFFF"/>
        </w:rPr>
        <w:t>including</w:t>
      </w:r>
      <w:r w:rsidR="00A44663" w:rsidRPr="003F7759">
        <w:rPr>
          <w:color w:val="0D0D0D"/>
          <w:shd w:val="clear" w:color="auto" w:fill="FFFFFF"/>
        </w:rPr>
        <w:t xml:space="preserve"> texts, instructional videos, discussions, and assignments </w:t>
      </w:r>
      <w:r w:rsidR="006A2A6E" w:rsidRPr="003F7759">
        <w:rPr>
          <w:color w:val="0D0D0D"/>
          <w:shd w:val="clear" w:color="auto" w:fill="FFFFFF"/>
        </w:rPr>
        <w:t>significantly</w:t>
      </w:r>
      <w:r w:rsidR="00A44663" w:rsidRPr="003F7759">
        <w:rPr>
          <w:color w:val="0D0D0D"/>
          <w:shd w:val="clear" w:color="auto" w:fill="FFFFFF"/>
        </w:rPr>
        <w:t xml:space="preserve"> enhanc</w:t>
      </w:r>
      <w:r w:rsidR="006A2A6E">
        <w:rPr>
          <w:color w:val="0D0D0D"/>
          <w:shd w:val="clear" w:color="auto" w:fill="FFFFFF"/>
        </w:rPr>
        <w:t>ing</w:t>
      </w:r>
      <w:r w:rsidR="00A44663" w:rsidRPr="003F7759">
        <w:rPr>
          <w:color w:val="0D0D0D"/>
          <w:shd w:val="clear" w:color="auto" w:fill="FFFFFF"/>
        </w:rPr>
        <w:t xml:space="preserve"> student engagement and motivation </w:t>
      </w:r>
      <w:r w:rsidR="00A44663" w:rsidRPr="003F7759">
        <w:rPr>
          <w:color w:val="0D0D0D"/>
          <w:shd w:val="clear" w:color="auto" w:fill="FFFFFF"/>
        </w:rPr>
        <w:fldChar w:fldCharType="begin"/>
      </w:r>
      <w:r w:rsidR="00A44663" w:rsidRPr="003F7759">
        <w:rPr>
          <w:color w:val="0D0D0D"/>
          <w:shd w:val="clear" w:color="auto" w:fill="FFFFFF"/>
        </w:rPr>
        <w:instrText xml:space="preserve"> ADDIN ZOTERO_ITEM CSL_CITATION {"citationID":"lXUzOWGa","properties":{"formattedCitation":"(Briz-Ponce et al., 2017)","plainCitation":"(Briz-Ponce et al., 2017)","noteIndex":0},"citationItems":[{"id":1228,"uris":["http://zotero.org/users/3444634/items/CIRQ88LD"],"itemData":{"id":1228,"type":"article-journal","abstract":"The increasing growth of mobile technology in our Society has become a reality. This paper was designed to research about the different factors and drivers that could influence students’ behaviour into the usage of mobile technologies for learning. The methodology was based on a quantitative survey grounded on the Technology Acceptance Model and the Unified Theory of Acceptance and Use of Technology. Data were collected from medical students in University of Coimbra. This model pointed to a behaviour pattern based on the experience and application by medical students, correlating with a strong attitude towards using mobile technology for learning (57%) and willingness to recommend it (40.5%). In line with previous studies, Social Influence raised to be an important factor towards the Attitude and Behavioural Intention of using Mobile Learning. In addition, according to the results, the student’s ease of perception seems to be the main factor affecting the Social Influence (31.9%) and the reliability for recommending this technology for learning was the main factor that affected the Behavioural Intention. Findings provide support for Technology Acceptance Model and the implications of these findings are discussed within the context of Innovation in Education.","container-title":"Computers in Human Behavior","DOI":"10.1016/j.chb.2016.05.027","ISSN":"0747-5632","journalAbbreviation":"Computers in Human Behavior","page":"612-620","source":"ScienceDirect","title":"Learning with mobile technologies – Students’ behavior","volume":"72","author":[{"family":"Briz-Ponce","given":"Laura"},{"family":"Pereira","given":"Anabela"},{"family":"Carvalho","given":"Lina"},{"family":"Juanes-Méndez","given":"Juan Antonio"},{"family":"García-Peñalvo","given":"Francisco José"}],"issued":{"date-parts":[["2017",7,1]]}}}],"schema":"https://github.com/citation-style-language/schema/raw/master/csl-citation.json"} </w:instrText>
      </w:r>
      <w:r w:rsidR="00A44663" w:rsidRPr="003F7759">
        <w:rPr>
          <w:color w:val="0D0D0D"/>
          <w:shd w:val="clear" w:color="auto" w:fill="FFFFFF"/>
        </w:rPr>
        <w:fldChar w:fldCharType="separate"/>
      </w:r>
      <w:r w:rsidR="00A44663" w:rsidRPr="003F7759">
        <w:rPr>
          <w:color w:val="0D0D0D"/>
          <w:shd w:val="clear" w:color="auto" w:fill="FFFFFF"/>
        </w:rPr>
        <w:t>(Briz-Ponce et al., 2017)</w:t>
      </w:r>
      <w:r w:rsidR="00A44663" w:rsidRPr="003F7759">
        <w:rPr>
          <w:color w:val="0D0D0D"/>
          <w:shd w:val="clear" w:color="auto" w:fill="FFFFFF"/>
        </w:rPr>
        <w:fldChar w:fldCharType="end"/>
      </w:r>
      <w:r w:rsidR="00A44663" w:rsidRPr="003F7759">
        <w:rPr>
          <w:color w:val="0D0D0D"/>
          <w:shd w:val="clear" w:color="auto" w:fill="FFFFFF"/>
        </w:rPr>
        <w:t>.</w:t>
      </w:r>
      <w:r w:rsidR="006A2A6E">
        <w:rPr>
          <w:color w:val="0D0D0D"/>
          <w:shd w:val="clear" w:color="auto" w:fill="FFFFFF"/>
        </w:rPr>
        <w:t xml:space="preserve"> Moreover, availability of the i</w:t>
      </w:r>
      <w:r w:rsidRPr="003F7759">
        <w:rPr>
          <w:color w:val="0D0D0D"/>
          <w:shd w:val="clear" w:color="auto" w:fill="FFFFFF"/>
        </w:rPr>
        <w:t xml:space="preserve">nteractive and personalized multimedia features </w:t>
      </w:r>
      <w:r w:rsidR="002119CB" w:rsidRPr="003F7759">
        <w:rPr>
          <w:color w:val="0D0D0D"/>
          <w:shd w:val="clear" w:color="auto" w:fill="FFFFFF"/>
        </w:rPr>
        <w:t>caters to</w:t>
      </w:r>
      <w:r w:rsidRPr="003F7759">
        <w:rPr>
          <w:color w:val="0D0D0D"/>
          <w:shd w:val="clear" w:color="auto" w:fill="FFFFFF"/>
        </w:rPr>
        <w:t xml:space="preserve"> </w:t>
      </w:r>
      <w:r w:rsidR="006A2A6E">
        <w:rPr>
          <w:color w:val="0D0D0D"/>
          <w:shd w:val="clear" w:color="auto" w:fill="FFFFFF"/>
        </w:rPr>
        <w:t>the</w:t>
      </w:r>
      <w:r w:rsidRPr="003F7759">
        <w:rPr>
          <w:color w:val="0D0D0D"/>
          <w:shd w:val="clear" w:color="auto" w:fill="FFFFFF"/>
        </w:rPr>
        <w:t xml:space="preserve"> diverse learning styles</w:t>
      </w:r>
      <w:r w:rsidR="009C0CE6">
        <w:rPr>
          <w:color w:val="0D0D0D"/>
          <w:shd w:val="clear" w:color="auto" w:fill="FFFFFF"/>
        </w:rPr>
        <w:t xml:space="preserve"> </w:t>
      </w:r>
      <w:r w:rsidR="00D7084C">
        <w:rPr>
          <w:color w:val="0D0D0D"/>
          <w:shd w:val="clear" w:color="auto" w:fill="FFFFFF"/>
        </w:rPr>
        <w:t>resulting in</w:t>
      </w:r>
      <w:r w:rsidRPr="003F7759">
        <w:rPr>
          <w:color w:val="0D0D0D"/>
          <w:shd w:val="clear" w:color="auto" w:fill="FFFFFF"/>
        </w:rPr>
        <w:t xml:space="preserve"> deeper cognitive engagement in the learning process. </w:t>
      </w:r>
      <w:r w:rsidR="00293CAE">
        <w:rPr>
          <w:color w:val="0D0D0D"/>
          <w:shd w:val="clear" w:color="auto" w:fill="FFFFFF"/>
        </w:rPr>
        <w:t>The most c</w:t>
      </w:r>
      <w:r w:rsidR="00246AC3" w:rsidRPr="003F7759">
        <w:rPr>
          <w:color w:val="0D0D0D"/>
          <w:shd w:val="clear" w:color="auto" w:fill="FFFFFF"/>
        </w:rPr>
        <w:t>ommonly integrated tools includ</w:t>
      </w:r>
      <w:r w:rsidR="00293CAE">
        <w:rPr>
          <w:color w:val="0D0D0D"/>
          <w:shd w:val="clear" w:color="auto" w:fill="FFFFFF"/>
        </w:rPr>
        <w:t>e</w:t>
      </w:r>
      <w:r w:rsidR="00246AC3" w:rsidRPr="003F7759">
        <w:rPr>
          <w:color w:val="0D0D0D"/>
          <w:shd w:val="clear" w:color="auto" w:fill="FFFFFF"/>
        </w:rPr>
        <w:t xml:space="preserve"> quizzes, simulations, and learning pathways</w:t>
      </w:r>
      <w:r w:rsidR="00293CAE">
        <w:rPr>
          <w:color w:val="0D0D0D"/>
          <w:shd w:val="clear" w:color="auto" w:fill="FFFFFF"/>
        </w:rPr>
        <w:t xml:space="preserve"> that</w:t>
      </w:r>
      <w:r w:rsidR="00246AC3" w:rsidRPr="003F7759">
        <w:rPr>
          <w:color w:val="0D0D0D"/>
          <w:shd w:val="clear" w:color="auto" w:fill="FFFFFF"/>
        </w:rPr>
        <w:t xml:space="preserve"> dynamically adjust to individual student progress and performance support</w:t>
      </w:r>
      <w:r w:rsidR="00293CAE">
        <w:rPr>
          <w:color w:val="0D0D0D"/>
          <w:shd w:val="clear" w:color="auto" w:fill="FFFFFF"/>
        </w:rPr>
        <w:t>ing</w:t>
      </w:r>
      <w:r w:rsidR="00246AC3" w:rsidRPr="003F7759">
        <w:rPr>
          <w:color w:val="0D0D0D"/>
          <w:shd w:val="clear" w:color="auto" w:fill="FFFFFF"/>
        </w:rPr>
        <w:t xml:space="preserve"> innovative instructional methods, such as microlearning </w:t>
      </w:r>
      <w:r w:rsidR="00246AC3" w:rsidRPr="003F7759">
        <w:rPr>
          <w:color w:val="0D0D0D"/>
          <w:shd w:val="clear" w:color="auto" w:fill="FFFFFF"/>
        </w:rPr>
        <w:fldChar w:fldCharType="begin"/>
      </w:r>
      <w:r w:rsidR="00246AC3" w:rsidRPr="003F7759">
        <w:rPr>
          <w:color w:val="0D0D0D"/>
          <w:shd w:val="clear" w:color="auto" w:fill="FFFFFF"/>
        </w:rPr>
        <w:instrText xml:space="preserve"> ADDIN ZOTERO_ITEM CSL_CITATION {"citationID":"SgCdsbn9","properties":{"formattedCitation":"(Samala et al., 2023)","plainCitation":"(Samala et al., 2023)","noteIndex":0},"citationItems":[{"id":1220,"uris":["http://zotero.org/users/3444634/items/CBUDQDZN"],"itemData":{"id":1220,"type":"article-journal","abstract":"This research delves into microlearning, emphasizing its potential as a transformative tool in the digital age. It extends the theoretical foundations of microlearning, investigates evolving trends, provides practical examples, and discusses the implications associated with education. This is not only to contribute to the growing momentum of microlearning research but also to pave the way for future advancements. The study focuses on Scopus-indexed publications using a systematic review aligned with PRISMA (Preferred Reporting Items for Systematic Reviews and Meta-Analyses) guidelines and combined with bibliometric analysis. According to the analysis, there has been a noticeable increase in publications related to microlearning since 2015, highlighting a growing interest and contributions from scholars worldwide. The findings corroborate that microlearning is not just about providing learning material in small, easily digestible portions. Crucially, microlearning goes beyond the delivery of bite-sized content. Its flourishing research trajectory underscores its significance, especially for Generation Z and succeeding digitally native generations who are accustomed to smartphones, the Internet, and digital information. Hopefully, these findings offer valuable insights and serve as a reference for the education, government, business, and academic sectors to promote, design, and implement microlearning.","container-title":"International Journal of Interactive Mobile Technologies (iJIM)","DOI":"10.3991/ijim.v17i21.42951","ISSN":"1865-7923","issue":"21","journalAbbreviation":"Int. J. Interact. Mob. Technol.","license":"https://creativecommons.org/licenses/by/4.0","note":"publisher: International Association of Online Engineering (IAOE)","page":"4-24","source":"Crossref","title":"Microlearning: Transforming Education with Bite-Sized Learning on the Go—Insights and Applications","title-short":"Microlearning","volume":"17","author":[{"family":"Samala","given":"Agariadne Dwinggo"},{"family":"Bojic","given":"Ljubisa"},{"family":"Bekiroğlu","given":"Derya"},{"family":"Watrianthos","given":"Ronal"},{"family":"Hendriyani","given":"Yeka"}],"issued":{"date-parts":[["2023",11,15]]}}}],"schema":"https://github.com/citation-style-language/schema/raw/master/csl-citation.json"} </w:instrText>
      </w:r>
      <w:r w:rsidR="00246AC3" w:rsidRPr="003F7759">
        <w:rPr>
          <w:color w:val="0D0D0D"/>
          <w:shd w:val="clear" w:color="auto" w:fill="FFFFFF"/>
        </w:rPr>
        <w:fldChar w:fldCharType="separate"/>
      </w:r>
      <w:r w:rsidR="00246AC3" w:rsidRPr="003F7759">
        <w:rPr>
          <w:color w:val="0D0D0D"/>
          <w:shd w:val="clear" w:color="auto" w:fill="FFFFFF"/>
        </w:rPr>
        <w:t>(Samala et al., 2023)</w:t>
      </w:r>
      <w:r w:rsidR="00246AC3" w:rsidRPr="003F7759">
        <w:rPr>
          <w:color w:val="0D0D0D"/>
          <w:shd w:val="clear" w:color="auto" w:fill="FFFFFF"/>
        </w:rPr>
        <w:fldChar w:fldCharType="end"/>
      </w:r>
      <w:r w:rsidR="00293CAE">
        <w:rPr>
          <w:color w:val="0D0D0D"/>
          <w:shd w:val="clear" w:color="auto" w:fill="FFFFFF"/>
        </w:rPr>
        <w:t>. It helps with providing immediate</w:t>
      </w:r>
      <w:r w:rsidR="00246AC3" w:rsidRPr="003F7759">
        <w:rPr>
          <w:color w:val="0D0D0D"/>
          <w:shd w:val="clear" w:color="auto" w:fill="FFFFFF"/>
        </w:rPr>
        <w:t xml:space="preserve"> feedback, </w:t>
      </w:r>
      <w:r w:rsidR="00293CAE" w:rsidRPr="003F7759">
        <w:rPr>
          <w:color w:val="0D0D0D"/>
          <w:shd w:val="clear" w:color="auto" w:fill="FFFFFF"/>
        </w:rPr>
        <w:t>enabling</w:t>
      </w:r>
      <w:r w:rsidR="00246AC3" w:rsidRPr="003F7759">
        <w:rPr>
          <w:color w:val="0D0D0D"/>
          <w:shd w:val="clear" w:color="auto" w:fill="FFFFFF"/>
        </w:rPr>
        <w:t xml:space="preserve"> self-regulated learning and allowing students to identify and address areas that need improvement.</w:t>
      </w:r>
      <w:r w:rsidRPr="003F7759">
        <w:rPr>
          <w:color w:val="0D0D0D"/>
          <w:shd w:val="clear" w:color="auto" w:fill="FFFFFF"/>
        </w:rPr>
        <w:t xml:space="preserve"> </w:t>
      </w:r>
      <w:r w:rsidR="00293CAE" w:rsidRPr="003F7759">
        <w:rPr>
          <w:color w:val="0D0D0D"/>
          <w:shd w:val="clear" w:color="auto" w:fill="FFFFFF"/>
        </w:rPr>
        <w:t>Through</w:t>
      </w:r>
      <w:r w:rsidR="00293CAE" w:rsidRPr="003F7759">
        <w:rPr>
          <w:color w:val="0D0D0D"/>
          <w:shd w:val="clear" w:color="auto" w:fill="FFFFFF"/>
        </w:rPr>
        <w:t xml:space="preserve"> a meta-analysis of 15 studies with 962 participants</w:t>
      </w:r>
      <w:r w:rsidR="00293CAE" w:rsidRPr="003F7759">
        <w:rPr>
          <w:color w:val="0D0D0D"/>
          <w:shd w:val="clear" w:color="auto" w:fill="FFFFFF"/>
        </w:rPr>
        <w:t xml:space="preserve"> </w:t>
      </w:r>
      <w:r w:rsidRPr="003F7759">
        <w:rPr>
          <w:color w:val="0D0D0D"/>
          <w:shd w:val="clear" w:color="auto" w:fill="FFFFFF"/>
        </w:rPr>
        <w:t xml:space="preserve">Chandran et al. (2022) demonstrated that </w:t>
      </w:r>
      <w:r w:rsidR="00293CAE">
        <w:rPr>
          <w:color w:val="0D0D0D"/>
          <w:shd w:val="clear" w:color="auto" w:fill="FFFFFF"/>
        </w:rPr>
        <w:t xml:space="preserve">the use of </w:t>
      </w:r>
      <w:r w:rsidRPr="003F7759">
        <w:rPr>
          <w:color w:val="0D0D0D"/>
          <w:shd w:val="clear" w:color="auto" w:fill="FFFFFF"/>
        </w:rPr>
        <w:t xml:space="preserve">mobile application </w:t>
      </w:r>
      <w:r w:rsidR="00293CAE" w:rsidRPr="003F7759">
        <w:rPr>
          <w:color w:val="0D0D0D"/>
          <w:shd w:val="clear" w:color="auto" w:fill="FFFFFF"/>
        </w:rPr>
        <w:t>considerably</w:t>
      </w:r>
      <w:r w:rsidRPr="003F7759">
        <w:rPr>
          <w:color w:val="0D0D0D"/>
          <w:shd w:val="clear" w:color="auto" w:fill="FFFFFF"/>
        </w:rPr>
        <w:t xml:space="preserve"> </w:t>
      </w:r>
      <w:r w:rsidR="00293CAE" w:rsidRPr="003F7759">
        <w:rPr>
          <w:color w:val="0D0D0D"/>
          <w:shd w:val="clear" w:color="auto" w:fill="FFFFFF"/>
        </w:rPr>
        <w:t>improves</w:t>
      </w:r>
      <w:r w:rsidRPr="003F7759">
        <w:rPr>
          <w:color w:val="0D0D0D"/>
          <w:shd w:val="clear" w:color="auto" w:fill="FFFFFF"/>
        </w:rPr>
        <w:t xml:space="preserve"> academic performance </w:t>
      </w:r>
      <w:r w:rsidR="00293CAE">
        <w:rPr>
          <w:color w:val="0D0D0D"/>
          <w:shd w:val="clear" w:color="auto" w:fill="FFFFFF"/>
        </w:rPr>
        <w:t xml:space="preserve">of students when </w:t>
      </w:r>
      <w:r w:rsidRPr="003F7759">
        <w:rPr>
          <w:color w:val="0D0D0D"/>
          <w:shd w:val="clear" w:color="auto" w:fill="FFFFFF"/>
        </w:rPr>
        <w:t>compared to traditional methods.</w:t>
      </w:r>
      <w:r w:rsidR="000B23FA">
        <w:rPr>
          <w:color w:val="0D0D0D"/>
          <w:shd w:val="clear" w:color="auto" w:fill="FFFFFF"/>
        </w:rPr>
        <w:t xml:space="preserve"> Furthermore, </w:t>
      </w:r>
      <w:r w:rsidRPr="003F7759">
        <w:rPr>
          <w:color w:val="0D0D0D"/>
          <w:shd w:val="clear" w:color="auto" w:fill="FFFFFF"/>
        </w:rPr>
        <w:t>applications enhance collaborative and communicative practices in educational settings</w:t>
      </w:r>
      <w:r w:rsidR="000B23FA">
        <w:rPr>
          <w:color w:val="0D0D0D"/>
          <w:shd w:val="clear" w:color="auto" w:fill="FFFFFF"/>
        </w:rPr>
        <w:t xml:space="preserve"> by</w:t>
      </w:r>
      <w:r w:rsidRPr="003F7759">
        <w:rPr>
          <w:color w:val="0D0D0D"/>
          <w:shd w:val="clear" w:color="auto" w:fill="FFFFFF"/>
        </w:rPr>
        <w:t xml:space="preserve"> effectively bridg</w:t>
      </w:r>
      <w:r w:rsidR="000B23FA">
        <w:rPr>
          <w:color w:val="0D0D0D"/>
          <w:shd w:val="clear" w:color="auto" w:fill="FFFFFF"/>
        </w:rPr>
        <w:t>ing</w:t>
      </w:r>
      <w:r w:rsidRPr="003F7759">
        <w:rPr>
          <w:color w:val="0D0D0D"/>
          <w:shd w:val="clear" w:color="auto" w:fill="FFFFFF"/>
        </w:rPr>
        <w:t xml:space="preserve"> the psychological and pedagogical gaps between learners and instructors </w:t>
      </w:r>
      <w:r w:rsidRPr="003F7759">
        <w:rPr>
          <w:color w:val="0D0D0D"/>
          <w:shd w:val="clear" w:color="auto" w:fill="FFFFFF"/>
        </w:rPr>
        <w:fldChar w:fldCharType="begin"/>
      </w:r>
      <w:r w:rsidRPr="003F7759">
        <w:rPr>
          <w:color w:val="0D0D0D"/>
          <w:shd w:val="clear" w:color="auto" w:fill="FFFFFF"/>
        </w:rPr>
        <w:instrText xml:space="preserve"> ADDIN ZOTERO_ITEM CSL_CITATION {"citationID":"Xv5tVqPO","properties":{"formattedCitation":"(Park, 2011)","plainCitation":"(Park, 2011)","noteIndex":0},"citationItems":[{"id":1227,"uris":["http://zotero.org/users/3444634/items/AQBUE37I"],"itemData":{"id":1227,"type":"article-journal","abstract":"Instructional designers and educators recognize the potential of mobile technologies as a learning tool for students and have incorporated them into the distance learning environment. However, little research has been done to categorize the numerous examples of mobile learning in the context of distance education, and few instructional design guidelines based on a solid theoretical framework for mobile learning exist. In this paper I compare mobile learning (m-learning) with electronic learning (e-learning) and ubiquitous learning (u-learning) and describe the technological attributes and pedagogical affordances of mobile learning presented in previous studies. I modify transactional distance (TD) theory and adopt it as a relevant theoretical framework for mobile learning in distance education. Furthermore, I attempt to position previous studies into four types of mobile learning: 1) high transactional distance socialized m-learning, 2) high transactional distance individualized m-learning, 3) low transactional distance socialized m-learning, and 4) low transactional distance individualized m-learning. As a result, this paper can be used by instructional designers of open and distance learning to learn about the concepts of mobile learning and how mobile technologies can be incorporated into their teaching and learning more effectively.","container-title":"The International Review of Research in Open and Distributed Learning","DOI":"10.19173/irrodl.v12i2.791","ISSN":"1492-3831","issue":"2","journalAbbreviation":"IRRODL","language":"en","note":"publisher: Athabasca University Press","page":"78","source":"Crossref","title":"A pedagogical framework for mobile learning: Categorizing educational applications of mobile technologies into four types","title-short":"A pedagogical framework for mobile learning","volume":"12","author":[{"family":"Park","given":"Yeonjeong"}],"issued":{"date-parts":[["2011",2,28]]}}}],"schema":"https://github.com/citation-style-language/schema/raw/master/csl-citation.json"} </w:instrText>
      </w:r>
      <w:r w:rsidRPr="003F7759">
        <w:rPr>
          <w:color w:val="0D0D0D"/>
          <w:shd w:val="clear" w:color="auto" w:fill="FFFFFF"/>
        </w:rPr>
        <w:fldChar w:fldCharType="separate"/>
      </w:r>
      <w:r w:rsidRPr="003F7759">
        <w:rPr>
          <w:color w:val="0D0D0D"/>
          <w:shd w:val="clear" w:color="auto" w:fill="FFFFFF"/>
        </w:rPr>
        <w:t>(Park, 2011)</w:t>
      </w:r>
      <w:r w:rsidRPr="003F7759">
        <w:rPr>
          <w:color w:val="0D0D0D"/>
          <w:shd w:val="clear" w:color="auto" w:fill="FFFFFF"/>
        </w:rPr>
        <w:fldChar w:fldCharType="end"/>
      </w:r>
      <w:r w:rsidRPr="003F7759">
        <w:rPr>
          <w:color w:val="0D0D0D"/>
          <w:shd w:val="clear" w:color="auto" w:fill="FFFFFF"/>
        </w:rPr>
        <w:t xml:space="preserve">. </w:t>
      </w:r>
      <w:r w:rsidR="00246AC3" w:rsidRPr="003F7759">
        <w:rPr>
          <w:color w:val="0D0D0D"/>
          <w:shd w:val="clear" w:color="auto" w:fill="FFFFFF"/>
        </w:rPr>
        <w:t xml:space="preserve">Mobile computer-supported collaborative learning (mCSCL) </w:t>
      </w:r>
      <w:r w:rsidR="000B23FA">
        <w:rPr>
          <w:color w:val="0D0D0D"/>
          <w:shd w:val="clear" w:color="auto" w:fill="FFFFFF"/>
        </w:rPr>
        <w:t>has been reported</w:t>
      </w:r>
      <w:r w:rsidR="00246AC3" w:rsidRPr="003F7759">
        <w:rPr>
          <w:color w:val="0D0D0D"/>
          <w:shd w:val="clear" w:color="auto" w:fill="FFFFFF"/>
        </w:rPr>
        <w:t xml:space="preserve"> </w:t>
      </w:r>
      <w:r w:rsidR="00A83BD4">
        <w:rPr>
          <w:color w:val="0D0D0D"/>
          <w:shd w:val="clear" w:color="auto" w:fill="FFFFFF"/>
        </w:rPr>
        <w:t xml:space="preserve">to improve </w:t>
      </w:r>
      <w:r w:rsidR="00246AC3" w:rsidRPr="003F7759">
        <w:rPr>
          <w:color w:val="0D0D0D"/>
          <w:shd w:val="clear" w:color="auto" w:fill="FFFFFF"/>
        </w:rPr>
        <w:t xml:space="preserve">collaborative </w:t>
      </w:r>
      <w:r w:rsidR="00A83BD4">
        <w:rPr>
          <w:color w:val="0D0D0D"/>
          <w:shd w:val="clear" w:color="auto" w:fill="FFFFFF"/>
        </w:rPr>
        <w:t>as well as</w:t>
      </w:r>
      <w:r w:rsidR="00A83BD4" w:rsidRPr="003F7759">
        <w:rPr>
          <w:color w:val="0D0D0D"/>
          <w:shd w:val="clear" w:color="auto" w:fill="FFFFFF"/>
        </w:rPr>
        <w:t xml:space="preserve"> critical 21</w:t>
      </w:r>
      <w:r w:rsidR="00A83BD4" w:rsidRPr="000B23FA">
        <w:rPr>
          <w:color w:val="0D0D0D"/>
          <w:shd w:val="clear" w:color="auto" w:fill="FFFFFF"/>
          <w:vertAlign w:val="superscript"/>
        </w:rPr>
        <w:t>st</w:t>
      </w:r>
      <w:r w:rsidR="00A83BD4" w:rsidRPr="003F7759">
        <w:rPr>
          <w:color w:val="0D0D0D"/>
          <w:shd w:val="clear" w:color="auto" w:fill="FFFFFF"/>
        </w:rPr>
        <w:t>-century skills invaluable for future academic and career success</w:t>
      </w:r>
      <w:r w:rsidR="00A83BD4">
        <w:rPr>
          <w:color w:val="0D0D0D"/>
          <w:shd w:val="clear" w:color="auto" w:fill="FFFFFF"/>
        </w:rPr>
        <w:t xml:space="preserve"> </w:t>
      </w:r>
      <w:r w:rsidR="00246AC3" w:rsidRPr="003F7759">
        <w:rPr>
          <w:color w:val="0D0D0D"/>
          <w:shd w:val="clear" w:color="auto" w:fill="FFFFFF"/>
        </w:rPr>
        <w:fldChar w:fldCharType="begin"/>
      </w:r>
      <w:r w:rsidR="00246AC3" w:rsidRPr="003F7759">
        <w:rPr>
          <w:color w:val="0D0D0D"/>
          <w:shd w:val="clear" w:color="auto" w:fill="FFFFFF"/>
        </w:rPr>
        <w:instrText xml:space="preserve"> ADDIN ZOTERO_ITEM CSL_CITATION {"citationID":"cLkRfl05","properties":{"formattedCitation":"(Sung et al., 2017)","plainCitation":"(Sung et al., 2017)","noteIndex":0},"citationItems":[{"id":1213,"uris":["http://zotero.org/users/3444634/items/CG6NX5MU"],"itemData":{"id":1213,"type":"article-journal","abstract":"One of the trends in collaborative learning is using mobile devices for supporting the process and products of collaboration, which has been forming the field of mobile-computer-supported collaborative learning (mCSCL). Although mobile devices have become valuable collaborative learning tools, evaluative evidence for their substantial contributions to collaborative learning is still scarce. The present meta-analysis, which included 48 peer-reviewed journal articles and doctoral dissertations written over a 16-year period (2000–2015) involving 5,294 participants, revealed that mCSCL has produced meaningful improvements for collaborative learning, with an overall mean effect size of 0.516. Moderator variables, such as domain subject, group size, teaching method, intervention duration, and reward method were related to different effect sizes. The results provided implications for future research and practice, such as suggestions on how to appropriately use the functionalities of mobile devices, how to best leverage mCSCL through effective group learning mechanisms, and what outcome variables should be included in future studies to fully elucidate the process and products of mCSCL.","container-title":"Review of Educational Research","DOI":"10.3102/0034654317704307","ISSN":"0034-6543","issue":"4","journalAbbreviation":"Rev Educ Res","note":"PMID: 28989193\nPMCID: PMC5613807","page":"768-805","source":"PubMed Central","title":"The Effects of Mobile-Computer-Supported Collaborative Learning: Meta-Analysis and Critical Synthesis","title-short":"The Effects of Mobile-Computer-Supported Collaborative Learning","volume":"87","author":[{"family":"Sung","given":"Yao-Ting"},{"family":"Yang","given":"Je-Ming"},{"family":"Lee","given":"Han-Yueh"}],"issued":{"date-parts":[["2017",8]]}}}],"schema":"https://github.com/citation-style-language/schema/raw/master/csl-citation.json"} </w:instrText>
      </w:r>
      <w:r w:rsidR="00246AC3" w:rsidRPr="003F7759">
        <w:rPr>
          <w:color w:val="0D0D0D"/>
          <w:shd w:val="clear" w:color="auto" w:fill="FFFFFF"/>
        </w:rPr>
        <w:fldChar w:fldCharType="separate"/>
      </w:r>
      <w:r w:rsidR="00246AC3" w:rsidRPr="003F7759">
        <w:rPr>
          <w:color w:val="0D0D0D"/>
          <w:shd w:val="clear" w:color="auto" w:fill="FFFFFF"/>
        </w:rPr>
        <w:t>(Sung et al., 2017)</w:t>
      </w:r>
      <w:r w:rsidR="00246AC3" w:rsidRPr="003F7759">
        <w:rPr>
          <w:color w:val="0D0D0D"/>
          <w:shd w:val="clear" w:color="auto" w:fill="FFFFFF"/>
        </w:rPr>
        <w:fldChar w:fldCharType="end"/>
      </w:r>
      <w:r w:rsidR="00246AC3" w:rsidRPr="003F7759">
        <w:rPr>
          <w:color w:val="0D0D0D"/>
          <w:shd w:val="clear" w:color="auto" w:fill="FFFFFF"/>
        </w:rPr>
        <w:t>.</w:t>
      </w:r>
      <w:r w:rsidRPr="003F7759">
        <w:rPr>
          <w:color w:val="0D0D0D"/>
          <w:shd w:val="clear" w:color="auto" w:fill="FFFFFF"/>
        </w:rPr>
        <w:t xml:space="preserve"> </w:t>
      </w:r>
      <w:r w:rsidR="00246AC3" w:rsidRPr="003F7759">
        <w:rPr>
          <w:color w:val="0D0D0D"/>
          <w:shd w:val="clear" w:color="auto" w:fill="FFFFFF"/>
        </w:rPr>
        <w:t>Beyond instructional applications, mobile apps have significantly streamlined administrative and support functions in educational institutions.</w:t>
      </w:r>
      <w:r w:rsidRPr="003F7759">
        <w:rPr>
          <w:color w:val="0D0D0D"/>
          <w:shd w:val="clear" w:color="auto" w:fill="FFFFFF"/>
        </w:rPr>
        <w:t xml:space="preserve"> </w:t>
      </w:r>
      <w:r w:rsidR="00246AC3" w:rsidRPr="003F7759">
        <w:rPr>
          <w:color w:val="0D0D0D"/>
          <w:shd w:val="clear" w:color="auto" w:fill="FFFFFF"/>
        </w:rPr>
        <w:t xml:space="preserve">Universities </w:t>
      </w:r>
      <w:r w:rsidR="002119CB">
        <w:rPr>
          <w:color w:val="0D0D0D"/>
          <w:shd w:val="clear" w:color="auto" w:fill="FFFFFF"/>
        </w:rPr>
        <w:t>use</w:t>
      </w:r>
      <w:r w:rsidR="00246AC3" w:rsidRPr="003F7759">
        <w:rPr>
          <w:color w:val="0D0D0D"/>
          <w:shd w:val="clear" w:color="auto" w:fill="FFFFFF"/>
        </w:rPr>
        <w:t xml:space="preserve"> dedicated apps for </w:t>
      </w:r>
      <w:r w:rsidR="002119CB">
        <w:rPr>
          <w:color w:val="0D0D0D"/>
          <w:shd w:val="clear" w:color="auto" w:fill="FFFFFF"/>
        </w:rPr>
        <w:t xml:space="preserve">operational aspect of academia </w:t>
      </w:r>
      <w:r w:rsidR="00246AC3" w:rsidRPr="003F7759">
        <w:rPr>
          <w:color w:val="0D0D0D"/>
          <w:shd w:val="clear" w:color="auto" w:fill="FFFFFF"/>
        </w:rPr>
        <w:t xml:space="preserve">thereby enhancing overall operational efficiency </w:t>
      </w:r>
      <w:r w:rsidR="00246AC3" w:rsidRPr="003F7759">
        <w:rPr>
          <w:color w:val="0D0D0D"/>
          <w:shd w:val="clear" w:color="auto" w:fill="FFFFFF"/>
        </w:rPr>
        <w:fldChar w:fldCharType="begin"/>
      </w:r>
      <w:r w:rsidR="00246AC3" w:rsidRPr="003F7759">
        <w:rPr>
          <w:color w:val="0D0D0D"/>
          <w:shd w:val="clear" w:color="auto" w:fill="FFFFFF"/>
        </w:rPr>
        <w:instrText xml:space="preserve"> ADDIN ZOTERO_ITEM CSL_CITATION {"citationID":"8pFmtsss","properties":{"formattedCitation":"(Chandran et al., 2022)","plainCitation":"(Chandran et al., 2022)","noteIndex":0},"citationItems":[{"id":1209,"uris":["http://zotero.org/users/3444634/items/4G5Y3HWU"],"itemData":{"id":1209,"type":"article-journal","abstract":"Objective This review evaluates the effectiveness of smartphone applications in improving academic performance and clinical practice among healthcare professionals and students. Methods This study followed the Preferred Reporting Items for Systematic Reviews and Meta-Analyses (PRISMA) guidelines. Articles were retrieved from PubMed, Scopus, and Cochrane library through a comprehensive search strategy. Studies that included medical, dental, nursing, allied healthcare professional, undergraduates, postgraduates, and interns from the same disciplines who used mobile applications for their academic learning and/or daily clinical practice were considered. Results 52 studies with a total of 4057 learner participants were included in this review. 33 studies (15 RCTs, 1 cluster RCT, 7 quasi-experimental studies, 9 interventional cohort studies and 1 cross-sectional study) reported that mobile applications were an effective tool that contributed to a significant improvement in the knowledge level of the participants. The pooled effect of 15 studies with 962 participants showed that the knowledge score improved significantly in the group using mobile applications when compared to the group who did not use mobile applications (SMD = 0.94, 95% CI = 0.57 to1.31, P&lt;0.00001). 19 studies (11 RCTs, 3 quasi-experimental studies and 5 interventional cohort studies) reported that mobile applications were effective in significantly improving skills among the participants. Conclusion Mobile applications are effective tools in enhancing knowledge and skills. They can be considered as effective adjunct tools in medical education by considering their low expense, high versatility, reduced dependency on regional or site boundaries, online and offline, simulation, and flexible learning features of mobile apps.","container-title":"PLOS ONE","DOI":"10.1371/journal.pone.0265927","ISSN":"1932-6203","issue":"3","journalAbbreviation":"PLOS ONE","language":"en","note":"publisher: Public Library of Science","page":"e0265927","source":"PLoS Journals","title":"Mobile applications in medical education: A systematic review and meta-analysis","title-short":"Mobile applications in medical education","volume":"17","author":[{"family":"Chandran","given":"Viji Pulikkel"},{"family":"Balakrishnan","given":"Athira"},{"family":"Rashid","given":"Muhammed"},{"family":"Kulyadi","given":"Girish Pai"},{"family":"Khan","given":"Sohil"},{"family":"Devi","given":"Elsa Sanatombi"},{"family":"Nair","given":"Sreedharan"},{"family":"Thunga","given":"Girish"}],"issued":{"date-parts":[["2022",3,24]]}}}],"schema":"https://github.com/citation-style-language/schema/raw/master/csl-citation.json"} </w:instrText>
      </w:r>
      <w:r w:rsidR="00246AC3" w:rsidRPr="003F7759">
        <w:rPr>
          <w:color w:val="0D0D0D"/>
          <w:shd w:val="clear" w:color="auto" w:fill="FFFFFF"/>
        </w:rPr>
        <w:fldChar w:fldCharType="separate"/>
      </w:r>
      <w:r w:rsidR="00246AC3" w:rsidRPr="003F7759">
        <w:rPr>
          <w:color w:val="0D0D0D"/>
          <w:shd w:val="clear" w:color="auto" w:fill="FFFFFF"/>
        </w:rPr>
        <w:t>(Chandran et al., 2022</w:t>
      </w:r>
      <w:r w:rsidR="002119CB">
        <w:rPr>
          <w:color w:val="0D0D0D"/>
          <w:shd w:val="clear" w:color="auto" w:fill="FFFFFF"/>
        </w:rPr>
        <w:t>, Nadeem</w:t>
      </w:r>
      <w:r w:rsidR="00246AC3" w:rsidRPr="003F7759">
        <w:rPr>
          <w:color w:val="0D0D0D"/>
          <w:shd w:val="clear" w:color="auto" w:fill="FFFFFF"/>
        </w:rPr>
        <w:t>)</w:t>
      </w:r>
      <w:r w:rsidR="00246AC3" w:rsidRPr="003F7759">
        <w:rPr>
          <w:color w:val="0D0D0D"/>
          <w:shd w:val="clear" w:color="auto" w:fill="FFFFFF"/>
        </w:rPr>
        <w:fldChar w:fldCharType="end"/>
      </w:r>
      <w:r w:rsidR="00246AC3" w:rsidRPr="003F7759">
        <w:rPr>
          <w:color w:val="0D0D0D"/>
          <w:shd w:val="clear" w:color="auto" w:fill="FFFFFF"/>
        </w:rPr>
        <w:t>.</w:t>
      </w:r>
      <w:r w:rsidRPr="003F7759">
        <w:rPr>
          <w:color w:val="0D0D0D"/>
          <w:shd w:val="clear" w:color="auto" w:fill="FFFFFF"/>
        </w:rPr>
        <w:t xml:space="preserve"> </w:t>
      </w:r>
      <w:r w:rsidR="002119CB">
        <w:rPr>
          <w:color w:val="0D0D0D"/>
          <w:shd w:val="clear" w:color="auto" w:fill="FFFFFF"/>
        </w:rPr>
        <w:t>The introduction of mobile-based a</w:t>
      </w:r>
      <w:r w:rsidR="00246AC3" w:rsidRPr="003F7759">
        <w:rPr>
          <w:color w:val="0D0D0D"/>
          <w:shd w:val="clear" w:color="auto" w:fill="FFFFFF"/>
        </w:rPr>
        <w:t xml:space="preserve">ssessment and feedback </w:t>
      </w:r>
      <w:r w:rsidR="002119CB">
        <w:rPr>
          <w:color w:val="0D0D0D"/>
          <w:shd w:val="clear" w:color="auto" w:fill="FFFFFF"/>
        </w:rPr>
        <w:t>has made it possible for ed</w:t>
      </w:r>
      <w:r w:rsidR="00246AC3" w:rsidRPr="003F7759">
        <w:rPr>
          <w:color w:val="0D0D0D"/>
          <w:shd w:val="clear" w:color="auto" w:fill="FFFFFF"/>
        </w:rPr>
        <w:t>ucators</w:t>
      </w:r>
      <w:r w:rsidR="002119CB">
        <w:rPr>
          <w:color w:val="0D0D0D"/>
          <w:shd w:val="clear" w:color="auto" w:fill="FFFFFF"/>
        </w:rPr>
        <w:t xml:space="preserve"> to have a</w:t>
      </w:r>
      <w:r w:rsidR="00246AC3" w:rsidRPr="003F7759">
        <w:rPr>
          <w:color w:val="0D0D0D"/>
          <w:shd w:val="clear" w:color="auto" w:fill="FFFFFF"/>
        </w:rPr>
        <w:t xml:space="preserve"> </w:t>
      </w:r>
      <w:r w:rsidR="002119CB" w:rsidRPr="003F7759">
        <w:rPr>
          <w:color w:val="0D0D0D"/>
          <w:shd w:val="clear" w:color="auto" w:fill="FFFFFF"/>
        </w:rPr>
        <w:t>real-time insight</w:t>
      </w:r>
      <w:r w:rsidR="00246AC3" w:rsidRPr="003F7759">
        <w:rPr>
          <w:color w:val="0D0D0D"/>
          <w:shd w:val="clear" w:color="auto" w:fill="FFFFFF"/>
        </w:rPr>
        <w:t xml:space="preserve"> into students’ progress.</w:t>
      </w:r>
      <w:r w:rsidRPr="003F7759">
        <w:rPr>
          <w:color w:val="0D0D0D"/>
          <w:shd w:val="clear" w:color="auto" w:fill="FFFFFF"/>
        </w:rPr>
        <w:t xml:space="preserve"> </w:t>
      </w:r>
      <w:r w:rsidR="002119CB">
        <w:rPr>
          <w:color w:val="0D0D0D"/>
          <w:shd w:val="clear" w:color="auto" w:fill="FFFFFF"/>
        </w:rPr>
        <w:t>Also, the analysis of huge amount of digital data makes it possible to</w:t>
      </w:r>
      <w:r w:rsidR="00246AC3" w:rsidRPr="003F7759">
        <w:rPr>
          <w:color w:val="0D0D0D"/>
          <w:shd w:val="clear" w:color="auto" w:fill="FFFFFF"/>
        </w:rPr>
        <w:t xml:space="preserve"> monitor</w:t>
      </w:r>
      <w:r w:rsidR="002119CB">
        <w:rPr>
          <w:color w:val="0D0D0D"/>
          <w:shd w:val="clear" w:color="auto" w:fill="FFFFFF"/>
        </w:rPr>
        <w:t xml:space="preserve"> the</w:t>
      </w:r>
      <w:r w:rsidR="00246AC3" w:rsidRPr="003F7759">
        <w:rPr>
          <w:color w:val="0D0D0D"/>
          <w:shd w:val="clear" w:color="auto" w:fill="FFFFFF"/>
        </w:rPr>
        <w:t xml:space="preserve"> student engagement</w:t>
      </w:r>
      <w:r w:rsidR="00D7084C">
        <w:rPr>
          <w:color w:val="0D0D0D"/>
          <w:shd w:val="clear" w:color="auto" w:fill="FFFFFF"/>
        </w:rPr>
        <w:t xml:space="preserve"> and develop</w:t>
      </w:r>
      <w:r w:rsidR="00246AC3" w:rsidRPr="003F7759">
        <w:rPr>
          <w:color w:val="0D0D0D"/>
          <w:shd w:val="clear" w:color="auto" w:fill="FFFFFF"/>
        </w:rPr>
        <w:t xml:space="preserve"> adaptive instructional strategies </w:t>
      </w:r>
      <w:r w:rsidR="00246AC3" w:rsidRPr="003F7759">
        <w:rPr>
          <w:color w:val="0D0D0D"/>
          <w:shd w:val="clear" w:color="auto" w:fill="FFFFFF"/>
        </w:rPr>
        <w:fldChar w:fldCharType="begin"/>
      </w:r>
      <w:r w:rsidR="00246AC3" w:rsidRPr="003F7759">
        <w:rPr>
          <w:color w:val="0D0D0D"/>
          <w:shd w:val="clear" w:color="auto" w:fill="FFFFFF"/>
        </w:rPr>
        <w:instrText xml:space="preserve"> ADDIN ZOTERO_ITEM CSL_CITATION {"citationID":"hXFGSRtt","properties":{"formattedCitation":"(Naveed et al., 2023)","plainCitation":"(Naveed et al., 2023)","noteIndex":0},"citationItems":[{"id":1208,"uris":["http://zotero.org/users/3444634/items/B9XLTMVD"],"itemData":{"id":1208,"type":"article-journal","abstract":"Mobile learning (M-Learning) has become a popular and effective method of education that leverages the ubiquity of mobile devices. M-Learning has digitally transformed the process of teaching and learning. It has tremendous potential to empower all sections of society through education and training. This study presents a systematic literature review of M-Learning. The articles were retrieved from Scopus and Web of Science databases. After applying inclusion and exclusion criteria, a ﬁnal selection of 161 articles published between 2016 and 2022 was included in the review. To analyze the articles, the researchers employed the TCCM (Theory, Context, Characteristics, Methods) framework, which facilitated addressing the research questions. This review identiﬁed various theories, such as behaviorism, constructivism, cognitivism, situated learning, problem-based learning, context awareness learning, socio-cultural theory, collaborative learning, conversational learning, lifelong learning, informal learning, activity theory, connectivism, navigation, and locationbased learning, that are used to support and guide the implementation of M-Learning. In terms of context, developing countries contributed to 70.8% of the studies, while developed countries contributed to 29.1%. Further, a majority of the studies, 93%, involved students followed by faculty members and only two studies involved staff from higher education management. A total of 19 unique characteristic factors have been identiﬁed, such as personal, intention, attitude, usage, utility, ease of use, learnability, social, technological, pedagogical, anxiety, enjoyment, accessibility, knowledge, experience, trust, price, and habit. A quantitative research design was used in 90% of the studies, followed by mixed methods research design in 7% of the studies, and qualitative research design in only 3% of the studies. Further, this article synthesizes previous research ﬁndings and highlights gaps for future research. Overall, this review contributes to the understanding and advancement of M-Learning as a valuable educational platform.","container-title":"Sustainability","DOI":"10.3390/su151813566","ISSN":"2071-1050","issue":"18","language":"en","license":"https://creativecommons.org/licenses/by/4.0/","note":"publisher: MDPI AG","page":"13566","source":"Crossref","title":"Mobile Learning in Higher Education: A Systematic Literature Review","title-short":"Mobile Learning in Higher Education","volume":"15","author":[{"family":"Naveed","given":"Quadri Noorulhasan"},{"family":"Choudhary","given":"Heena"},{"family":"Ahmad","given":"Naim"},{"family":"Alqahtani","given":"Jarallah"},{"family":"Qahmash","given":"Adel Ibrahim"}],"issued":{"date-parts":[["2023",9,11]]}}}],"schema":"https://github.com/citation-style-language/schema/raw/master/csl-citation.json"} </w:instrText>
      </w:r>
      <w:r w:rsidR="00246AC3" w:rsidRPr="003F7759">
        <w:rPr>
          <w:color w:val="0D0D0D"/>
          <w:shd w:val="clear" w:color="auto" w:fill="FFFFFF"/>
        </w:rPr>
        <w:fldChar w:fldCharType="separate"/>
      </w:r>
      <w:r w:rsidR="00246AC3" w:rsidRPr="003F7759">
        <w:rPr>
          <w:color w:val="0D0D0D"/>
          <w:shd w:val="clear" w:color="auto" w:fill="FFFFFF"/>
        </w:rPr>
        <w:t>(Naveed et al., 2023)</w:t>
      </w:r>
      <w:r w:rsidR="00246AC3" w:rsidRPr="003F7759">
        <w:rPr>
          <w:color w:val="0D0D0D"/>
          <w:shd w:val="clear" w:color="auto" w:fill="FFFFFF"/>
        </w:rPr>
        <w:fldChar w:fldCharType="end"/>
      </w:r>
      <w:r w:rsidR="00246AC3" w:rsidRPr="003F7759">
        <w:rPr>
          <w:color w:val="0D0D0D"/>
          <w:shd w:val="clear" w:color="auto" w:fill="FFFFFF"/>
        </w:rPr>
        <w:t>.</w:t>
      </w:r>
      <w:r w:rsidRPr="003F7759">
        <w:rPr>
          <w:color w:val="0D0D0D"/>
          <w:shd w:val="clear" w:color="auto" w:fill="FFFFFF"/>
        </w:rPr>
        <w:t xml:space="preserve"> </w:t>
      </w:r>
      <w:r w:rsidR="002119CB">
        <w:rPr>
          <w:color w:val="0D0D0D"/>
          <w:shd w:val="clear" w:color="auto" w:fill="FFFFFF"/>
        </w:rPr>
        <w:t>To cut short</w:t>
      </w:r>
      <w:r w:rsidR="007B2DA0" w:rsidRPr="003F7759">
        <w:rPr>
          <w:color w:val="0D0D0D"/>
          <w:shd w:val="clear" w:color="auto" w:fill="FFFFFF"/>
        </w:rPr>
        <w:t xml:space="preserve">, mobile applications have become integral </w:t>
      </w:r>
      <w:r w:rsidR="002119CB">
        <w:rPr>
          <w:color w:val="0D0D0D"/>
          <w:shd w:val="clear" w:color="auto" w:fill="FFFFFF"/>
        </w:rPr>
        <w:t>part of the</w:t>
      </w:r>
      <w:r w:rsidR="007B2DA0" w:rsidRPr="003F7759">
        <w:rPr>
          <w:color w:val="0D0D0D"/>
          <w:shd w:val="clear" w:color="auto" w:fill="FFFFFF"/>
        </w:rPr>
        <w:t xml:space="preserve"> </w:t>
      </w:r>
      <w:r w:rsidR="002119CB" w:rsidRPr="003F7759">
        <w:rPr>
          <w:color w:val="0D0D0D"/>
          <w:shd w:val="clear" w:color="auto" w:fill="FFFFFF"/>
        </w:rPr>
        <w:t>current</w:t>
      </w:r>
      <w:r w:rsidR="007B2DA0" w:rsidRPr="003F7759">
        <w:rPr>
          <w:color w:val="0D0D0D"/>
          <w:shd w:val="clear" w:color="auto" w:fill="FFFFFF"/>
        </w:rPr>
        <w:t xml:space="preserve"> educational </w:t>
      </w:r>
      <w:r w:rsidR="00D7084C" w:rsidRPr="003F7759">
        <w:rPr>
          <w:color w:val="0D0D0D"/>
          <w:shd w:val="clear" w:color="auto" w:fill="FFFFFF"/>
        </w:rPr>
        <w:t>ecosystems,</w:t>
      </w:r>
      <w:r w:rsidR="007B2DA0" w:rsidRPr="003F7759">
        <w:rPr>
          <w:color w:val="0D0D0D"/>
          <w:shd w:val="clear" w:color="auto" w:fill="FFFFFF"/>
        </w:rPr>
        <w:t xml:space="preserve"> substantially </w:t>
      </w:r>
      <w:r w:rsidR="009242B9">
        <w:rPr>
          <w:color w:val="0D0D0D"/>
          <w:shd w:val="clear" w:color="auto" w:fill="FFFFFF"/>
        </w:rPr>
        <w:t>improving</w:t>
      </w:r>
      <w:r w:rsidR="007B2DA0" w:rsidRPr="003F7759">
        <w:rPr>
          <w:color w:val="0D0D0D"/>
          <w:shd w:val="clear" w:color="auto" w:fill="FFFFFF"/>
        </w:rPr>
        <w:t xml:space="preserve"> educational outcomes.</w:t>
      </w:r>
    </w:p>
    <w:p w14:paraId="59B9DBDE" w14:textId="77777777" w:rsidR="003F7759" w:rsidRPr="003F7759" w:rsidRDefault="003F7759" w:rsidP="003F7759">
      <w:pPr>
        <w:ind w:left="2694" w:firstLine="360"/>
        <w:rPr>
          <w:color w:val="0D0D0D"/>
          <w:shd w:val="clear" w:color="auto" w:fill="FFFFFF"/>
        </w:rPr>
      </w:pPr>
    </w:p>
    <w:p w14:paraId="4A34C2D8" w14:textId="77777777" w:rsidR="003F7759" w:rsidRPr="000637B7" w:rsidRDefault="003F7759" w:rsidP="00F83D14">
      <w:pPr>
        <w:pStyle w:val="ListParagraph"/>
        <w:numPr>
          <w:ilvl w:val="1"/>
          <w:numId w:val="28"/>
        </w:numPr>
        <w:ind w:left="3119"/>
        <w:rPr>
          <w:rFonts w:ascii="Palatino Linotype" w:hAnsi="Palatino Linotype"/>
          <w:i/>
          <w:iCs/>
          <w:sz w:val="20"/>
          <w:szCs w:val="20"/>
        </w:rPr>
      </w:pPr>
      <w:r w:rsidRPr="000637B7">
        <w:rPr>
          <w:rFonts w:ascii="Palatino Linotype" w:hAnsi="Palatino Linotype"/>
          <w:i/>
          <w:iCs/>
          <w:sz w:val="20"/>
          <w:szCs w:val="20"/>
        </w:rPr>
        <w:t>GPS and QR Code Technologies in Navigation Apps</w:t>
      </w:r>
    </w:p>
    <w:p w14:paraId="265F6828" w14:textId="5DE6FD19" w:rsidR="003F7759" w:rsidRPr="003F7759" w:rsidRDefault="003F7759" w:rsidP="00AA0415">
      <w:pPr>
        <w:ind w:left="2694" w:firstLine="360"/>
      </w:pPr>
      <w:r w:rsidRPr="003F7759">
        <w:t xml:space="preserve">The integration of Global Positioning System (GPS) and Quick Response (QR) code technologies in these apps has significantly enhanced their functionality, accessibility, and usability. </w:t>
      </w:r>
      <w:r w:rsidR="00834210" w:rsidRPr="00834210">
        <w:t>The GPS system, or global positioning satellite system, was created in the United States. The atomic clock is in sync with all 24 of the satellites orbiting the earth. Each satellite continuously broadcasts its position coordinate and the precise time of its placement. Every GPS portable device uses location data from at least four satellites to establish its position. After that, the gadget determines a position fix at its present location.</w:t>
      </w:r>
      <w:r w:rsidR="00834210" w:rsidRPr="00834210">
        <w:t xml:space="preserve"> </w:t>
      </w:r>
      <w:r w:rsidR="007B2DA0" w:rsidRPr="003F7759">
        <w:t xml:space="preserve">GPS technology has revolutionized navigation by </w:t>
      </w:r>
      <w:r w:rsidR="00D355DE" w:rsidRPr="003F7759">
        <w:t>enabli</w:t>
      </w:r>
      <w:r w:rsidR="00D355DE">
        <w:t>ng</w:t>
      </w:r>
      <w:r w:rsidR="00D355DE" w:rsidRPr="003F7759">
        <w:t xml:space="preserve"> real-time tracking of user locations using satellite signals, allowing navigation applications to provide turn-by-turn directions, route optimization, and location-based services</w:t>
      </w:r>
      <w:r w:rsidR="00D355DE" w:rsidRPr="003F7759">
        <w:t xml:space="preserve"> </w:t>
      </w:r>
      <w:r w:rsidR="007B2DA0" w:rsidRPr="003F7759">
        <w:t>Cahn and Markert (2017).</w:t>
      </w:r>
      <w:r w:rsidRPr="003F7759">
        <w:t xml:space="preserve"> </w:t>
      </w:r>
      <w:r w:rsidR="007B2DA0" w:rsidRPr="003F7759">
        <w:t xml:space="preserve">The </w:t>
      </w:r>
      <w:r w:rsidR="00D355DE">
        <w:t>integration of GPS in</w:t>
      </w:r>
      <w:r w:rsidR="007B2DA0" w:rsidRPr="003F7759">
        <w:t xml:space="preserve"> smartphones has led to the widespread adoption of navigation apps such as Google Maps offer seamless navigation experiences.</w:t>
      </w:r>
      <w:r w:rsidRPr="003F7759">
        <w:t xml:space="preserve"> </w:t>
      </w:r>
      <w:r w:rsidR="00B8162A" w:rsidRPr="00AA0415">
        <w:t>GPS coordinates</w:t>
      </w:r>
      <w:r w:rsidR="00AA0415" w:rsidRPr="00AA0415">
        <w:t xml:space="preserve"> can be enriched with contextual information </w:t>
      </w:r>
      <w:r w:rsidR="00AA0415">
        <w:t xml:space="preserve">such as time spent and activities at a particular location </w:t>
      </w:r>
      <w:r w:rsidR="00AA0415" w:rsidRPr="00AA0415">
        <w:t>to provide more meaningful insights</w:t>
      </w:r>
      <w:r w:rsidR="00B8162A">
        <w:t xml:space="preserve"> (Bhadane)</w:t>
      </w:r>
      <w:r w:rsidR="00AA0415" w:rsidRPr="00AA0415">
        <w:t>.</w:t>
      </w:r>
      <w:r w:rsidR="00B8162A">
        <w:t xml:space="preserve"> </w:t>
      </w:r>
      <w:r w:rsidR="00D355DE">
        <w:t xml:space="preserve">The performance </w:t>
      </w:r>
      <w:r w:rsidR="00D355DE">
        <w:lastRenderedPageBreak/>
        <w:t xml:space="preserve">parameters such as </w:t>
      </w:r>
      <w:r w:rsidR="00D355DE" w:rsidRPr="003F7759">
        <w:t>accuracy and reliability</w:t>
      </w:r>
      <w:r w:rsidR="00D355DE">
        <w:t xml:space="preserve"> </w:t>
      </w:r>
      <w:r w:rsidR="00D355DE" w:rsidRPr="003F7759">
        <w:t>of GPS in navigation apps</w:t>
      </w:r>
      <w:r w:rsidR="00D355DE">
        <w:t xml:space="preserve"> are of utmost important </w:t>
      </w:r>
      <w:r w:rsidR="00D355DE" w:rsidRPr="003F7759">
        <w:t>particularly in urban environments with high-rise buildings and signal interference</w:t>
      </w:r>
      <w:r w:rsidR="00D355DE">
        <w:t xml:space="preserve"> </w:t>
      </w:r>
      <w:r w:rsidRPr="003F7759">
        <w:t>Huang et al. (2019)</w:t>
      </w:r>
      <w:r w:rsidR="00D355DE">
        <w:t xml:space="preserve">. </w:t>
      </w:r>
      <w:r w:rsidR="00B8162A">
        <w:t>One of the m</w:t>
      </w:r>
      <w:r w:rsidR="00D355DE">
        <w:t xml:space="preserve">ajor </w:t>
      </w:r>
      <w:r w:rsidR="000968B0">
        <w:t>challenges</w:t>
      </w:r>
      <w:r w:rsidR="00D355DE">
        <w:t xml:space="preserve"> faced by </w:t>
      </w:r>
      <w:r w:rsidRPr="003F7759">
        <w:t xml:space="preserve">GPS technology </w:t>
      </w:r>
      <w:r w:rsidR="00B8162A">
        <w:t>is the</w:t>
      </w:r>
      <w:r w:rsidRPr="003F7759">
        <w:t xml:space="preserve"> signal loss in dense urban areas or indoor environments</w:t>
      </w:r>
      <w:r w:rsidR="00D355DE">
        <w:t xml:space="preserve">. This has </w:t>
      </w:r>
      <w:r w:rsidR="00D355DE" w:rsidRPr="003F7759">
        <w:t>stimulat</w:t>
      </w:r>
      <w:r w:rsidR="00D355DE">
        <w:t>ed the</w:t>
      </w:r>
      <w:r w:rsidRPr="003F7759">
        <w:t xml:space="preserve"> researchers to explore alternative positioning methods and hybrid solutions to improve navigation accuracy (Li et al., 2018).</w:t>
      </w:r>
    </w:p>
    <w:p w14:paraId="1836006D" w14:textId="48D0DDC2" w:rsidR="00B8162A" w:rsidRDefault="00B8162A" w:rsidP="003F7759">
      <w:pPr>
        <w:ind w:left="2694" w:firstLine="720"/>
      </w:pPr>
      <w:r w:rsidRPr="00B8162A">
        <w:t xml:space="preserve">A QR code is an image that </w:t>
      </w:r>
      <w:r w:rsidR="00BC19DB" w:rsidRPr="00B8162A">
        <w:t>encode</w:t>
      </w:r>
      <w:r w:rsidR="00BC19DB">
        <w:t>s</w:t>
      </w:r>
      <w:r w:rsidR="00BC19DB" w:rsidRPr="00B8162A">
        <w:t xml:space="preserve"> distinct data</w:t>
      </w:r>
      <w:r w:rsidR="00BC19DB" w:rsidRPr="00B8162A">
        <w:t xml:space="preserve"> </w:t>
      </w:r>
      <w:r w:rsidR="00BC19DB" w:rsidRPr="00B8162A">
        <w:t>dots and black squares</w:t>
      </w:r>
      <w:r w:rsidR="00BC19DB" w:rsidRPr="00B8162A">
        <w:t xml:space="preserve"> </w:t>
      </w:r>
      <w:r w:rsidR="00BC19DB">
        <w:t xml:space="preserve">which </w:t>
      </w:r>
      <w:r w:rsidRPr="00B8162A">
        <w:t>can be instantly deciphered by utilizing the camera on a smartphone</w:t>
      </w:r>
      <w:r w:rsidR="00BC19DB">
        <w:t>,</w:t>
      </w:r>
      <w:r w:rsidRPr="00B8162A">
        <w:t xml:space="preserve"> transform</w:t>
      </w:r>
      <w:r w:rsidR="00BC19DB">
        <w:t>ing</w:t>
      </w:r>
      <w:r w:rsidRPr="00B8162A">
        <w:t xml:space="preserve"> the data into a format that is readable by humans. </w:t>
      </w:r>
      <w:r w:rsidR="00EB666E" w:rsidRPr="00EB666E">
        <w:t>QR codes streamline the delivery process by providing quick access to essential information, reducing the time needed for manual data entry and verification</w:t>
      </w:r>
      <w:r w:rsidR="000968B0">
        <w:t xml:space="preserve"> (Regla)</w:t>
      </w:r>
      <w:r w:rsidR="00EB666E">
        <w:t xml:space="preserve"> QR codes are used </w:t>
      </w:r>
      <w:r w:rsidR="00EB666E" w:rsidRPr="00EB666E">
        <w:t>to manage medical</w:t>
      </w:r>
      <w:r w:rsidR="00EB666E">
        <w:t xml:space="preserve"> (Chu) and industry</w:t>
      </w:r>
      <w:r w:rsidR="00EB666E" w:rsidRPr="00EB666E">
        <w:t xml:space="preserve"> </w:t>
      </w:r>
      <w:r w:rsidR="00EB666E">
        <w:t xml:space="preserve">(OGAR) </w:t>
      </w:r>
      <w:r w:rsidR="00EB666E" w:rsidRPr="00EB666E">
        <w:t>equipment repairs</w:t>
      </w:r>
      <w:r w:rsidR="00EB666E">
        <w:t xml:space="preserve"> and maintenance</w:t>
      </w:r>
      <w:r w:rsidR="00EB666E" w:rsidRPr="00EB666E">
        <w:t>. Engineers can quickly access detailed equipment information via QR codes, significantly improving repair efficiency and reducing downtime</w:t>
      </w:r>
      <w:r w:rsidR="000968B0">
        <w:t xml:space="preserve">. </w:t>
      </w:r>
      <w:r w:rsidR="000968B0" w:rsidRPr="000968B0">
        <w:t>The rapid adoption of QR codes has raised security issues, particularly when used with smart devices. Ensuring secure scanning and data protection is crucial to prevent misuse and hackin</w:t>
      </w:r>
      <w:r w:rsidR="000968B0">
        <w:t>g.</w:t>
      </w:r>
    </w:p>
    <w:p w14:paraId="62D72F29" w14:textId="4ADCA059" w:rsidR="003F7759" w:rsidRPr="003F7759" w:rsidRDefault="007B2DA0" w:rsidP="003F7759">
      <w:pPr>
        <w:ind w:left="2694" w:firstLine="720"/>
      </w:pPr>
      <w:r w:rsidRPr="003F7759">
        <w:t xml:space="preserve">The </w:t>
      </w:r>
      <w:r w:rsidR="001E273E" w:rsidRPr="003F7759">
        <w:t>incorporation</w:t>
      </w:r>
      <w:r w:rsidRPr="003F7759">
        <w:t xml:space="preserve"> of GPS and QR code technologies </w:t>
      </w:r>
      <w:r w:rsidR="001E273E">
        <w:t xml:space="preserve">into a single system may </w:t>
      </w:r>
      <w:r w:rsidRPr="003F7759">
        <w:t xml:space="preserve">offer benefits </w:t>
      </w:r>
      <w:r w:rsidR="001E273E">
        <w:t xml:space="preserve">of </w:t>
      </w:r>
      <w:r w:rsidRPr="003F7759">
        <w:t>real-time location tracking with information retrieval.</w:t>
      </w:r>
      <w:r w:rsidR="003F7759" w:rsidRPr="003F7759">
        <w:t xml:space="preserve"> </w:t>
      </w:r>
      <w:r w:rsidRPr="003F7759">
        <w:t>Chen et al. (2020),  QR codes</w:t>
      </w:r>
      <w:r w:rsidR="001E273E">
        <w:t xml:space="preserve"> </w:t>
      </w:r>
      <w:r w:rsidRPr="003F7759">
        <w:t xml:space="preserve">supplement navigation </w:t>
      </w:r>
      <w:r w:rsidR="001E273E">
        <w:t xml:space="preserve">by </w:t>
      </w:r>
      <w:r w:rsidRPr="003F7759">
        <w:t>providing users with additional context, directions, and points of interest along their route.</w:t>
      </w:r>
      <w:r w:rsidR="003F7759" w:rsidRPr="003F7759">
        <w:t xml:space="preserve"> </w:t>
      </w:r>
      <w:r w:rsidR="001E273E">
        <w:t xml:space="preserve">Such enhancement not only provides rich experience but also increases </w:t>
      </w:r>
      <w:r w:rsidRPr="003F7759">
        <w:t>user engagement.</w:t>
      </w:r>
      <w:r w:rsidR="003F7759" w:rsidRPr="003F7759">
        <w:t xml:space="preserve"> </w:t>
      </w:r>
      <w:r w:rsidR="00A44663" w:rsidRPr="003F7759">
        <w:t xml:space="preserve">Recent advancements in AR technology have </w:t>
      </w:r>
      <w:r w:rsidR="001E273E">
        <w:t>made it possible to</w:t>
      </w:r>
      <w:r w:rsidR="00A44663" w:rsidRPr="003F7759">
        <w:t xml:space="preserve"> integrat</w:t>
      </w:r>
      <w:r w:rsidR="001E273E">
        <w:t>e</w:t>
      </w:r>
      <w:r w:rsidR="00A44663" w:rsidRPr="003F7759">
        <w:t xml:space="preserve"> GPS and QR codes into navigation applications</w:t>
      </w:r>
      <w:r w:rsidR="001E273E">
        <w:t xml:space="preserve"> by</w:t>
      </w:r>
      <w:r w:rsidR="003F7759" w:rsidRPr="003F7759">
        <w:t xml:space="preserve"> overlay</w:t>
      </w:r>
      <w:r w:rsidR="001E273E">
        <w:t>ing</w:t>
      </w:r>
      <w:r w:rsidR="003F7759" w:rsidRPr="003F7759">
        <w:t xml:space="preserve"> digital information, such as route directions, points of interest, and location-based alerts, onto a user's real-world environment in real time. </w:t>
      </w:r>
      <w:r w:rsidRPr="003F7759">
        <w:t>This immersive approach enhances situational awareness and facilitates intuitive navigation experience (Kushleyev et al. 2021).</w:t>
      </w:r>
    </w:p>
    <w:p w14:paraId="74392057" w14:textId="77777777" w:rsidR="003F7759" w:rsidRPr="003F7759" w:rsidRDefault="003F7759" w:rsidP="003F7759">
      <w:pPr>
        <w:ind w:left="2694" w:firstLine="360"/>
        <w:rPr>
          <w:color w:val="0D0D0D"/>
          <w:shd w:val="clear" w:color="auto" w:fill="FFFFFF"/>
        </w:rPr>
      </w:pPr>
    </w:p>
    <w:p w14:paraId="4E9AB1C0" w14:textId="77777777" w:rsidR="003F7759" w:rsidRPr="000637B7" w:rsidRDefault="003F7759" w:rsidP="00F83D14">
      <w:pPr>
        <w:pStyle w:val="ListParagraph"/>
        <w:numPr>
          <w:ilvl w:val="1"/>
          <w:numId w:val="28"/>
        </w:numPr>
        <w:ind w:left="3119"/>
        <w:rPr>
          <w:rFonts w:ascii="Palatino Linotype" w:hAnsi="Palatino Linotype"/>
          <w:i/>
          <w:iCs/>
          <w:sz w:val="20"/>
          <w:szCs w:val="20"/>
        </w:rPr>
      </w:pPr>
      <w:r w:rsidRPr="000637B7">
        <w:rPr>
          <w:rFonts w:ascii="Palatino Linotype" w:hAnsi="Palatino Linotype"/>
          <w:i/>
          <w:iCs/>
          <w:sz w:val="20"/>
          <w:szCs w:val="20"/>
        </w:rPr>
        <w:t>Previous Studies on Mobile Apps for University Orientation</w:t>
      </w:r>
    </w:p>
    <w:p w14:paraId="1FA1EE3D" w14:textId="4E3AF041" w:rsidR="003F7759" w:rsidRPr="003F7759" w:rsidRDefault="007B2DA0" w:rsidP="003F7759">
      <w:pPr>
        <w:shd w:val="clear" w:color="auto" w:fill="FFFFFF"/>
        <w:ind w:left="2694" w:firstLine="360"/>
        <w:rPr>
          <w:color w:val="222222"/>
        </w:rPr>
      </w:pPr>
      <w:r w:rsidRPr="003F7759">
        <w:rPr>
          <w:color w:val="222222"/>
        </w:rPr>
        <w:t xml:space="preserve">Many universities have adopted </w:t>
      </w:r>
      <w:r w:rsidR="009907A1">
        <w:rPr>
          <w:color w:val="222222"/>
        </w:rPr>
        <w:t>MAR</w:t>
      </w:r>
      <w:r w:rsidRPr="003F7759">
        <w:rPr>
          <w:color w:val="222222"/>
        </w:rPr>
        <w:t xml:space="preserve"> as an innovative approach for students to explore the campus independently</w:t>
      </w:r>
      <w:r w:rsidR="009907A1">
        <w:rPr>
          <w:color w:val="222222"/>
        </w:rPr>
        <w:t xml:space="preserve">. This not only </w:t>
      </w:r>
      <w:r w:rsidRPr="003F7759">
        <w:rPr>
          <w:color w:val="222222"/>
        </w:rPr>
        <w:t>reduc</w:t>
      </w:r>
      <w:r w:rsidR="009907A1">
        <w:rPr>
          <w:color w:val="222222"/>
        </w:rPr>
        <w:t>es</w:t>
      </w:r>
      <w:r w:rsidRPr="003F7759">
        <w:rPr>
          <w:color w:val="222222"/>
        </w:rPr>
        <w:t xml:space="preserve"> the need for staff involvement </w:t>
      </w:r>
      <w:r w:rsidR="009907A1">
        <w:rPr>
          <w:color w:val="222222"/>
        </w:rPr>
        <w:t>but also s</w:t>
      </w:r>
      <w:r w:rsidRPr="003F7759">
        <w:rPr>
          <w:color w:val="222222"/>
        </w:rPr>
        <w:t>av</w:t>
      </w:r>
      <w:r w:rsidR="009907A1">
        <w:rPr>
          <w:color w:val="222222"/>
        </w:rPr>
        <w:t>es</w:t>
      </w:r>
      <w:r w:rsidRPr="003F7759">
        <w:rPr>
          <w:color w:val="222222"/>
        </w:rPr>
        <w:t xml:space="preserve"> time and resources that are typically required for guided tours.</w:t>
      </w:r>
      <w:r w:rsidR="003F7759" w:rsidRPr="003F7759">
        <w:rPr>
          <w:color w:val="222222"/>
        </w:rPr>
        <w:t xml:space="preserve"> </w:t>
      </w:r>
      <w:r w:rsidR="009907A1">
        <w:t xml:space="preserve">Use of </w:t>
      </w:r>
      <w:r w:rsidRPr="003F7759">
        <w:t>AR in university orientation offer</w:t>
      </w:r>
      <w:r w:rsidR="009907A1">
        <w:t>s</w:t>
      </w:r>
      <w:r w:rsidRPr="003F7759">
        <w:t xml:space="preserve"> numerous benefits, such as enhancing student engagement and providing immersive experiences for students.</w:t>
      </w:r>
      <w:r w:rsidR="003F7759" w:rsidRPr="003F7759">
        <w:t xml:space="preserve"> </w:t>
      </w:r>
      <w:r w:rsidR="009907A1">
        <w:t xml:space="preserve">It </w:t>
      </w:r>
      <w:r w:rsidR="0020063B" w:rsidRPr="003F7759">
        <w:t>provides an interactive way for students to familiarize themselves with campus environments, degree programs and course curricula</w:t>
      </w:r>
      <w:r w:rsidR="003F7759" w:rsidRPr="003F7759">
        <w:t xml:space="preserve"> reduc</w:t>
      </w:r>
      <w:r w:rsidR="009907A1">
        <w:t>ing</w:t>
      </w:r>
      <w:r w:rsidR="003F7759" w:rsidRPr="003F7759">
        <w:t xml:space="preserve"> students' fear of failure </w:t>
      </w:r>
      <w:r w:rsidR="009907A1">
        <w:t>or</w:t>
      </w:r>
      <w:r w:rsidR="003F7759" w:rsidRPr="003F7759">
        <w:t xml:space="preserve"> withdrawal by making them more comfortable with their new learning environment (Ngyuen). </w:t>
      </w:r>
      <w:r w:rsidR="003F7759" w:rsidRPr="003F7759">
        <w:rPr>
          <w:color w:val="222222"/>
        </w:rPr>
        <w:t xml:space="preserve">The development of AR technology for campus orientation and tours was first introduced by Columbia University, which employed head-mounted displays along with GPS and orientation tracking to present campus visitors with tour information in the form of three-dimensional (3D) graphics </w:t>
      </w:r>
      <w:r w:rsidR="003F7759" w:rsidRPr="003F7759">
        <w:rPr>
          <w:color w:val="222222"/>
        </w:rPr>
        <w:fldChar w:fldCharType="begin" w:fldLock="1"/>
      </w:r>
      <w:r w:rsidR="003F7759" w:rsidRPr="003F7759">
        <w:rPr>
          <w:color w:val="222222"/>
        </w:rPr>
        <w:instrText xml:space="preserve"> ADDIN ZOTERO_ITEM CSL_CITATION {"citationID":"Cfr4tYIS","properties":{"formattedCitation":"(Feiner et al., 1997)","plainCitation":"(Feiner et al., 1997)","noteIndex":0},"citationItems":[{"id":"lnEbfsmc/yL3vpmC7","uris":["http://www.mendeley.com/documents/?uuid=c9bb96e8-3053-407c-80a7-6ac3f426f330"],"itemData":{"ISSN":"0949-2054","author":[{"dropping-particle":"","family":"Feiner","given":"Steven","non-dropping-particle":"","parse-names":false,"suffix":""},{"dropping-particle":"","family":"MacIntyre","given":"Blair","non-dropping-particle":"","parse-names":false,"suffix":""},{"dropping-particle":"","family":"Höllerer","given":"Tobias","non-dropping-particle":"","parse-names":false,"suffix":""},{"dropping-particle":"","family":"Webster","given":"Anthony","non-dropping-particle":"","parse-names":false,"suffix":""}],"container-title":"Personal Technologies","id":"ITEM-1","issued":{"date-parts":[["1997"]]},"page":"208-217","publisher":"Springer","title":"A touring machine: Prototyping 3D mobile augmented reality systems for exploring the urban environment","type":"article-journal","volume":"1"}}],"schema":"https://github.com/citation-style-language/schema/raw/master/csl-citation.json"} </w:instrText>
      </w:r>
      <w:r w:rsidR="003F7759" w:rsidRPr="003F7759">
        <w:rPr>
          <w:color w:val="222222"/>
        </w:rPr>
        <w:fldChar w:fldCharType="separate"/>
      </w:r>
      <w:r w:rsidR="003F7759" w:rsidRPr="003F7759">
        <w:t>(Feiner et al., 1997)</w:t>
      </w:r>
      <w:r w:rsidR="003F7759" w:rsidRPr="003F7759">
        <w:rPr>
          <w:color w:val="222222"/>
        </w:rPr>
        <w:fldChar w:fldCharType="end"/>
      </w:r>
      <w:r w:rsidR="003F7759" w:rsidRPr="003F7759">
        <w:rPr>
          <w:color w:val="222222"/>
        </w:rPr>
        <w:t xml:space="preserve">. </w:t>
      </w:r>
      <w:r w:rsidR="0020063B" w:rsidRPr="003F7759">
        <w:rPr>
          <w:color w:val="222222"/>
        </w:rPr>
        <w:t xml:space="preserve">Fu-Jen Catholic University was one of the pioneers in utilizing AR, specifically to help new students become familiar with the campus layout </w:t>
      </w:r>
      <w:r w:rsidR="0020063B" w:rsidRPr="003F7759">
        <w:rPr>
          <w:color w:val="222222"/>
        </w:rPr>
        <w:fldChar w:fldCharType="begin" w:fldLock="1"/>
      </w:r>
      <w:r w:rsidR="0020063B" w:rsidRPr="003F7759">
        <w:rPr>
          <w:color w:val="222222"/>
        </w:rPr>
        <w:instrText xml:space="preserve"> ADDIN ZOTERO_ITEM CSL_CITATION {"citationID":"7zOIuAGC","properties":{"formattedCitation":"(Chou &amp; ChanLin, 2012)","plainCitation":"(Chou &amp; ChanLin, 2012)","noteIndex":0},"citationItems":[{"id":"lnEbfsmc/dBQN9WPA","uris":["http://www.mendeley.com/documents/?uuid=1b1fa57c-57f4-312a-af1b-03bb464d2990"],"itemData":{"ISSN":"1877-0428","author":[{"dropping-particle":"","family":"Chou","given":"Te-Lien","non-dropping-particle":"","parse-names":false,"suffix":""},{"dropping-particle":"","family":"ChanLin","given":"Lih-Juan","non-dropping-particle":"","parse-names":false,"suffix":""}],"container-title":"Procedia-Social and Behavioral Sciences","id":"ITEM-1","issued":{"date-parts":[["2012"]]},"page":"410-416","publisher":"Elsevier","title":"Augmented reality smartphone environment orientation application: a case study of the Fu-Jen University mobile campus touring system","type":"article-journal","volume":"46"}}],"schema":"https://github.com/citation-style-language/schema/raw/master/csl-citation.json"} </w:instrText>
      </w:r>
      <w:r w:rsidR="0020063B" w:rsidRPr="003F7759">
        <w:rPr>
          <w:color w:val="222222"/>
        </w:rPr>
        <w:fldChar w:fldCharType="separate"/>
      </w:r>
      <w:r w:rsidR="0020063B" w:rsidRPr="003F7759">
        <w:t>(Chou &amp; ChanLin, 2012)</w:t>
      </w:r>
      <w:r w:rsidR="0020063B" w:rsidRPr="003F7759">
        <w:rPr>
          <w:color w:val="222222"/>
        </w:rPr>
        <w:fldChar w:fldCharType="end"/>
      </w:r>
      <w:r w:rsidR="0020063B" w:rsidRPr="003F7759">
        <w:rPr>
          <w:color w:val="222222"/>
        </w:rPr>
        <w:t>.</w:t>
      </w:r>
      <w:r w:rsidR="003F7759" w:rsidRPr="003F7759">
        <w:rPr>
          <w:color w:val="222222"/>
        </w:rPr>
        <w:t xml:space="preserve"> </w:t>
      </w:r>
      <w:r w:rsidR="0020063B" w:rsidRPr="003F7759">
        <w:rPr>
          <w:color w:val="222222"/>
        </w:rPr>
        <w:t xml:space="preserve">Similar initiatives were launched at Lehigh University and Columbia University, where AR apps were developed to help users identify buildings </w:t>
      </w:r>
      <w:r w:rsidR="0020063B" w:rsidRPr="003F7759">
        <w:rPr>
          <w:color w:val="222222"/>
        </w:rPr>
        <w:fldChar w:fldCharType="begin" w:fldLock="1"/>
      </w:r>
      <w:r w:rsidR="0020063B" w:rsidRPr="003F7759">
        <w:rPr>
          <w:color w:val="222222"/>
        </w:rPr>
        <w:instrText xml:space="preserve"> ADDIN ZOTERO_ITEM CSL_CITATION {"citationID":"tf7lvfOX","properties":{"formattedCitation":"(D. Li et al., 2014)","plainCitation":"(D. Li et al., 2014)","noteIndex":0},"citationItems":[{"id":"lnEbfsmc/12ZYMSQW","uris":["http://www.mendeley.com/documents/?uuid=fc7e867c-f2c8-453b-b3f6-1318c31d5379"],"itemData":{"author":[{"dropping-particle":"","family":"Li","given":"Dawei","non-dropping-particle":"","parse-names":false,"suffix":""},{"dropping-particle":"","family":"Chuah","given":"Mooi-Choo","non-dropping-particle":"","parse-names":false,"suffix":""},{"dropping-particle":"","family":"Tian","given":"Li","non-dropping-particle":"","parse-names":false,"suffix":""}],"container-title":"Proceedings of the 2014 workshop on Mobile augmented reality and robotic technology-based systems","id":"ITEM-1","issued":{"date-parts":[["2014"]]},"page":"15-16","title":"Lehigh explorer augmented campus tour (LACT)","type":"paper-conference"}}],"schema":"https://github.com/citation-style-language/schema/raw/master/csl-citation.json"} </w:instrText>
      </w:r>
      <w:r w:rsidR="0020063B" w:rsidRPr="003F7759">
        <w:rPr>
          <w:color w:val="222222"/>
        </w:rPr>
        <w:fldChar w:fldCharType="separate"/>
      </w:r>
      <w:r w:rsidR="0020063B" w:rsidRPr="003F7759">
        <w:t>(D. Lial. (l., 20</w:t>
      </w:r>
      <w:r w:rsidR="0020063B" w:rsidRPr="003F7759">
        <w:rPr>
          <w:color w:val="222222"/>
        </w:rPr>
        <w:fldChar w:fldCharType="end"/>
      </w:r>
      <w:r w:rsidR="005C308B">
        <w:rPr>
          <w:color w:val="222222"/>
        </w:rPr>
        <w:t xml:space="preserve">) </w:t>
      </w:r>
      <w:r w:rsidR="003F7759" w:rsidRPr="003F7759">
        <w:rPr>
          <w:color w:val="222222"/>
        </w:rPr>
        <w:t xml:space="preserve">provided comprehensive campus tours </w:t>
      </w:r>
      <w:r w:rsidR="003F7759" w:rsidRPr="003F7759">
        <w:rPr>
          <w:color w:val="222222"/>
        </w:rPr>
        <w:fldChar w:fldCharType="begin" w:fldLock="1"/>
      </w:r>
      <w:r w:rsidR="003F7759" w:rsidRPr="003F7759">
        <w:rPr>
          <w:color w:val="222222"/>
        </w:rPr>
        <w:instrText xml:space="preserve"> ADDIN ZOTERO_ITEM CSL_CITATION {"citationID":"OcTrZ8Df","properties":{"formattedCitation":"(Low &amp; Lee, 2014)","plainCitation":"(Low &amp; Lee, 2014)","noteIndex":0},"citationItems":[{"id":"lnEbfsmc/5rjkU2t8","uris":["http://www.mendeley.com/documents/?uuid=93b5fd3c-16a0-458e-a88e-d3d76eb8b35f"],"itemData":{"author":[{"dropping-particle":"","family":"Low","given":"C G","non-dropping-particle":"","parse-names":false,"suffix":""},{"dropping-particle":"","family":"Lee","given":"Y L","non-dropping-particle":"","parse-names":false,"suffix":""}],"id":"ITEM-1","issued":{"date-parts":[["2014"]]},"publisher":"IET","title":"SunMap+: An intelligent location-based virtual indoor navigation system using augmented reality","type":"article-journal"}}],"schema":"https://github.com/citation-style-language/schema/raw/master/csl-citation.json"} </w:instrText>
      </w:r>
      <w:r w:rsidR="003F7759" w:rsidRPr="003F7759">
        <w:rPr>
          <w:color w:val="222222"/>
        </w:rPr>
        <w:fldChar w:fldCharType="separate"/>
      </w:r>
      <w:r w:rsidR="003F7759" w:rsidRPr="003F7759">
        <w:t>(Low &amp; Lee, 2</w:t>
      </w:r>
      <w:r w:rsidR="003F7759" w:rsidRPr="003F7759">
        <w:rPr>
          <w:color w:val="222222"/>
        </w:rPr>
        <w:fldChar w:fldCharType="end"/>
      </w:r>
      <w:r w:rsidR="003F7759" w:rsidRPr="003F7759">
        <w:rPr>
          <w:color w:val="222222"/>
        </w:rPr>
        <w:t xml:space="preserve">vely. </w:t>
      </w:r>
      <w:r w:rsidR="00D67FF7" w:rsidRPr="003F7759">
        <w:rPr>
          <w:color w:val="222222"/>
        </w:rPr>
        <w:t xml:space="preserve">Finally, Mobile </w:t>
      </w:r>
      <w:r w:rsidR="00D67FF7" w:rsidRPr="003F7759">
        <w:rPr>
          <w:color w:val="222222"/>
        </w:rPr>
        <w:lastRenderedPageBreak/>
        <w:t xml:space="preserve">AR has been utilized at the Autonomous University of Nayarit to create an autonomous learning process that helps users discover campus locations. This system provides information about degree programs, curricula, and the main buildings on campuss </w:t>
      </w:r>
      <w:r w:rsidR="00D67FF7" w:rsidRPr="003F7759">
        <w:rPr>
          <w:color w:val="222222"/>
        </w:rPr>
        <w:fldChar w:fldCharType="begin" w:fldLock="1"/>
      </w:r>
      <w:r w:rsidR="00D67FF7" w:rsidRPr="003F7759">
        <w:rPr>
          <w:color w:val="222222"/>
        </w:rPr>
        <w:instrText xml:space="preserve"> ADDIN ZOTERO_ITEM CSL_CITATION {"citationID":"yIQHVI7B","properties":{"formattedCitation":"(Iriarte-Solis et al., 2016)","plainCitation":"(Iriarte-Solis et al., 2016)","noteIndex":0},"citationItems":[{"id":"lnEbfsmc/cAG7jOdm","uris":["http://www.mendeley.com/documents/?uuid=a2a8ace1-6eb5-4c59-9107-e439c40a5003"],"itemData":{"ISBN":"1509037403","author":[{"dropping-particle":"","family":"Iriarte-Solis","given":"Adalberto","non-dropping-particle":"","parse-names":false,"suffix":""},{"dropping-particle":"","family":"González-Villegas","given":"Palmira","non-dropping-particle":"","parse-names":false,"suffix":""},{"dropping-particle":"","family":"Fuentes-Covarrubias","given":"Ricardo","non-dropping-particle":"","parse-names":false,"suffix":""},{"dropping-particle":"","family":"Fuentes-Covarrubias","given":"Gerardo","non-dropping-particle":"","parse-names":false,"suffix":""}],"container-title":"2016 IEEE International Symposium on Mixed and Augmented Reality (ISMAR-Adjunct)","id":"ITEM-1","issued":{"date-parts":[["2016"]]},"page":"1-4","publisher":"IEEE","title":"Mobile Guide to Augmented Reality for Campus of the Autonomous University of Nayarit","type":"paper-conference"}}],"schema":"https://github.com/citation-style-language/schema/raw/master/csl-citation.json"} </w:instrText>
      </w:r>
      <w:r w:rsidR="00D67FF7" w:rsidRPr="003F7759">
        <w:rPr>
          <w:color w:val="222222"/>
        </w:rPr>
        <w:fldChar w:fldCharType="separate"/>
      </w:r>
      <w:r w:rsidR="00D67FF7" w:rsidRPr="003F7759">
        <w:t>(Iriarte-Solis et al., 2016)</w:t>
      </w:r>
      <w:r w:rsidR="00D67FF7" w:rsidRPr="003F7759">
        <w:rPr>
          <w:color w:val="222222"/>
        </w:rPr>
        <w:fldChar w:fldCharType="end"/>
      </w:r>
      <w:r w:rsidR="00D67FF7" w:rsidRPr="003F7759">
        <w:rPr>
          <w:color w:val="222222"/>
        </w:rPr>
        <w:t xml:space="preserve">. </w:t>
      </w:r>
      <w:r w:rsidR="00D67FF7">
        <w:rPr>
          <w:color w:val="222222"/>
        </w:rPr>
        <w:t xml:space="preserve"> </w:t>
      </w:r>
      <w:r w:rsidR="0020063B" w:rsidRPr="003F7759">
        <w:rPr>
          <w:color w:val="222222"/>
        </w:rPr>
        <w:t xml:space="preserve">Some of these applications even offer features such as indoor location detection and tracking </w:t>
      </w:r>
      <w:r w:rsidR="0020063B" w:rsidRPr="003F7759">
        <w:rPr>
          <w:color w:val="222222"/>
        </w:rPr>
        <w:fldChar w:fldCharType="begin" w:fldLock="1"/>
      </w:r>
      <w:r w:rsidR="0020063B" w:rsidRPr="003F7759">
        <w:rPr>
          <w:color w:val="222222"/>
        </w:rPr>
        <w:instrText xml:space="preserve"> ADDIN ZOTERO_ITEM CSL_CITATION {"citationID":"vwey3clm","properties":{"formattedCitation":"(Hamza-Lup et al., 2018)","plainCitation":"(Hamza-Lup et al., 2018)","noteIndex":0},"citationItems":[{"id":"lnEbfsmc/pqC7o5KL","uris":["http://www.mendeley.com/documents/?uuid=76400e58-513f-4c14-bca2-0eaa85b51377"],"itemData":{"author":[{"dropping-particle":"","family":"Hamza-Lup","given":"Felix G","non-dropping-particle":"","parse-names":false,"suffix":""},{"dropping-particle":"","family":"Rolland","given":"Jannick P","non-dropping-particle":"","parse-names":false,"suffix":""},{"dropping-particle":"","family":"Hughes","given":"Charles","non-dropping-particle":"","parse-names":false,"suffix":""}],"container-title":"arXiv preprint arXiv:1811.12815","id":"ITEM-1","issued":{"date-parts":[["2018"]]},"title":"A distributed augmented reality system for medical training and simulation","type":"article-journal"}}],"schema":"https://github.com/citation-style-language/schema/raw/master/csl-citation.json"} </w:instrText>
      </w:r>
      <w:r w:rsidR="0020063B" w:rsidRPr="003F7759">
        <w:rPr>
          <w:color w:val="222222"/>
        </w:rPr>
        <w:fldChar w:fldCharType="separate"/>
      </w:r>
      <w:r w:rsidR="0020063B" w:rsidRPr="003F7759">
        <w:t>(Hamza-Lup et al., 2018)</w:t>
      </w:r>
      <w:r w:rsidR="0020063B" w:rsidRPr="003F7759">
        <w:rPr>
          <w:color w:val="222222"/>
        </w:rPr>
        <w:fldChar w:fldCharType="end"/>
      </w:r>
      <w:r w:rsidR="00D67FF7">
        <w:rPr>
          <w:color w:val="222222"/>
        </w:rPr>
        <w:t xml:space="preserve">. </w:t>
      </w:r>
      <w:r w:rsidR="001C26F7">
        <w:rPr>
          <w:color w:val="222222"/>
        </w:rPr>
        <w:t>The</w:t>
      </w:r>
      <w:r w:rsidR="0020063B" w:rsidRPr="003F7759">
        <w:rPr>
          <w:color w:val="222222"/>
        </w:rPr>
        <w:t xml:space="preserve"> Bowling Green State University</w:t>
      </w:r>
      <w:r w:rsidR="001C26F7">
        <w:rPr>
          <w:color w:val="222222"/>
        </w:rPr>
        <w:t xml:space="preserve"> used</w:t>
      </w:r>
      <w:r w:rsidR="0020063B" w:rsidRPr="003F7759">
        <w:rPr>
          <w:color w:val="222222"/>
        </w:rPr>
        <w:t xml:space="preserve"> AR</w:t>
      </w:r>
      <w:r w:rsidR="001C26F7">
        <w:rPr>
          <w:color w:val="222222"/>
        </w:rPr>
        <w:t xml:space="preserve">-based mobile </w:t>
      </w:r>
      <w:r w:rsidR="0020063B" w:rsidRPr="003F7759">
        <w:rPr>
          <w:color w:val="222222"/>
        </w:rPr>
        <w:t xml:space="preserve">apps </w:t>
      </w:r>
      <w:r w:rsidR="001C26F7">
        <w:rPr>
          <w:color w:val="222222"/>
        </w:rPr>
        <w:t xml:space="preserve">for </w:t>
      </w:r>
      <w:r w:rsidR="0020063B" w:rsidRPr="003F7759">
        <w:rPr>
          <w:color w:val="222222"/>
        </w:rPr>
        <w:t>help</w:t>
      </w:r>
      <w:r w:rsidR="001C26F7">
        <w:rPr>
          <w:color w:val="222222"/>
        </w:rPr>
        <w:t>ing</w:t>
      </w:r>
      <w:r w:rsidR="0020063B" w:rsidRPr="003F7759">
        <w:rPr>
          <w:color w:val="222222"/>
        </w:rPr>
        <w:t xml:space="preserve"> visitors </w:t>
      </w:r>
      <w:r w:rsidR="001C26F7">
        <w:rPr>
          <w:color w:val="222222"/>
        </w:rPr>
        <w:t xml:space="preserve">in </w:t>
      </w:r>
      <w:r w:rsidR="0020063B" w:rsidRPr="003F7759">
        <w:rPr>
          <w:color w:val="222222"/>
        </w:rPr>
        <w:t>explor</w:t>
      </w:r>
      <w:r w:rsidR="001C26F7">
        <w:rPr>
          <w:color w:val="222222"/>
        </w:rPr>
        <w:t>ing</w:t>
      </w:r>
      <w:r w:rsidR="0020063B" w:rsidRPr="003F7759">
        <w:rPr>
          <w:color w:val="222222"/>
        </w:rPr>
        <w:t xml:space="preserve"> campus cultural activities or events and guide them to specific locations </w:t>
      </w:r>
      <w:r w:rsidR="0020063B" w:rsidRPr="003F7759">
        <w:rPr>
          <w:color w:val="222222"/>
        </w:rPr>
        <w:fldChar w:fldCharType="begin" w:fldLock="1"/>
      </w:r>
      <w:r w:rsidR="0020063B" w:rsidRPr="003F7759">
        <w:rPr>
          <w:color w:val="222222"/>
        </w:rPr>
        <w:instrText xml:space="preserve"> ADDIN ZOTERO_ITEM CSL_CITATION {"citationID":"QP5qoVzW","properties":{"formattedCitation":"(Chao et al., 2014; Wong, 2013)","plainCitation":"(Chao et al., 2014; Wong, 2013)","noteIndex":0},"citationItems":[{"id":"lnEbfsmc/dZ54HURe","uris":["http://www.mendeley.com/documents/?uuid=e8b799db-8af8-403b-975f-abb5cb9083d4"],"itemData":{"author":[{"dropping-particle":"","family":"Wong","given":"L H","non-dropping-particle":"","parse-names":false,"suffix":""}],"container-title":"Proceedings of the 21st International Conference on Computers in Education. Asia-Pacific Society for Computers in Education, Indonesia","id":"ITEM-1","issued":{"date-parts":[["2013"]]},"title":"Mobile campus touring system based on AR and GPS: A case study of campus cultural activity","type":"paper-conference"}},{"id":"lnEbfsmc/Daeo8YFW","uris":["http://www.mendeley.com/documents/?uuid=ed705b20-327c-49c0-81b7-dea7353a717d"],"itemData":{"author":[{"dropping-particle":"","family":"Chao","given":"Joseph T","non-dropping-particle":"","parse-names":false,"suffix":""},{"dropping-particle":"","family":"Pan","given":"Lei","non-dropping-particle":"","parse-names":false,"suffix":""},{"dropping-particle":"","family":"Parker","given":"Kevin R","non-dropping-particle":"","parse-names":false,"suffix":""}],"container-title":"Issues in Informing Science and Information Technology","id":"ITEM-2","issue":"1","issued":{"date-parts":[["2014"]]},"page":"1-11","title":"Campus event app-new exploration for mobile augmented reality","type":"article-journal","volume":"11"}}],"schema":"https://github.com/citation-style-language/schema/raw/master/csl-citation.json"} </w:instrText>
      </w:r>
      <w:r w:rsidR="0020063B" w:rsidRPr="003F7759">
        <w:rPr>
          <w:color w:val="222222"/>
        </w:rPr>
        <w:fldChar w:fldCharType="separate"/>
      </w:r>
      <w:r w:rsidR="0020063B" w:rsidRPr="003F7759">
        <w:t>(Chao et al., 2014; Wong, 2013)</w:t>
      </w:r>
      <w:r w:rsidR="0020063B" w:rsidRPr="003F7759">
        <w:rPr>
          <w:color w:val="222222"/>
        </w:rPr>
        <w:fldChar w:fldCharType="end"/>
      </w:r>
      <w:r w:rsidR="0020063B" w:rsidRPr="003F7759">
        <w:rPr>
          <w:color w:val="222222"/>
        </w:rPr>
        <w:t>.</w:t>
      </w:r>
      <w:r w:rsidR="00D67FF7">
        <w:rPr>
          <w:color w:val="222222"/>
        </w:rPr>
        <w:t xml:space="preserve"> </w:t>
      </w:r>
    </w:p>
    <w:p w14:paraId="04CE0FAB" w14:textId="77777777" w:rsidR="00D67FF7" w:rsidRDefault="001C26F7" w:rsidP="00D67FF7">
      <w:pPr>
        <w:shd w:val="clear" w:color="auto" w:fill="FFFFFF"/>
        <w:ind w:left="2694" w:firstLine="360"/>
        <w:rPr>
          <w:color w:val="222222"/>
        </w:rPr>
      </w:pPr>
      <w:r>
        <w:rPr>
          <w:color w:val="222222"/>
        </w:rPr>
        <w:t xml:space="preserve">Som researchers used different multimedia contents and features to enhance the effectiveness of the applications. Researcher ay </w:t>
      </w:r>
      <w:r w:rsidR="003F7759" w:rsidRPr="003F7759">
        <w:rPr>
          <w:color w:val="222222"/>
        </w:rPr>
        <w:t xml:space="preserve">Yu et al. at Chung Hua University </w:t>
      </w:r>
      <w:r>
        <w:rPr>
          <w:color w:val="222222"/>
        </w:rPr>
        <w:t>used</w:t>
      </w:r>
      <w:r w:rsidR="003F7759" w:rsidRPr="003F7759">
        <w:rPr>
          <w:color w:val="222222"/>
        </w:rPr>
        <w:t xml:space="preserve"> audio and visual elements to provide information on the campus’s ecological environment</w:t>
      </w:r>
      <w:r>
        <w:rPr>
          <w:color w:val="222222"/>
        </w:rPr>
        <w:t xml:space="preserve"> </w:t>
      </w:r>
      <w:r w:rsidR="003F7759" w:rsidRPr="003F7759">
        <w:rPr>
          <w:color w:val="222222"/>
        </w:rPr>
        <w:t xml:space="preserve">creating an environmentally friendly navigation system </w:t>
      </w:r>
      <w:r w:rsidR="003F7759" w:rsidRPr="003F7759">
        <w:rPr>
          <w:color w:val="222222"/>
        </w:rPr>
        <w:fldChar w:fldCharType="begin" w:fldLock="1"/>
      </w:r>
      <w:r w:rsidR="003F7759" w:rsidRPr="003F7759">
        <w:rPr>
          <w:color w:val="222222"/>
        </w:rPr>
        <w:instrText xml:space="preserve"> ADDIN ZOTERO_ITEM CSL_CITATION {"citationID":"FziN7Bwx","properties":{"formattedCitation":"(M. Li et al., 2021; Yu et al., 2015)","plainCitation":"(M. Li et al., 2021; Yu et al., 2015)","noteIndex":0},"citationItems":[{"id":"lnEbfsmc/IOUbZ5Nh","uris":["http://www.mendeley.com/documents/?uuid=51e1e312-f110-4ccf-8dde-6ed5b83404b0"],"itemData":{"ISBN":"1467382701","author":[{"dropping-particle":"","family":"Yu","given":"Kun-Ming","non-dropping-particle":"","parse-names":false,"suffix":""},{"dropping-particle":"","family":"Chiu","given":"Jo-Chi","non-dropping-particle":"","parse-names":false,"suffix":""},{"dropping-particle":"","family":"Lee","given":"Ming-Gong","non-dropping-particle":"","parse-names":false,"suffix":""},{"dropping-particle":"","family":"Chi","given":"Shih-Shih","non-dropping-particle":"","parse-names":false,"suffix":""}],"container-title":"2015 8th International Conference on Ubi-Media Computing (UMEDIA)","id":"ITEM-1","issued":{"date-parts":[["2015"]]},"page":"17-22","publisher":"IEEE","title":"A mobile application for an ecological campus navigation system using augmented reality","type":"paper-conference"}},{"id":"lnEbfsmc/R89TsldE","uris":["http://www.mendeley.com/documents/?uuid=39df5665-cb14-4fd9-81a1-a52367ef972e"],"itemData":{"ISSN":"1550-1477","author":[{"dropping-particle":"","family":"Li","given":"Miaoyu","non-dropping-particle":"","parse-names":false,"suffix":""},{"dropping-particle":"","family":"Jiang","given":"Zhuohan","non-dropping-particle":"","parse-names":false,"suffix":""},{"dropping-particle":"","family":"Liu","given":"Yutong","non-dropping-particle":"","parse-names":false,"suffix":""},{"dropping-particle":"","family":"Chen","given":"Shuheng","non-dropping-particle":"","parse-names":false,"suffix":""},{"dropping-particle":"","family":"Wozniak","given":"Marcin","non-dropping-particle":"","parse-names":false,"suffix":""},{"dropping-particle":"","family":"Scherer","given":"Rafal","non-dropping-particle":"","parse-names":false,"suffix":""},{"dropping-particle":"","family":"Damasevicius","given":"Robertas","non-dropping-particle":"","parse-names":false,"suffix":""},{"dropping-particle":"","family":"Wei","given":"Wei","non-dropping-particle":"","parse-names":false,"suffix":""},{"dropping-particle":"","family":"Li","given":"Ziyi","non-dropping-particle":"","parse-names":false,"suffix":""},{"dropping-particle":"","family":"Li","given":"Zuxin","non-dropping-particle":"","parse-names":false,"suffix":""}],"container-title":"International Journal of Distributed Sensor Networks","id":"ITEM-1","issue":"7","issued":{"date-parts":[["2021"]]},"page":"15501477211024846","publisher":"SAGE Publications Sage UK: London, England","title":"Sitsen: Passive sitting posture sensing based on wireless devices","type":"article-journal","volume":"17"}}],"schema":"https://github.com/citation-style-language/schema/raw/master/csl-citation.json"} </w:instrText>
      </w:r>
      <w:r w:rsidR="003F7759" w:rsidRPr="003F7759">
        <w:rPr>
          <w:color w:val="222222"/>
        </w:rPr>
        <w:fldChar w:fldCharType="separate"/>
      </w:r>
      <w:r w:rsidR="003F7759" w:rsidRPr="003F7759">
        <w:t>(M. Li et al., 2021; Yu et al., 2015)</w:t>
      </w:r>
      <w:r w:rsidR="003F7759" w:rsidRPr="003F7759">
        <w:rPr>
          <w:color w:val="222222"/>
        </w:rPr>
        <w:fldChar w:fldCharType="end"/>
      </w:r>
      <w:r w:rsidR="003F7759" w:rsidRPr="003F7759">
        <w:rPr>
          <w:color w:val="222222"/>
        </w:rPr>
        <w:t xml:space="preserve">. </w:t>
      </w:r>
      <w:r w:rsidR="00D67FF7">
        <w:rPr>
          <w:color w:val="222222"/>
        </w:rPr>
        <w:t xml:space="preserve">Some researchers used </w:t>
      </w:r>
      <w:r w:rsidR="00D67FF7" w:rsidRPr="003F7759">
        <w:rPr>
          <w:color w:val="222222"/>
        </w:rPr>
        <w:t xml:space="preserve">voice-command search for locating and sharing places </w:t>
      </w:r>
      <w:r w:rsidR="00D67FF7" w:rsidRPr="003F7759">
        <w:rPr>
          <w:color w:val="222222"/>
        </w:rPr>
        <w:fldChar w:fldCharType="begin" w:fldLock="1"/>
      </w:r>
      <w:r w:rsidR="00D67FF7" w:rsidRPr="003F7759">
        <w:rPr>
          <w:color w:val="222222"/>
        </w:rPr>
        <w:instrText xml:space="preserve"> ADDIN ZOTERO_ITEM CSL_CITATION {"citationID":"Bin5s7KQ","properties":{"formattedCitation":"(Al Delail et al., 2012)","plainCitation":"(Al Delail et al., 2012)","noteIndex":0},"citationItems":[{"id":"lnEbfsmc/4NrmFm0z","uris":["http://www.mendeley.com/documents/?uuid=b355b8f5-5a5f-4a59-b018-4671f5f86488"],"itemData":{"ISBN":"1467360570","author":[{"dropping-particle":"","family":"Delail","given":"Buti","non-dropping-particle":"Al","parse-names":false,"suffix":""},{"dropping-particle":"","family":"Weruaga","given":"Luis","non-dropping-particle":"","parse-names":false,"suffix":""},{"dropping-particle":"","family":"Zemerly","given":"M Jamal","non-dropping-particle":"","parse-names":false,"suffix":""}],"container-title":"2012 IEEE/WIC/ACM International Conferences on Web Intelligence and Intelligent Agent Technology","id":"ITEM-1","issued":{"date-parts":[["2012"]]},"page":"286-290","publisher":"IEEE","title":"CAViAR: Context aware visual indoor augmented reality for a university campus","type":"paper-conference","volume":"3"}}],"schema":"https://github.com/citation-style-language/schema/raw/master/csl-citation.json"} </w:instrText>
      </w:r>
      <w:r w:rsidR="00D67FF7" w:rsidRPr="003F7759">
        <w:rPr>
          <w:color w:val="222222"/>
        </w:rPr>
        <w:fldChar w:fldCharType="separate"/>
      </w:r>
      <w:r w:rsidR="00D67FF7" w:rsidRPr="003F7759">
        <w:t>(Al Delail et al., 2012)</w:t>
      </w:r>
      <w:r w:rsidR="00D67FF7" w:rsidRPr="003F7759">
        <w:rPr>
          <w:color w:val="222222"/>
        </w:rPr>
        <w:fldChar w:fldCharType="end"/>
      </w:r>
      <w:r w:rsidR="00D67FF7" w:rsidRPr="003F7759">
        <w:rPr>
          <w:color w:val="222222"/>
        </w:rPr>
        <w:t xml:space="preserve">. </w:t>
      </w:r>
      <w:r w:rsidR="0020063B" w:rsidRPr="003F7759">
        <w:rPr>
          <w:color w:val="222222"/>
        </w:rPr>
        <w:t xml:space="preserve">Similarly, </w:t>
      </w:r>
      <w:r>
        <w:rPr>
          <w:color w:val="222222"/>
        </w:rPr>
        <w:t>researchers at</w:t>
      </w:r>
      <w:r w:rsidR="0020063B" w:rsidRPr="003F7759">
        <w:rPr>
          <w:color w:val="222222"/>
        </w:rPr>
        <w:t xml:space="preserve"> University of Quindio</w:t>
      </w:r>
      <w:r>
        <w:rPr>
          <w:color w:val="222222"/>
        </w:rPr>
        <w:t xml:space="preserve"> introduced </w:t>
      </w:r>
      <w:r w:rsidR="0020063B" w:rsidRPr="003F7759">
        <w:rPr>
          <w:color w:val="222222"/>
        </w:rPr>
        <w:t>a 3D directional board</w:t>
      </w:r>
      <w:r>
        <w:rPr>
          <w:color w:val="222222"/>
        </w:rPr>
        <w:t xml:space="preserve"> in their app</w:t>
      </w:r>
      <w:r w:rsidR="0020063B" w:rsidRPr="003F7759">
        <w:rPr>
          <w:color w:val="222222"/>
        </w:rPr>
        <w:t xml:space="preserve"> that led visitors to various campus locations </w:t>
      </w:r>
      <w:r w:rsidR="0020063B" w:rsidRPr="003F7759">
        <w:rPr>
          <w:color w:val="222222"/>
        </w:rPr>
        <w:fldChar w:fldCharType="begin" w:fldLock="1"/>
      </w:r>
      <w:r w:rsidR="0020063B" w:rsidRPr="003F7759">
        <w:rPr>
          <w:color w:val="222222"/>
        </w:rPr>
        <w:instrText xml:space="preserve"> ADDIN ZOTERO_ITEM CSL_CITATION {"citationID":"TIWDbS9y","properties":{"formattedCitation":"(Giraldo et al., 2016)","plainCitation":"(Giraldo et al., 2016)","noteIndex":0},"citationItems":[{"id":"lnEbfsmc/XFPx6zM2","uris":["http://www.mendeley.com/documents/?uuid=6a2186a6-5b8c-40d8-b7b0-133aebedaa95"],"itemData":{"ISBN":"1509029664","author":[{"dropping-particle":"","family":"Giraldo","given":"Fáber D","non-dropping-particle":"","parse-names":false,"suffix":""},{"dropping-particle":"","family":"Arango","given":"Estefanía","non-dropping-particle":"","parse-names":false,"suffix":""},{"dropping-particle":"","family":"Cruz","given":"Cristian D","non-dropping-particle":"","parse-names":false,"suffix":""},{"dropping-particle":"","family":"Bernal","given":"Christian C","non-dropping-particle":"","parse-names":false,"suffix":""}],"container-title":"2016 IEEE 11th Colombian Computing Conference (CCC)","id":"ITEM-1","issued":{"date-parts":[["2016"]]},"page":"1-8","publisher":"IEEE","title":"Application of augmented reality and usability approaches for the implementation of an interactive tour applied at the University of Quindio","type":"paper-conference"}}],"schema":"https://github.com/citation-style-language/schema/raw/master/csl-citation.json"} </w:instrText>
      </w:r>
      <w:r w:rsidR="0020063B" w:rsidRPr="003F7759">
        <w:rPr>
          <w:color w:val="222222"/>
        </w:rPr>
        <w:fldChar w:fldCharType="separate"/>
      </w:r>
      <w:r w:rsidR="0020063B" w:rsidRPr="003F7759">
        <w:t>(Giraldo et al., 2016)</w:t>
      </w:r>
      <w:r w:rsidR="0020063B" w:rsidRPr="003F7759">
        <w:rPr>
          <w:color w:val="222222"/>
        </w:rPr>
        <w:fldChar w:fldCharType="end"/>
      </w:r>
      <w:r w:rsidR="0020063B" w:rsidRPr="003F7759">
        <w:rPr>
          <w:color w:val="222222"/>
        </w:rPr>
        <w:t>.</w:t>
      </w:r>
      <w:r w:rsidR="003F7759" w:rsidRPr="003F7759">
        <w:rPr>
          <w:color w:val="222222"/>
        </w:rPr>
        <w:t xml:space="preserve"> At Mil. </w:t>
      </w:r>
      <w:r w:rsidR="0020063B" w:rsidRPr="003F7759">
        <w:rPr>
          <w:color w:val="222222"/>
        </w:rPr>
        <w:t xml:space="preserve">Nueva Granada University, Garay-Cortés, and Uribe-Quevedo </w:t>
      </w:r>
      <w:r w:rsidRPr="003F7759">
        <w:rPr>
          <w:color w:val="222222"/>
        </w:rPr>
        <w:t>integrat</w:t>
      </w:r>
      <w:r>
        <w:rPr>
          <w:color w:val="222222"/>
        </w:rPr>
        <w:t>ed</w:t>
      </w:r>
      <w:r w:rsidRPr="003F7759">
        <w:rPr>
          <w:color w:val="222222"/>
        </w:rPr>
        <w:t xml:space="preserve"> landmarks on campus that trigger mini-games through location services and dynamic maps</w:t>
      </w:r>
      <w:r w:rsidRPr="003F7759">
        <w:rPr>
          <w:color w:val="222222"/>
        </w:rPr>
        <w:t xml:space="preserve"> </w:t>
      </w:r>
      <w:r>
        <w:rPr>
          <w:color w:val="222222"/>
        </w:rPr>
        <w:t xml:space="preserve">for </w:t>
      </w:r>
      <w:r w:rsidR="0020063B" w:rsidRPr="003F7759">
        <w:rPr>
          <w:color w:val="222222"/>
        </w:rPr>
        <w:t xml:space="preserve">guiding new students </w:t>
      </w:r>
      <w:r w:rsidR="0020063B" w:rsidRPr="003F7759">
        <w:rPr>
          <w:color w:val="222222"/>
        </w:rPr>
        <w:fldChar w:fldCharType="begin" w:fldLock="1"/>
      </w:r>
      <w:r w:rsidR="0020063B" w:rsidRPr="003F7759">
        <w:rPr>
          <w:color w:val="222222"/>
        </w:rPr>
        <w:instrText xml:space="preserve"> ADDIN ZOTERO_ITEM CSL_CITATION {"citationID":"QJPIMAlt","properties":{"formattedCitation":"(Garay-Cortes &amp; Uribe-Quevedo, 2016)","plainCitation":"(Garay-Cortes &amp; Uribe-Quevedo, 2016)","noteIndex":0},"citationItems":[{"id":"lnEbfsmc/K4oLWUAi","uris":["http://www.mendeley.com/documents/?uuid=1d240b97-bf36-499c-99ac-4f0fcd874bc9"],"itemData":{"ISBN":"1509034293","author":[{"dropping-particle":"","family":"Garay-Cortes","given":"Juan","non-dropping-particle":"","parse-names":false,"suffix":""},{"dropping-particle":"","family":"Uribe-Quevedo","given":"Alvaro","non-dropping-particle":"","parse-names":false,"suffix":""}],"container-title":"2016 7th International Conference on Information, Intelligence, Systems &amp; Applications (IISA)","id":"ITEM-1","issued":{"date-parts":[["2016"]]},"page":"1-4","publisher":"IEEE","title":"Location-based augmented reality game to engage students in discovering institutional landmarks","type":"paper-conference"}}],"schema":"https://github.com/citation-style-language/schema/raw/master/csl-citation.json"} </w:instrText>
      </w:r>
      <w:r w:rsidR="0020063B" w:rsidRPr="003F7759">
        <w:rPr>
          <w:color w:val="222222"/>
        </w:rPr>
        <w:fldChar w:fldCharType="separate"/>
      </w:r>
      <w:r w:rsidR="0020063B" w:rsidRPr="003F7759">
        <w:t>(Garay-Cortes &amp; Uribe-Quevedo, 2016)</w:t>
      </w:r>
      <w:r w:rsidR="0020063B" w:rsidRPr="003F7759">
        <w:rPr>
          <w:color w:val="222222"/>
        </w:rPr>
        <w:fldChar w:fldCharType="end"/>
      </w:r>
      <w:r w:rsidR="0020063B" w:rsidRPr="003F7759">
        <w:rPr>
          <w:color w:val="222222"/>
        </w:rPr>
        <w:t>.</w:t>
      </w:r>
      <w:r>
        <w:rPr>
          <w:color w:val="222222"/>
        </w:rPr>
        <w:t xml:space="preserve"> </w:t>
      </w:r>
      <w:r w:rsidR="00D67FF7">
        <w:rPr>
          <w:color w:val="222222"/>
        </w:rPr>
        <w:t>Other used image of the location taken through camera which are processed to</w:t>
      </w:r>
      <w:r w:rsidR="0020063B" w:rsidRPr="003F7759">
        <w:rPr>
          <w:color w:val="222222"/>
        </w:rPr>
        <w:t xml:space="preserve"> detect places and display relevant details on the screen </w:t>
      </w:r>
      <w:r w:rsidR="0020063B" w:rsidRPr="003F7759">
        <w:rPr>
          <w:color w:val="222222"/>
        </w:rPr>
        <w:fldChar w:fldCharType="begin" w:fldLock="1"/>
      </w:r>
      <w:r w:rsidR="0020063B" w:rsidRPr="003F7759">
        <w:rPr>
          <w:color w:val="222222"/>
        </w:rPr>
        <w:instrText xml:space="preserve"> ADDIN ZOTERO_ITEM CSL_CITATION {"citationID":"lnUxE3fn","properties":{"formattedCitation":"(\\uc0\\u214{}zcan et al., 2017)","plainCitation":"(Özcan et al., 2017)","noteIndex":0},"citationItems":[{"id":"lnEbfsmc/n3SFGFrW","uris":["http://www.mendeley.com/documents/?uuid=57a7bb82-b271-406f-8063-92c1168dbe53"],"itemData":{"ISBN":"1509059385","author":[{"dropping-particle":"","family":"Özcan","given":"Uğur","non-dropping-particle":"","parse-names":false,"suffix":""},{"dropping-particle":"","family":"Arslan","given":"Aslihan","non-dropping-particle":"","parse-names":false,"suffix":""},{"dropping-particle":"","family":"İlkyaz","given":"Menekşe","non-dropping-particle":"","parse-names":false,"suffix":""},{"dropping-particle":"","family":"Karaarslan","given":"Enis","non-dropping-particle":"","parse-names":false,"suffix":""}],"container-title":"2017 5th International Istanbul Smart Grid and Cities Congress and Fair (ICSG)","id":"ITEM-1","issued":{"date-parts":[["2017"]]},"page":"100-104","publisher":"Ieee","title":"An augmented reality application for smart campus urbanization: MSKU campus prototype","type":"paper-conference"}}],"schema":"https://github.com/citation-style-language/schema/raw/master/csl-citation.json"} </w:instrText>
      </w:r>
      <w:r w:rsidR="0020063B" w:rsidRPr="003F7759">
        <w:rPr>
          <w:color w:val="222222"/>
        </w:rPr>
        <w:fldChar w:fldCharType="separate"/>
      </w:r>
      <w:r w:rsidR="0020063B" w:rsidRPr="003F7759">
        <w:t>(Özcan et al., 2017)</w:t>
      </w:r>
      <w:r w:rsidR="0020063B" w:rsidRPr="003F7759">
        <w:rPr>
          <w:color w:val="222222"/>
        </w:rPr>
        <w:fldChar w:fldCharType="end"/>
      </w:r>
      <w:r w:rsidR="0020063B" w:rsidRPr="003F7759">
        <w:rPr>
          <w:color w:val="222222"/>
        </w:rPr>
        <w:t>.</w:t>
      </w:r>
      <w:r w:rsidR="003F7759" w:rsidRPr="003F7759">
        <w:rPr>
          <w:color w:val="222222"/>
        </w:rPr>
        <w:t xml:space="preserve"> </w:t>
      </w:r>
      <w:r w:rsidR="0020063B" w:rsidRPr="003F7759">
        <w:rPr>
          <w:color w:val="222222"/>
        </w:rPr>
        <w:t xml:space="preserve">Nguyen et al. designed an AR application to assist students who missed orientation week at Haaga-Helia University of Applied Science, allowing them to catch up on essential information </w:t>
      </w:r>
      <w:r w:rsidR="0020063B" w:rsidRPr="003F7759">
        <w:rPr>
          <w:color w:val="222222"/>
        </w:rPr>
        <w:fldChar w:fldCharType="begin" w:fldLock="1"/>
      </w:r>
      <w:r w:rsidR="0020063B" w:rsidRPr="003F7759">
        <w:rPr>
          <w:color w:val="222222"/>
        </w:rPr>
        <w:instrText xml:space="preserve"> ADDIN ZOTERO_ITEM CSL_CITATION {"citationID":"rJJC09uB","properties":{"formattedCitation":"(Nguyen et al., 2018)","plainCitation":"(Nguyen et al., 2018)","noteIndex":0},"citationItems":[{"id":"lnEbfsmc/rhWpXLek","uris":["http://www.mendeley.com/documents/?uuid=44198417-cfbe-367a-815d-23d06aaf1b23"],"itemData":{"author":[{"dropping-particle":"","family":"Nguyen","given":"Nguyen","non-dropping-particle":"","parse-names":false,"suffix":""},{"dropping-particle":"","family":"Muilu","given":"Tuomo","non-dropping-particle":"","parse-names":false,"suffix":""},{"dropping-particle":"","family":"Dirin","given":"Amir","non-dropping-particle":"","parse-names":false,"suffix":""},{"dropping-particle":"","family":"Alamäki","given":"Ari","non-dropping-particle":"","parse-names":false,"suffix":""}],"container-title":"International Journal of Educational Technology in Higher Education","id":"ITEM-1","issued":{"date-parts":[["2018"]]},"page":"1-15","publisher":"Springer","title":"An interactive and augmented learning concept for orientation week in higher education","type":"article-journal","volume":"15"}}],"schema":"https://github.com/citation-style-language/schema/raw/master/csl-citation.json"} </w:instrText>
      </w:r>
      <w:r w:rsidR="0020063B" w:rsidRPr="003F7759">
        <w:rPr>
          <w:color w:val="222222"/>
        </w:rPr>
        <w:fldChar w:fldCharType="separate"/>
      </w:r>
      <w:r w:rsidR="0020063B" w:rsidRPr="003F7759">
        <w:t>(Nguyen et al., 2018)</w:t>
      </w:r>
      <w:r w:rsidR="0020063B" w:rsidRPr="003F7759">
        <w:rPr>
          <w:color w:val="222222"/>
        </w:rPr>
        <w:fldChar w:fldCharType="end"/>
      </w:r>
      <w:r w:rsidR="0020063B" w:rsidRPr="003F7759">
        <w:rPr>
          <w:color w:val="222222"/>
        </w:rPr>
        <w:t>.</w:t>
      </w:r>
      <w:r w:rsidR="003F7759" w:rsidRPr="003F7759">
        <w:rPr>
          <w:color w:val="222222"/>
        </w:rPr>
        <w:t xml:space="preserve"> </w:t>
      </w:r>
      <w:r w:rsidR="0020063B" w:rsidRPr="003F7759">
        <w:rPr>
          <w:color w:val="222222"/>
        </w:rPr>
        <w:t xml:space="preserve">Andri developed AR and virtual tour applications </w:t>
      </w:r>
      <w:r w:rsidR="00D67FF7">
        <w:rPr>
          <w:color w:val="222222"/>
        </w:rPr>
        <w:t>for students of</w:t>
      </w:r>
      <w:r w:rsidR="00D67FF7" w:rsidRPr="003F7759">
        <w:rPr>
          <w:color w:val="222222"/>
        </w:rPr>
        <w:t xml:space="preserve"> the Management and Science University, </w:t>
      </w:r>
      <w:r w:rsidR="0020063B" w:rsidRPr="003F7759">
        <w:rPr>
          <w:color w:val="222222"/>
        </w:rPr>
        <w:t xml:space="preserve">that </w:t>
      </w:r>
      <w:r w:rsidR="00D67FF7">
        <w:rPr>
          <w:color w:val="222222"/>
        </w:rPr>
        <w:t xml:space="preserve">allows users </w:t>
      </w:r>
      <w:r w:rsidR="00D67FF7" w:rsidRPr="003F7759">
        <w:rPr>
          <w:color w:val="222222"/>
        </w:rPr>
        <w:t>access hidden details such as building descriptions, staff information, and cafeteria menus</w:t>
      </w:r>
      <w:r w:rsidR="00D67FF7">
        <w:rPr>
          <w:color w:val="222222"/>
        </w:rPr>
        <w:t xml:space="preserve"> by </w:t>
      </w:r>
      <w:r w:rsidR="0020063B" w:rsidRPr="003F7759">
        <w:rPr>
          <w:color w:val="222222"/>
        </w:rPr>
        <w:t>point</w:t>
      </w:r>
      <w:r w:rsidR="00D67FF7">
        <w:rPr>
          <w:color w:val="222222"/>
        </w:rPr>
        <w:t>ing</w:t>
      </w:r>
      <w:r w:rsidR="0020063B" w:rsidRPr="003F7759">
        <w:rPr>
          <w:color w:val="222222"/>
        </w:rPr>
        <w:t xml:space="preserve"> their smartphones at signboards</w:t>
      </w:r>
      <w:r w:rsidR="00D67FF7">
        <w:rPr>
          <w:color w:val="222222"/>
        </w:rPr>
        <w:t xml:space="preserve">. It also provides a virtual </w:t>
      </w:r>
      <w:r w:rsidR="0020063B" w:rsidRPr="003F7759">
        <w:rPr>
          <w:color w:val="222222"/>
        </w:rPr>
        <w:t>360-degree panoramic view of the campus buildings and facilities</w:t>
      </w:r>
      <w:r w:rsidR="00D67FF7">
        <w:rPr>
          <w:color w:val="222222"/>
        </w:rPr>
        <w:t xml:space="preserve"> for student working remotely</w:t>
      </w:r>
      <w:r w:rsidR="0020063B" w:rsidRPr="003F7759">
        <w:rPr>
          <w:color w:val="222222"/>
        </w:rPr>
        <w:t xml:space="preserve"> </w:t>
      </w:r>
      <w:r w:rsidR="0020063B" w:rsidRPr="003F7759">
        <w:rPr>
          <w:color w:val="222222"/>
        </w:rPr>
        <w:fldChar w:fldCharType="begin" w:fldLock="1"/>
      </w:r>
      <w:r w:rsidR="0020063B" w:rsidRPr="003F7759">
        <w:rPr>
          <w:color w:val="222222"/>
        </w:rPr>
        <w:instrText xml:space="preserve"> ADDIN ZOTERO_ITEM CSL_CITATION {"citationID":"0qCcVRJs","properties":{"formattedCitation":"(Andri et al., 2019)","plainCitation":"(Andri et al., 2019)","noteIndex":0},"citationItems":[{"id":"lnEbfsmc/BN1vIx8P","uris":["http://www.mendeley.com/documents/?uuid=9f11a694-9ff4-4fc4-8299-6be8ef37b2dc"],"itemData":{"ISBN":"1728107849","author":[{"dropping-particle":"","family":"Andri","given":"Chairil","non-dropping-particle":"","parse-names":false,"suffix":""},{"dropping-particle":"","family":"Alkawaz","given":"Mohammed Hazim","non-dropping-particle":"","parse-names":false,"suffix":""},{"dropping-particle":"","family":"Waheed","given":"Safa Riyadh","non-dropping-particle":"","parse-names":false,"suffix":""}],"container-title":"2019 IEEE International Conference on Automatic Control and Intelligent Systems (I2CACIS)","id":"ITEM-1","issued":{"date-parts":[["2019"]]},"page":"161-167","publisher":"IEEE","title":"Examining effectiveness and user experiences in 3d mobile based augmented reality for msu virtual tour","type":"paper-conference"}}],"schema":"https://github.com/citation-style-language/schema/raw/master/csl-citation.json"} </w:instrText>
      </w:r>
      <w:r w:rsidR="0020063B" w:rsidRPr="003F7759">
        <w:rPr>
          <w:color w:val="222222"/>
        </w:rPr>
        <w:fldChar w:fldCharType="separate"/>
      </w:r>
      <w:r w:rsidR="0020063B" w:rsidRPr="003F7759">
        <w:t>(Andri et al., 2019)</w:t>
      </w:r>
      <w:r w:rsidR="0020063B" w:rsidRPr="003F7759">
        <w:rPr>
          <w:color w:val="222222"/>
        </w:rPr>
        <w:fldChar w:fldCharType="end"/>
      </w:r>
      <w:r w:rsidR="0020063B" w:rsidRPr="003F7759">
        <w:rPr>
          <w:color w:val="222222"/>
        </w:rPr>
        <w:t>.</w:t>
      </w:r>
      <w:r w:rsidR="003F7759" w:rsidRPr="003F7759">
        <w:rPr>
          <w:color w:val="222222"/>
        </w:rPr>
        <w:t xml:space="preserve"> </w:t>
      </w:r>
    </w:p>
    <w:p w14:paraId="0D2CE246" w14:textId="2940F576" w:rsidR="00B52915" w:rsidRPr="00B52915" w:rsidRDefault="0020063B" w:rsidP="00D67FF7">
      <w:pPr>
        <w:shd w:val="clear" w:color="auto" w:fill="FFFFFF"/>
        <w:ind w:left="2694" w:firstLine="360"/>
        <w:rPr>
          <w:lang w:val="en-GB"/>
        </w:rPr>
      </w:pPr>
      <w:r w:rsidRPr="003F7759">
        <w:t xml:space="preserve">AR applications can </w:t>
      </w:r>
      <w:r w:rsidR="00243A54">
        <w:t>help in improving student</w:t>
      </w:r>
      <w:r w:rsidRPr="003F7759">
        <w:t xml:space="preserve"> engagement and motivation</w:t>
      </w:r>
      <w:r w:rsidR="00243A54">
        <w:t xml:space="preserve"> as demonstrated by (Nadeem) who designed an</w:t>
      </w:r>
      <w:r w:rsidRPr="003F7759">
        <w:t xml:space="preserve"> AR-based lab orientation application</w:t>
      </w:r>
      <w:r w:rsidR="00243A54">
        <w:t xml:space="preserve"> and demonstrated that it was</w:t>
      </w:r>
      <w:r w:rsidRPr="003F7759">
        <w:t xml:space="preserve"> more engaging and supportive than traditional methods, helping students better understand laboratory equipment and safety rules (Nadeem).</w:t>
      </w:r>
      <w:r w:rsidR="003F7759" w:rsidRPr="003F7759">
        <w:t xml:space="preserve"> </w:t>
      </w:r>
      <w:r w:rsidRPr="003F7759">
        <w:t>AR can improve spatial orientation skills, which are crucial for navigating new campus environments</w:t>
      </w:r>
      <w:r w:rsidR="00243A54">
        <w:t xml:space="preserve"> and </w:t>
      </w:r>
      <w:r w:rsidR="00243A54" w:rsidRPr="003F7759">
        <w:t>improved their spatial orientation skills</w:t>
      </w:r>
      <w:r w:rsidR="00243A54">
        <w:t xml:space="preserve"> of students using such app </w:t>
      </w:r>
      <w:r w:rsidRPr="003F7759">
        <w:t>compared to those who did not (Carrera).</w:t>
      </w:r>
      <w:r w:rsidR="00B52915" w:rsidRPr="00B52915">
        <w:t xml:space="preserve"> Durham University</w:t>
      </w:r>
      <w:r w:rsidR="00B87D4F">
        <w:t xml:space="preserve"> </w:t>
      </w:r>
      <w:r w:rsidR="00B52915" w:rsidRPr="00B52915">
        <w:t>uses the campus's WIFI network to triangulate users' positions using a mobile client on a WIFI-enabled phone or PDA</w:t>
      </w:r>
      <w:r w:rsidR="00243A54">
        <w:t xml:space="preserve"> with an aim to provide them with information required at the point of need</w:t>
      </w:r>
      <w:r w:rsidR="00B52915" w:rsidRPr="00B52915">
        <w:t xml:space="preserve"> </w:t>
      </w:r>
      <w:r w:rsidR="00243A54">
        <w:t xml:space="preserve">as and when needed </w:t>
      </w:r>
      <w:r w:rsidR="00B52915" w:rsidRPr="00B52915">
        <w:t>(Batty and Kyaw, 2009).</w:t>
      </w:r>
      <w:r w:rsidR="00B52915">
        <w:t xml:space="preserve"> </w:t>
      </w:r>
      <w:r w:rsidR="00B52915">
        <w:rPr>
          <w:lang w:val="en-GB"/>
        </w:rPr>
        <w:t>T</w:t>
      </w:r>
      <w:r w:rsidR="00B52915" w:rsidRPr="00B52915">
        <w:rPr>
          <w:lang w:val="en-GB"/>
        </w:rPr>
        <w:t>he University of Huddersfield used QR codes to deliver context</w:t>
      </w:r>
      <w:r w:rsidR="00B52915">
        <w:rPr>
          <w:lang w:val="en-GB"/>
        </w:rPr>
        <w:t xml:space="preserve"> </w:t>
      </w:r>
      <w:r w:rsidR="00B52915" w:rsidRPr="00B52915">
        <w:rPr>
          <w:lang w:val="en-GB"/>
        </w:rPr>
        <w:t xml:space="preserve">appropriate help and information </w:t>
      </w:r>
      <w:r w:rsidR="00B52915">
        <w:rPr>
          <w:lang w:val="en-GB"/>
        </w:rPr>
        <w:t>a</w:t>
      </w:r>
      <w:r w:rsidR="00B52915" w:rsidRPr="00B52915">
        <w:rPr>
          <w:lang w:val="en-GB"/>
        </w:rPr>
        <w:t>t the point of need</w:t>
      </w:r>
      <w:r w:rsidR="00B52915">
        <w:rPr>
          <w:lang w:val="en-GB"/>
        </w:rPr>
        <w:t xml:space="preserve"> (Walsh 2010).</w:t>
      </w:r>
    </w:p>
    <w:p w14:paraId="25195664" w14:textId="78EF98BE" w:rsidR="003F7759" w:rsidRPr="003F7759" w:rsidRDefault="0020063B" w:rsidP="003F7759">
      <w:pPr>
        <w:ind w:left="2694" w:firstLine="360"/>
      </w:pPr>
      <w:r w:rsidRPr="003F7759">
        <w:t xml:space="preserve">The integration of GPS and QR code technologies into navigation applications </w:t>
      </w:r>
      <w:r w:rsidR="003F7759" w:rsidRPr="003F7759">
        <w:t xml:space="preserve">enhance navigation efficiency, reduce cognitive load, and improve overall user satisfaction by providing accurate location information, contextualized guidance, and on-demand access to relevant information (Wu et al., 2018). </w:t>
      </w:r>
      <w:r w:rsidRPr="003F7759">
        <w:t xml:space="preserve">The integration of these technologies </w:t>
      </w:r>
      <w:r w:rsidR="0030618B">
        <w:t>into AUMOR-AR</w:t>
      </w:r>
      <w:r w:rsidRPr="003F7759">
        <w:t xml:space="preserve"> benefits by combining real-time location tracking with on-demand information retrieval to provide users with seamless navigation experience.</w:t>
      </w:r>
      <w:r w:rsidR="003F7759" w:rsidRPr="003F7759">
        <w:t xml:space="preserve"> </w:t>
      </w:r>
      <w:r w:rsidR="0030618B">
        <w:t xml:space="preserve">The hot loading feature of this does not require any recompilation and contents can be updated at any </w:t>
      </w:r>
      <w:r w:rsidR="0030618B">
        <w:lastRenderedPageBreak/>
        <w:t xml:space="preserve">time making this app useful for the </w:t>
      </w:r>
      <w:r w:rsidR="009C3C64">
        <w:t>students</w:t>
      </w:r>
      <w:r w:rsidR="0030618B">
        <w:t xml:space="preserve"> throughout their stay at the University due to its ability to deliver information at the point of need.</w:t>
      </w:r>
    </w:p>
    <w:p w14:paraId="58140B2D" w14:textId="77777777" w:rsidR="003F7759" w:rsidRPr="003F7759" w:rsidRDefault="003F7759" w:rsidP="003F7759">
      <w:pPr>
        <w:ind w:left="2694" w:firstLine="360"/>
        <w:rPr>
          <w:b/>
          <w:bCs/>
        </w:rPr>
      </w:pPr>
    </w:p>
    <w:p w14:paraId="13FD96D1" w14:textId="77777777" w:rsidR="003F7759" w:rsidRPr="00C1301A" w:rsidRDefault="003F7759" w:rsidP="00F83D14">
      <w:pPr>
        <w:pStyle w:val="ListParagraph"/>
        <w:numPr>
          <w:ilvl w:val="1"/>
          <w:numId w:val="28"/>
        </w:numPr>
        <w:ind w:left="3119"/>
        <w:rPr>
          <w:rFonts w:ascii="Palatino Linotype" w:hAnsi="Palatino Linotype"/>
          <w:i/>
          <w:iCs/>
          <w:sz w:val="20"/>
          <w:szCs w:val="20"/>
        </w:rPr>
      </w:pPr>
      <w:r w:rsidRPr="00C1301A">
        <w:rPr>
          <w:rFonts w:ascii="Palatino Linotype" w:hAnsi="Palatino Linotype"/>
          <w:i/>
          <w:iCs/>
          <w:sz w:val="20"/>
          <w:szCs w:val="20"/>
        </w:rPr>
        <w:t>Theoretical Framework</w:t>
      </w:r>
    </w:p>
    <w:p w14:paraId="028F7EC3" w14:textId="66C0DB28" w:rsidR="003F7759" w:rsidRPr="000637B7" w:rsidRDefault="003F7759" w:rsidP="00F83D14">
      <w:pPr>
        <w:pStyle w:val="ListParagraph"/>
        <w:numPr>
          <w:ilvl w:val="2"/>
          <w:numId w:val="28"/>
        </w:numPr>
        <w:ind w:left="3119"/>
        <w:rPr>
          <w:rFonts w:ascii="Palatino Linotype" w:hAnsi="Palatino Linotype"/>
          <w:i/>
          <w:iCs/>
          <w:sz w:val="20"/>
          <w:szCs w:val="20"/>
        </w:rPr>
      </w:pPr>
      <w:r w:rsidRPr="000637B7">
        <w:rPr>
          <w:rFonts w:ascii="Palatino Linotype" w:hAnsi="Palatino Linotype"/>
          <w:i/>
          <w:iCs/>
          <w:sz w:val="20"/>
          <w:szCs w:val="20"/>
        </w:rPr>
        <w:t>Conceptual Basis of AUM</w:t>
      </w:r>
      <w:r w:rsidR="005E560D">
        <w:rPr>
          <w:rFonts w:ascii="Palatino Linotype" w:hAnsi="Palatino Linotype"/>
          <w:i/>
          <w:iCs/>
          <w:sz w:val="20"/>
          <w:szCs w:val="20"/>
        </w:rPr>
        <w:t>OR-</w:t>
      </w:r>
      <w:r w:rsidRPr="000637B7">
        <w:rPr>
          <w:rFonts w:ascii="Palatino Linotype" w:hAnsi="Palatino Linotype"/>
          <w:i/>
          <w:iCs/>
          <w:sz w:val="20"/>
          <w:szCs w:val="20"/>
        </w:rPr>
        <w:t>AR</w:t>
      </w:r>
    </w:p>
    <w:p w14:paraId="55FEA01B" w14:textId="47147CB7" w:rsidR="003F7759" w:rsidRPr="003F7759" w:rsidRDefault="008925E2" w:rsidP="003F7759">
      <w:pPr>
        <w:ind w:left="2694" w:firstLine="360"/>
      </w:pPr>
      <w:r>
        <w:t>T</w:t>
      </w:r>
      <w:r w:rsidR="00A15673" w:rsidRPr="003F7759">
        <w:t xml:space="preserve">his application </w:t>
      </w:r>
      <w:r>
        <w:t>integrates</w:t>
      </w:r>
      <w:r w:rsidR="00A15673" w:rsidRPr="003F7759">
        <w:t xml:space="preserve"> GPS, QR codes, and AR technologies to provide users with a seamless and enriched experience. GPS </w:t>
      </w:r>
      <w:r>
        <w:t xml:space="preserve">provide location-aware information during the navigation. </w:t>
      </w:r>
      <w:r w:rsidR="003F7759" w:rsidRPr="003F7759">
        <w:t xml:space="preserve">QR codes serve as digital markers </w:t>
      </w:r>
      <w:r>
        <w:t>and</w:t>
      </w:r>
      <w:r w:rsidR="00A15673" w:rsidRPr="003F7759">
        <w:t xml:space="preserve"> can quickly retrieve specific content,</w:t>
      </w:r>
      <w:r>
        <w:t xml:space="preserve"> </w:t>
      </w:r>
      <w:r w:rsidR="00A15673" w:rsidRPr="003F7759">
        <w:t>such as website URLs, text, images, or multimedia</w:t>
      </w:r>
      <w:r>
        <w:t xml:space="preserve"> upon scanning</w:t>
      </w:r>
      <w:r w:rsidR="00A15673" w:rsidRPr="003F7759">
        <w:t>.</w:t>
      </w:r>
      <w:r w:rsidR="003F7759" w:rsidRPr="003F7759">
        <w:t xml:space="preserve"> </w:t>
      </w:r>
      <w:r>
        <w:t>This</w:t>
      </w:r>
      <w:r w:rsidR="00A15673" w:rsidRPr="003F7759">
        <w:t xml:space="preserve"> enables users to access relevant information and resources by simply scanning the designated QR codes placed throughout the environment.</w:t>
      </w:r>
      <w:r w:rsidR="003F7759" w:rsidRPr="003F7759">
        <w:t xml:space="preserve"> </w:t>
      </w:r>
      <w:r w:rsidR="00A15673" w:rsidRPr="003F7759">
        <w:t>AR technology superimposes digital content, such as images, videos, or 3D models, onto a real-world environment, creating an augmented view of reality.</w:t>
      </w:r>
      <w:r w:rsidR="003F7759" w:rsidRPr="003F7759">
        <w:t xml:space="preserve"> </w:t>
      </w:r>
      <w:r w:rsidR="00A44663" w:rsidRPr="003F7759">
        <w:t>By overlaying virtual informationn onto physical spaces, AR enhances users' perceptions of their surroundings and enables an interactive experience.</w:t>
      </w:r>
      <w:r w:rsidR="003F7759" w:rsidRPr="003F7759">
        <w:t xml:space="preserve"> </w:t>
      </w:r>
      <w:r w:rsidR="00A15673" w:rsidRPr="003F7759">
        <w:t>In the context of application, AR can be utilized to provide users with contextualized information that enhance</w:t>
      </w:r>
      <w:r>
        <w:t>s</w:t>
      </w:r>
      <w:r w:rsidR="00A15673" w:rsidRPr="003F7759">
        <w:t xml:space="preserve"> engagement and immersion within the environment.</w:t>
      </w:r>
      <w:r w:rsidR="003F7759" w:rsidRPr="003F7759">
        <w:t xml:space="preserve"> </w:t>
      </w:r>
      <w:r w:rsidR="00A15673" w:rsidRPr="003F7759">
        <w:t>Together, these technologies create a powerful platform for delivering personalized, context-aware experiences that cater to the diverse needs and preferences of users during university orientation and thereafter.</w:t>
      </w:r>
    </w:p>
    <w:p w14:paraId="24511E87" w14:textId="77777777" w:rsidR="003F7759" w:rsidRPr="003F7759" w:rsidRDefault="003F7759" w:rsidP="003F7759">
      <w:pPr>
        <w:ind w:left="2694" w:firstLine="360"/>
      </w:pPr>
    </w:p>
    <w:p w14:paraId="570CEF0B" w14:textId="77777777" w:rsidR="003F7759" w:rsidRPr="000637B7" w:rsidRDefault="003F7759" w:rsidP="00F83D14">
      <w:pPr>
        <w:pStyle w:val="ListParagraph"/>
        <w:numPr>
          <w:ilvl w:val="2"/>
          <w:numId w:val="28"/>
        </w:numPr>
        <w:ind w:left="3119"/>
        <w:rPr>
          <w:rFonts w:ascii="Palatino Linotype" w:hAnsi="Palatino Linotype"/>
          <w:i/>
          <w:iCs/>
          <w:sz w:val="20"/>
          <w:szCs w:val="20"/>
        </w:rPr>
      </w:pPr>
      <w:r w:rsidRPr="000637B7">
        <w:rPr>
          <w:rFonts w:ascii="Palatino Linotype" w:hAnsi="Palatino Linotype"/>
          <w:i/>
          <w:iCs/>
          <w:sz w:val="20"/>
          <w:szCs w:val="20"/>
        </w:rPr>
        <w:t>Theoretical Perspectives on Mobile Learning and Navigation</w:t>
      </w:r>
    </w:p>
    <w:p w14:paraId="263B5635" w14:textId="0D73D037" w:rsidR="003F7759" w:rsidRDefault="008925E2" w:rsidP="003F7759">
      <w:pPr>
        <w:ind w:left="2694"/>
      </w:pPr>
      <w:r>
        <w:t>AUMOR-AR</w:t>
      </w:r>
      <w:r w:rsidR="003F7759" w:rsidRPr="003F7759">
        <w:t xml:space="preserve"> encompasses several key theoretical perspectives that </w:t>
      </w:r>
      <w:r w:rsidR="00CD1832" w:rsidRPr="003F7759">
        <w:t>inform</w:t>
      </w:r>
      <w:r w:rsidR="003F7759" w:rsidRPr="003F7759">
        <w:t xml:space="preserve"> </w:t>
      </w:r>
      <w:r>
        <w:t xml:space="preserve">its </w:t>
      </w:r>
      <w:r w:rsidR="003F7759" w:rsidRPr="003F7759">
        <w:t xml:space="preserve">design, development, and implementation. </w:t>
      </w:r>
      <w:r w:rsidR="00A15673">
        <w:t xml:space="preserve">First, </w:t>
      </w:r>
      <w:r w:rsidR="00A15673" w:rsidRPr="003F7759">
        <w:t>the Situated Learning Theory emphasizes the importance of context and social interactions in the learning process (Lave &amp; Wenger, 1991).</w:t>
      </w:r>
      <w:r w:rsidR="003F7759" w:rsidRPr="003F7759">
        <w:t xml:space="preserve"> Within the context of GPS and QR code-based AR applications, Situated Learning By embedding educational content, interactive challenges, and guided exploration into the user</w:t>
      </w:r>
      <w:r w:rsidR="00065A19">
        <w:t>’</w:t>
      </w:r>
      <w:r w:rsidR="003F7759" w:rsidRPr="003F7759">
        <w:t xml:space="preserve">s surroundings, the application facilitates experiential learning and knowledge acquisition that are directly relevant to the user’s context (Dunleavy et al., 2009). </w:t>
      </w:r>
      <w:r>
        <w:t>The design of AUMOR-AR is also supported by i</w:t>
      </w:r>
      <w:r w:rsidR="00A15673" w:rsidRPr="003F7759">
        <w:t xml:space="preserve">nformation </w:t>
      </w:r>
      <w:r>
        <w:t>p</w:t>
      </w:r>
      <w:r w:rsidR="00A15673" w:rsidRPr="003F7759">
        <w:t xml:space="preserve">rocessing </w:t>
      </w:r>
      <w:r>
        <w:t>t</w:t>
      </w:r>
      <w:r w:rsidR="00A15673" w:rsidRPr="003F7759">
        <w:t>heory focuses</w:t>
      </w:r>
      <w:r>
        <w:t xml:space="preserve"> </w:t>
      </w:r>
      <w:r w:rsidR="00A15673" w:rsidRPr="003F7759">
        <w:t xml:space="preserve">on how </w:t>
      </w:r>
      <w:r>
        <w:t>learners</w:t>
      </w:r>
      <w:r w:rsidR="00A15673" w:rsidRPr="003F7759">
        <w:t xml:space="preserve"> acquire, process, and retain information (Atkinson &amp; Shiffrin, 1968).</w:t>
      </w:r>
      <w:r w:rsidR="003F7759" w:rsidRPr="003F7759">
        <w:t xml:space="preserve"> By optimizing the presentation of information, providing scaffolding and guidance, and incorporating interactive elements, the application enhances users' information-processing capabilities and facilitates effective learning and decision-making (Wu et al., 2013). </w:t>
      </w:r>
      <w:r w:rsidR="00A15673" w:rsidRPr="003F7759">
        <w:t>Drawing on principles such as simplicity, consistency, feedback, and affordance (Norman, 2013), UX design informs the development of application interfaces, navigation flow, and interaction design.</w:t>
      </w:r>
      <w:r w:rsidR="003F7759" w:rsidRPr="003F7759">
        <w:t xml:space="preserve"> By prioritizing user needs, minimizing cognitive load, and maximizing usability, the application enhances user satisfaction and engagement with the AR experience (Bacca et al., 2014). </w:t>
      </w:r>
      <w:r w:rsidR="00065A19">
        <w:t xml:space="preserve">Finally, </w:t>
      </w:r>
      <w:r w:rsidR="003F7759" w:rsidRPr="003F7759">
        <w:t xml:space="preserve">Spatial cognition and navigation theory explores how individuals perceive, interpret, and navigate spatial environments (Montello, 2005). </w:t>
      </w:r>
      <w:r w:rsidR="00CD1832">
        <w:t xml:space="preserve">AUMOR-AR incorporates </w:t>
      </w:r>
      <w:r w:rsidR="00A15673" w:rsidRPr="003F7759">
        <w:t>spatially aware features, such as GPS-based navigation, AR overlays, and landmark recognition</w:t>
      </w:r>
      <w:r w:rsidR="003F7759" w:rsidRPr="003F7759">
        <w:t xml:space="preserve"> enhances their navigation efficiency and spatial understanding within the physical environment (Kljun et al., 2019).</w:t>
      </w:r>
    </w:p>
    <w:p w14:paraId="46514E3D" w14:textId="77777777" w:rsidR="00CD1832" w:rsidRDefault="00CD1832" w:rsidP="003F7759">
      <w:pPr>
        <w:ind w:left="2694"/>
      </w:pPr>
    </w:p>
    <w:p w14:paraId="56241EB4" w14:textId="77777777" w:rsidR="00CD1832" w:rsidRPr="003F7759" w:rsidRDefault="00CD1832" w:rsidP="003F7759">
      <w:pPr>
        <w:ind w:left="2694"/>
      </w:pPr>
    </w:p>
    <w:p w14:paraId="4D670798" w14:textId="77777777" w:rsidR="003F7759" w:rsidRPr="000637B7" w:rsidRDefault="003F7759" w:rsidP="00F83D14">
      <w:pPr>
        <w:pStyle w:val="ListParagraph"/>
        <w:numPr>
          <w:ilvl w:val="1"/>
          <w:numId w:val="28"/>
        </w:numPr>
        <w:ind w:left="3119"/>
        <w:rPr>
          <w:rFonts w:ascii="Palatino Linotype" w:hAnsi="Palatino Linotype"/>
          <w:i/>
          <w:iCs/>
          <w:sz w:val="20"/>
          <w:szCs w:val="20"/>
        </w:rPr>
      </w:pPr>
      <w:r w:rsidRPr="000637B7">
        <w:rPr>
          <w:rFonts w:ascii="Palatino Linotype" w:hAnsi="Palatino Linotype"/>
          <w:i/>
          <w:iCs/>
          <w:sz w:val="20"/>
          <w:szCs w:val="20"/>
        </w:rPr>
        <w:lastRenderedPageBreak/>
        <w:t>Technology Acceptance Model</w:t>
      </w:r>
    </w:p>
    <w:p w14:paraId="049B31FB" w14:textId="68FF607A" w:rsidR="003F7759" w:rsidRPr="003F7759" w:rsidRDefault="003F7759" w:rsidP="003F7759">
      <w:pPr>
        <w:ind w:left="2694" w:firstLine="360"/>
      </w:pPr>
      <w:r w:rsidRPr="003F7759">
        <w:t xml:space="preserve">The adoption and use of information technologies have long been recognized as delivering both immediate and long-term benefits at the organizational and individual levels, including improved performance, efficiency, and convenience. </w:t>
      </w:r>
      <w:r w:rsidR="00A15673" w:rsidRPr="003F7759">
        <w:t>In the 1980s, with the rise of personal computers, research on technology adoption gained prominence; however, early studies lacked empirical insights into users’ responses to system performance.</w:t>
      </w:r>
      <w:r w:rsidRPr="003F7759">
        <w:t xml:space="preserve"> </w:t>
      </w:r>
      <w:r w:rsidR="00960CE9" w:rsidRPr="003F7759">
        <w:t>Prior research emphasized user involvement in system design and the evaluation of systemm characteristicss yet relied heavily on subjective performance measures that were often unreliable and weakly correlated with actual use.</w:t>
      </w:r>
      <w:r w:rsidRPr="003F7759">
        <w:t xml:space="preserve"> </w:t>
      </w:r>
      <w:r w:rsidR="00A15673" w:rsidRPr="003F7759">
        <w:t>To address these shortcomings, scholars have turned to the Theory of Reasoned Action (TRA) to explain the attitudinal drivers of behavior; however, its generic nature limits its application to information systems.</w:t>
      </w:r>
      <w:r w:rsidRPr="003F7759">
        <w:t xml:space="preserve"> </w:t>
      </w:r>
      <w:r w:rsidR="00A15673" w:rsidRPr="003F7759">
        <w:t>Recognizing the need for a more tailored framework, Davis (1989) developed the Technology Acceptance Model (TAM), which is grounded in the TRA but specifically focuses on technology use and its acceptance.</w:t>
      </w:r>
      <w:r w:rsidRPr="003F7759">
        <w:t xml:space="preserve"> </w:t>
      </w:r>
      <w:r w:rsidR="00A15673" w:rsidRPr="003F7759">
        <w:t>It provides a theoretical foundation for understanding user acceptance and technology adoption.</w:t>
      </w:r>
      <w:r w:rsidRPr="003F7759">
        <w:t xml:space="preserve"> By examining factors such as perceived usefulness, ease of use, and attitude toward technology, TAM helps predict and explain users' intentions to use GPS and QR code-based AR applications. TAM insights can inform the design of user-friendly interfaces and features that align with users' needs and preferences, thereby enhancing acceptance and adoption. It explains how individuals accept and adopt new technologies by focusing on two key factors: perceived usefulness (PU) and perceived ease of use (PEOU). </w:t>
      </w:r>
      <w:r w:rsidR="00A15673" w:rsidRPr="003F7759">
        <w:t>PU refers to the extent to which a person believes that using a system enhances their performance, and PEOU reflects the belief that using a system requires minimal effort.</w:t>
      </w:r>
      <w:r w:rsidRPr="003F7759">
        <w:t xml:space="preserve"> These beliefs shape users’ attitudes toward using technology, which then influences their behavioral intention to use it and, ultimately, their actual system use. TAM also recognizes the role of external variables, such as system design, user characteristics, training, and support, which impact both PU and PEOU. Moreover, PEOU not only directly influences attitudes but also enhances PU, as users are more likely to find a technology useful if it is easy to use. </w:t>
      </w:r>
      <w:r w:rsidR="00A15673" w:rsidRPr="003F7759">
        <w:t>The model is valued for its simplicity and predictive power and has become a foundational framework in information systems research, often extended with additional constructs such as social influence, enjoyment, and facilitating conditions, to better capture diverse adoption contexts.</w:t>
      </w:r>
    </w:p>
    <w:p w14:paraId="50D922E7" w14:textId="77777777" w:rsidR="003F7759" w:rsidRPr="003F7759" w:rsidRDefault="003F7759" w:rsidP="003F7759">
      <w:pPr>
        <w:ind w:left="2694" w:firstLine="360"/>
      </w:pPr>
    </w:p>
    <w:p w14:paraId="351CE504" w14:textId="77777777" w:rsidR="003F7759" w:rsidRPr="000637B7" w:rsidRDefault="003F7759" w:rsidP="00F83D14">
      <w:pPr>
        <w:pStyle w:val="ListParagraph"/>
        <w:numPr>
          <w:ilvl w:val="0"/>
          <w:numId w:val="28"/>
        </w:numPr>
        <w:ind w:left="2694"/>
        <w:rPr>
          <w:rFonts w:ascii="Palatino Linotype" w:hAnsi="Palatino Linotype"/>
          <w:b/>
          <w:bCs/>
        </w:rPr>
      </w:pPr>
      <w:r w:rsidRPr="000637B7">
        <w:rPr>
          <w:rFonts w:ascii="Palatino Linotype" w:hAnsi="Palatino Linotype"/>
          <w:b/>
          <w:bCs/>
        </w:rPr>
        <w:t>Methodology</w:t>
      </w:r>
    </w:p>
    <w:p w14:paraId="5E2F3BD8" w14:textId="77777777" w:rsidR="000637B7" w:rsidRPr="003F7759" w:rsidRDefault="000637B7" w:rsidP="000637B7">
      <w:pPr>
        <w:pStyle w:val="ListParagraph"/>
        <w:ind w:left="2694"/>
        <w:rPr>
          <w:rFonts w:ascii="Palatino Linotype" w:hAnsi="Palatino Linotype"/>
          <w:b/>
          <w:bCs/>
          <w:sz w:val="20"/>
          <w:szCs w:val="20"/>
        </w:rPr>
      </w:pPr>
    </w:p>
    <w:p w14:paraId="308A8FEA" w14:textId="77777777" w:rsidR="003F7759" w:rsidRPr="000637B7" w:rsidRDefault="003F7759" w:rsidP="00F83D14">
      <w:pPr>
        <w:pStyle w:val="ListParagraph"/>
        <w:numPr>
          <w:ilvl w:val="1"/>
          <w:numId w:val="28"/>
        </w:numPr>
        <w:ind w:left="3119"/>
        <w:rPr>
          <w:rFonts w:ascii="Palatino Linotype" w:hAnsi="Palatino Linotype"/>
          <w:i/>
          <w:iCs/>
          <w:sz w:val="20"/>
          <w:szCs w:val="20"/>
        </w:rPr>
      </w:pPr>
      <w:r w:rsidRPr="000637B7">
        <w:rPr>
          <w:rFonts w:ascii="Palatino Linotype" w:hAnsi="Palatino Linotype"/>
          <w:i/>
          <w:iCs/>
          <w:sz w:val="20"/>
          <w:szCs w:val="20"/>
        </w:rPr>
        <w:t>Research Design</w:t>
      </w:r>
    </w:p>
    <w:p w14:paraId="12FD5CF5" w14:textId="78F4051F" w:rsidR="001157F7" w:rsidRPr="00470A20" w:rsidRDefault="00A15673" w:rsidP="00470A20">
      <w:pPr>
        <w:ind w:left="2694" w:firstLine="366"/>
      </w:pPr>
      <w:r w:rsidRPr="00470A20">
        <w:t xml:space="preserve">This study adopted </w:t>
      </w:r>
      <w:r w:rsidR="001157F7" w:rsidRPr="00470A20">
        <w:t>a mixed-methods approach which is dominated by quantitative analysis</w:t>
      </w:r>
      <w:r w:rsidRPr="00470A20">
        <w:t>.</w:t>
      </w:r>
      <w:r w:rsidR="003F7759" w:rsidRPr="00470A20">
        <w:t xml:space="preserve"> </w:t>
      </w:r>
      <w:r w:rsidR="001157F7" w:rsidRPr="00470A20">
        <w:t xml:space="preserve">Qualitative data was collected using open-ended questions to supplement the quantitative data. This amalgam of </w:t>
      </w:r>
      <w:r w:rsidR="001157F7" w:rsidRPr="00470A20">
        <w:t xml:space="preserve">both methods </w:t>
      </w:r>
      <w:r w:rsidR="001157F7" w:rsidRPr="00470A20">
        <w:t>provided</w:t>
      </w:r>
      <w:r w:rsidR="001157F7" w:rsidRPr="00470A20">
        <w:t xml:space="preserve"> a comprehensive understanding of user acceptance</w:t>
      </w:r>
      <w:r w:rsidR="001157F7" w:rsidRPr="00470A20">
        <w:t xml:space="preserve">. It </w:t>
      </w:r>
      <w:r w:rsidR="001157F7" w:rsidRPr="00470A20">
        <w:t>not only captur</w:t>
      </w:r>
      <w:r w:rsidR="001157F7" w:rsidRPr="00470A20">
        <w:t>es</w:t>
      </w:r>
      <w:r w:rsidR="001157F7" w:rsidRPr="00470A20">
        <w:t xml:space="preserve"> measurable perceptions but also uncover</w:t>
      </w:r>
      <w:r w:rsidR="001157F7" w:rsidRPr="00470A20">
        <w:t>s</w:t>
      </w:r>
      <w:r w:rsidR="001157F7" w:rsidRPr="00470A20">
        <w:t xml:space="preserve"> nuanced feedback that might be overlooked in structured items. This approach is particularly valuable in evaluating </w:t>
      </w:r>
      <w:r w:rsidR="001157F7" w:rsidRPr="00470A20">
        <w:t>app as</w:t>
      </w:r>
      <w:r w:rsidR="001157F7" w:rsidRPr="00470A20">
        <w:t xml:space="preserve"> user behavior and attitudes can be influenced by a variety of contextual factors.</w:t>
      </w:r>
    </w:p>
    <w:p w14:paraId="02904147" w14:textId="77777777" w:rsidR="001157F7" w:rsidRDefault="001157F7" w:rsidP="003F7759">
      <w:pPr>
        <w:ind w:left="2694"/>
      </w:pPr>
    </w:p>
    <w:p w14:paraId="2E1F6880" w14:textId="77777777" w:rsidR="003F7759" w:rsidRPr="003F7759" w:rsidRDefault="003F7759" w:rsidP="003F7759">
      <w:pPr>
        <w:ind w:left="2694"/>
      </w:pPr>
    </w:p>
    <w:p w14:paraId="05F8D1EB" w14:textId="77777777" w:rsidR="003F7759" w:rsidRPr="000637B7" w:rsidRDefault="003F7759" w:rsidP="00F83D14">
      <w:pPr>
        <w:pStyle w:val="ListParagraph"/>
        <w:numPr>
          <w:ilvl w:val="1"/>
          <w:numId w:val="28"/>
        </w:numPr>
        <w:ind w:left="3119"/>
        <w:rPr>
          <w:rFonts w:ascii="Palatino Linotype" w:hAnsi="Palatino Linotype"/>
          <w:i/>
          <w:iCs/>
          <w:sz w:val="20"/>
          <w:szCs w:val="20"/>
        </w:rPr>
      </w:pPr>
      <w:r w:rsidRPr="000637B7">
        <w:rPr>
          <w:rFonts w:ascii="Palatino Linotype" w:hAnsi="Palatino Linotype"/>
          <w:i/>
          <w:iCs/>
          <w:sz w:val="20"/>
          <w:szCs w:val="20"/>
        </w:rPr>
        <w:t>Data Collection Methods</w:t>
      </w:r>
    </w:p>
    <w:p w14:paraId="3599C890" w14:textId="77777777" w:rsidR="003F7759" w:rsidRPr="000637B7" w:rsidRDefault="003F7759" w:rsidP="000637B7">
      <w:pPr>
        <w:pStyle w:val="ListParagraph"/>
        <w:ind w:left="3119"/>
        <w:rPr>
          <w:rFonts w:ascii="Palatino Linotype" w:hAnsi="Palatino Linotype"/>
          <w:sz w:val="20"/>
          <w:szCs w:val="20"/>
        </w:rPr>
      </w:pPr>
    </w:p>
    <w:p w14:paraId="67B00BE2" w14:textId="77777777" w:rsidR="003F7759" w:rsidRPr="000637B7" w:rsidRDefault="003F7759" w:rsidP="00F83D14">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Research Subject</w:t>
      </w:r>
    </w:p>
    <w:p w14:paraId="67C4D98E" w14:textId="0FE70050" w:rsidR="003F7759" w:rsidRPr="003F7759" w:rsidRDefault="00A15673" w:rsidP="003F7759">
      <w:pPr>
        <w:ind w:left="2694"/>
      </w:pPr>
      <w:r w:rsidRPr="003F7759">
        <w:t xml:space="preserve">A total of 128 participants, including undergraduate students (aged 19–22) and </w:t>
      </w:r>
      <w:r>
        <w:t>faculty</w:t>
      </w:r>
      <w:r w:rsidRPr="003F7759">
        <w:t xml:space="preserve"> members from the electrical engineering department, participated in the study.</w:t>
      </w:r>
      <w:r w:rsidR="003F7759" w:rsidRPr="003F7759">
        <w:t xml:space="preserve"> </w:t>
      </w:r>
      <w:r w:rsidRPr="003F7759">
        <w:t>All participants were engineering students (and staff), and the majority belonged to the third and fourth years of an undergraduate computer and electrical engineering program.</w:t>
      </w:r>
      <w:r w:rsidR="003F7759" w:rsidRPr="003F7759">
        <w:t xml:space="preserve"> Additionally, the participants had previously experienced augmented reality in one way or another. </w:t>
      </w:r>
    </w:p>
    <w:p w14:paraId="403A3695" w14:textId="77777777" w:rsidR="003F7759" w:rsidRPr="000637B7" w:rsidRDefault="003F7759" w:rsidP="00F83D14">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Research Sample Selection</w:t>
      </w:r>
    </w:p>
    <w:p w14:paraId="144CD3FD" w14:textId="7E63E73C" w:rsidR="003F7759" w:rsidRPr="003F7759" w:rsidRDefault="00A15673" w:rsidP="005C308B">
      <w:pPr>
        <w:ind w:left="2694"/>
      </w:pPr>
      <w:r w:rsidRPr="003F7759">
        <w:t>Students taught by the researchers were invited to participate in the survey through direct invitations during lecture</w:t>
      </w:r>
      <w:r>
        <w:t>s</w:t>
      </w:r>
      <w:r w:rsidRPr="003F7759">
        <w:t>.</w:t>
      </w:r>
      <w:r w:rsidR="003F7759" w:rsidRPr="003F7759">
        <w:t xml:space="preserve"> </w:t>
      </w:r>
      <w:r w:rsidRPr="003F7759">
        <w:t>Students who volunteered to participate in this study were recruited for the study.</w:t>
      </w:r>
      <w:r w:rsidR="003F7759" w:rsidRPr="003F7759">
        <w:t xml:space="preserve"> If a participant decided to withdraw after providing consent, the next participant was contacted to take their place. </w:t>
      </w:r>
      <w:r w:rsidRPr="003F7759">
        <w:t>The participating students and facilitators belonged to the same department (EE).</w:t>
      </w:r>
      <w:r w:rsidR="003F7759" w:rsidRPr="003F7759">
        <w:t xml:space="preserve"> </w:t>
      </w:r>
      <w:r w:rsidRPr="003F7759">
        <w:t xml:space="preserve">The survey was conducted at the AUM </w:t>
      </w:r>
      <w:r>
        <w:t>c</w:t>
      </w:r>
      <w:r w:rsidRPr="003F7759">
        <w:t xml:space="preserve">ampus during </w:t>
      </w:r>
      <w:r>
        <w:t>u</w:t>
      </w:r>
      <w:r w:rsidRPr="003F7759">
        <w:t>niversity hours but outside the lecture hours.</w:t>
      </w:r>
      <w:r w:rsidR="003F7759" w:rsidRPr="003F7759">
        <w:t xml:space="preserve"> </w:t>
      </w:r>
      <w:r w:rsidRPr="003F7759">
        <w:t>The participants were chosen on a first-come, first-serve basis and did not receive any rewards for their participation.</w:t>
      </w:r>
    </w:p>
    <w:p w14:paraId="25A552C7" w14:textId="77777777" w:rsidR="00024134" w:rsidRPr="000637B7" w:rsidRDefault="00024134" w:rsidP="00024134">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Questionnaire</w:t>
      </w:r>
    </w:p>
    <w:p w14:paraId="1F6B74EC" w14:textId="5669ACC7" w:rsidR="00024134" w:rsidRPr="000E06FF" w:rsidRDefault="000C1ADF" w:rsidP="00704F85">
      <w:pPr>
        <w:ind w:left="2694" w:firstLine="360"/>
      </w:pPr>
      <w:r>
        <w:t>The</w:t>
      </w:r>
      <w:r w:rsidR="00024134" w:rsidRPr="00024134">
        <w:t xml:space="preserve"> data </w:t>
      </w:r>
      <w:r>
        <w:t xml:space="preserve">was </w:t>
      </w:r>
      <w:r w:rsidR="00024134" w:rsidRPr="00024134">
        <w:t>collect</w:t>
      </w:r>
      <w:r>
        <w:t>ed using</w:t>
      </w:r>
      <w:r w:rsidR="00024134" w:rsidRPr="00024134">
        <w:t xml:space="preserve"> a structured questionnaire designed based on the TAM framework, incorporating additional elements relevant to the evaluation of </w:t>
      </w:r>
      <w:r>
        <w:t>AUMOR-AR</w:t>
      </w:r>
      <w:r w:rsidR="00024134" w:rsidRPr="00024134">
        <w:t xml:space="preserve">. </w:t>
      </w:r>
      <w:r>
        <w:t xml:space="preserve">The instrument </w:t>
      </w:r>
      <w:r w:rsidR="00024134" w:rsidRPr="00024134">
        <w:t>combin</w:t>
      </w:r>
      <w:r>
        <w:t>ed</w:t>
      </w:r>
      <w:r w:rsidR="00024134" w:rsidRPr="00024134">
        <w:t xml:space="preserve"> quantitative and qualitative items to assess user perceptions, attitudes, behavioral intentions, and experiences.</w:t>
      </w:r>
      <w:r>
        <w:t xml:space="preserve"> It </w:t>
      </w:r>
      <w:r w:rsidRPr="00024134">
        <w:t>consisted of 27 items, divided into seven sections</w:t>
      </w:r>
      <w:r>
        <w:t xml:space="preserve"> as </w:t>
      </w:r>
      <w:r w:rsidR="000E06FF">
        <w:t xml:space="preserve">shown in </w:t>
      </w:r>
      <w:r w:rsidR="000E06FF" w:rsidRPr="000E06FF">
        <w:fldChar w:fldCharType="begin"/>
      </w:r>
      <w:r w:rsidR="000E06FF" w:rsidRPr="000E06FF">
        <w:instrText xml:space="preserve"> REF _Ref211260955 \h </w:instrText>
      </w:r>
      <w:r w:rsidR="000E06FF" w:rsidRPr="000E06FF">
        <w:instrText xml:space="preserve"> \* MERGEFORMAT </w:instrText>
      </w:r>
      <w:r w:rsidR="000E06FF" w:rsidRPr="000E06FF">
        <w:fldChar w:fldCharType="separate"/>
      </w:r>
      <w:r w:rsidR="007316E2" w:rsidRPr="007316E2">
        <w:rPr>
          <w:i/>
          <w:iCs/>
          <w:color w:val="auto"/>
        </w:rPr>
        <w:t xml:space="preserve">Table </w:t>
      </w:r>
      <w:r w:rsidR="007316E2" w:rsidRPr="007316E2">
        <w:rPr>
          <w:i/>
          <w:iCs/>
          <w:noProof/>
          <w:color w:val="auto"/>
        </w:rPr>
        <w:t>1</w:t>
      </w:r>
      <w:r w:rsidR="000E06FF" w:rsidRPr="000E06FF">
        <w:fldChar w:fldCharType="end"/>
      </w:r>
      <w:r w:rsidR="000E06FF" w:rsidRPr="000E06FF">
        <w:t>.</w:t>
      </w:r>
    </w:p>
    <w:p w14:paraId="75CB59A2" w14:textId="74D6D0AB" w:rsidR="00D06E8B" w:rsidRPr="000E06FF" w:rsidRDefault="000E06FF" w:rsidP="000E06FF">
      <w:pPr>
        <w:pStyle w:val="Caption"/>
        <w:spacing w:after="0"/>
        <w:ind w:left="2694"/>
        <w:rPr>
          <w:rFonts w:ascii="Palatino Linotype" w:hAnsi="Palatino Linotype"/>
          <w:i w:val="0"/>
          <w:iCs w:val="0"/>
          <w:color w:val="auto"/>
          <w:sz w:val="20"/>
          <w:szCs w:val="20"/>
        </w:rPr>
      </w:pPr>
      <w:bookmarkStart w:id="1" w:name="_Ref211260947"/>
      <w:bookmarkStart w:id="2" w:name="_Ref211260955"/>
      <w:r w:rsidRPr="000E06FF">
        <w:rPr>
          <w:rFonts w:ascii="Palatino Linotype" w:hAnsi="Palatino Linotype"/>
          <w:b/>
          <w:bCs/>
          <w:i w:val="0"/>
          <w:iCs w:val="0"/>
          <w:color w:val="auto"/>
          <w:sz w:val="20"/>
          <w:szCs w:val="20"/>
        </w:rPr>
        <w:t xml:space="preserve">Table </w:t>
      </w:r>
      <w:r w:rsidRPr="000E06FF">
        <w:rPr>
          <w:rFonts w:ascii="Palatino Linotype" w:hAnsi="Palatino Linotype"/>
          <w:b/>
          <w:bCs/>
          <w:i w:val="0"/>
          <w:iCs w:val="0"/>
          <w:color w:val="auto"/>
          <w:sz w:val="20"/>
          <w:szCs w:val="20"/>
        </w:rPr>
        <w:fldChar w:fldCharType="begin"/>
      </w:r>
      <w:r w:rsidRPr="000E06FF">
        <w:rPr>
          <w:rFonts w:ascii="Palatino Linotype" w:hAnsi="Palatino Linotype"/>
          <w:b/>
          <w:bCs/>
          <w:i w:val="0"/>
          <w:iCs w:val="0"/>
          <w:color w:val="auto"/>
          <w:sz w:val="20"/>
          <w:szCs w:val="20"/>
        </w:rPr>
        <w:instrText xml:space="preserve"> SEQ Table \* ARABIC </w:instrText>
      </w:r>
      <w:r w:rsidRPr="000E06FF">
        <w:rPr>
          <w:rFonts w:ascii="Palatino Linotype" w:hAnsi="Palatino Linotype"/>
          <w:b/>
          <w:bCs/>
          <w:i w:val="0"/>
          <w:iCs w:val="0"/>
          <w:color w:val="auto"/>
          <w:sz w:val="20"/>
          <w:szCs w:val="20"/>
        </w:rPr>
        <w:fldChar w:fldCharType="separate"/>
      </w:r>
      <w:r w:rsidR="007316E2">
        <w:rPr>
          <w:rFonts w:ascii="Palatino Linotype" w:hAnsi="Palatino Linotype"/>
          <w:b/>
          <w:bCs/>
          <w:i w:val="0"/>
          <w:iCs w:val="0"/>
          <w:noProof/>
          <w:color w:val="auto"/>
          <w:sz w:val="20"/>
          <w:szCs w:val="20"/>
        </w:rPr>
        <w:t>1</w:t>
      </w:r>
      <w:r w:rsidRPr="000E06FF">
        <w:rPr>
          <w:rFonts w:ascii="Palatino Linotype" w:hAnsi="Palatino Linotype"/>
          <w:b/>
          <w:bCs/>
          <w:i w:val="0"/>
          <w:iCs w:val="0"/>
          <w:color w:val="auto"/>
          <w:sz w:val="20"/>
          <w:szCs w:val="20"/>
        </w:rPr>
        <w:fldChar w:fldCharType="end"/>
      </w:r>
      <w:bookmarkEnd w:id="2"/>
      <w:r w:rsidRPr="000E06FF">
        <w:rPr>
          <w:rFonts w:ascii="Palatino Linotype" w:hAnsi="Palatino Linotype"/>
          <w:b/>
          <w:bCs/>
          <w:i w:val="0"/>
          <w:iCs w:val="0"/>
          <w:color w:val="auto"/>
          <w:sz w:val="20"/>
          <w:szCs w:val="20"/>
        </w:rPr>
        <w:t>.</w:t>
      </w:r>
      <w:r w:rsidRPr="000E06FF">
        <w:rPr>
          <w:rFonts w:ascii="Palatino Linotype" w:hAnsi="Palatino Linotype"/>
          <w:i w:val="0"/>
          <w:iCs w:val="0"/>
          <w:color w:val="auto"/>
          <w:sz w:val="20"/>
          <w:szCs w:val="20"/>
        </w:rPr>
        <w:t xml:space="preserve"> Questionnaire structure and constructs</w:t>
      </w:r>
      <w:bookmarkEnd w:id="1"/>
    </w:p>
    <w:tbl>
      <w:tblPr>
        <w:tblStyle w:val="TableGrid"/>
        <w:tblpPr w:leftFromText="180" w:rightFromText="180" w:vertAnchor="text" w:horzAnchor="margin" w:tblpXSpec="right" w:tblpY="46"/>
        <w:tblW w:w="7764" w:type="dxa"/>
        <w:tblLook w:val="04A0" w:firstRow="1" w:lastRow="0" w:firstColumn="1" w:lastColumn="0" w:noHBand="0" w:noVBand="1"/>
      </w:tblPr>
      <w:tblGrid>
        <w:gridCol w:w="988"/>
        <w:gridCol w:w="3260"/>
        <w:gridCol w:w="1276"/>
        <w:gridCol w:w="2240"/>
      </w:tblGrid>
      <w:tr w:rsidR="00D06E8B" w:rsidRPr="00D06E8B" w14:paraId="75F74FC1" w14:textId="77777777" w:rsidTr="00D06E8B">
        <w:tc>
          <w:tcPr>
            <w:tcW w:w="988" w:type="dxa"/>
            <w:vAlign w:val="center"/>
          </w:tcPr>
          <w:p w14:paraId="1A7B5619" w14:textId="77777777" w:rsidR="00D06E8B" w:rsidRPr="00D06E8B" w:rsidRDefault="00D06E8B" w:rsidP="00D06E8B">
            <w:r w:rsidRPr="00E64D45">
              <w:rPr>
                <w:rFonts w:ascii="Times New Roman" w:eastAsia="Times New Roman" w:hAnsi="Times New Roman"/>
                <w:b/>
                <w:bCs/>
                <w:color w:val="auto"/>
                <w:lang w:val="en-GB" w:eastAsia="en-GB"/>
              </w:rPr>
              <w:t>Section</w:t>
            </w:r>
          </w:p>
        </w:tc>
        <w:tc>
          <w:tcPr>
            <w:tcW w:w="3260" w:type="dxa"/>
            <w:vAlign w:val="center"/>
          </w:tcPr>
          <w:p w14:paraId="08A2BFD9" w14:textId="77777777" w:rsidR="00D06E8B" w:rsidRPr="00D06E8B" w:rsidRDefault="00D06E8B" w:rsidP="00D06E8B">
            <w:r w:rsidRPr="00E64D45">
              <w:rPr>
                <w:rFonts w:ascii="Times New Roman" w:eastAsia="Times New Roman" w:hAnsi="Times New Roman"/>
                <w:b/>
                <w:bCs/>
                <w:color w:val="auto"/>
                <w:lang w:val="en-GB" w:eastAsia="en-GB"/>
              </w:rPr>
              <w:t>Construct</w:t>
            </w:r>
          </w:p>
        </w:tc>
        <w:tc>
          <w:tcPr>
            <w:tcW w:w="1276" w:type="dxa"/>
            <w:vAlign w:val="center"/>
          </w:tcPr>
          <w:p w14:paraId="66A6953D" w14:textId="77777777" w:rsidR="00D06E8B" w:rsidRPr="00D06E8B" w:rsidRDefault="00D06E8B" w:rsidP="00D06E8B">
            <w:r w:rsidRPr="00E64D45">
              <w:rPr>
                <w:rFonts w:ascii="Times New Roman" w:eastAsia="Times New Roman" w:hAnsi="Times New Roman"/>
                <w:b/>
                <w:bCs/>
                <w:color w:val="auto"/>
                <w:lang w:val="en-GB" w:eastAsia="en-GB"/>
              </w:rPr>
              <w:t>Items</w:t>
            </w:r>
          </w:p>
        </w:tc>
        <w:tc>
          <w:tcPr>
            <w:tcW w:w="2240" w:type="dxa"/>
            <w:vAlign w:val="center"/>
          </w:tcPr>
          <w:p w14:paraId="1FB821D9" w14:textId="77777777" w:rsidR="00D06E8B" w:rsidRPr="00D06E8B" w:rsidRDefault="00D06E8B" w:rsidP="00D06E8B">
            <w:r w:rsidRPr="00E64D45">
              <w:rPr>
                <w:rFonts w:ascii="Times New Roman" w:eastAsia="Times New Roman" w:hAnsi="Times New Roman"/>
                <w:b/>
                <w:bCs/>
                <w:color w:val="auto"/>
                <w:lang w:val="en-GB" w:eastAsia="en-GB"/>
              </w:rPr>
              <w:t>Type</w:t>
            </w:r>
          </w:p>
        </w:tc>
      </w:tr>
      <w:tr w:rsidR="00D06E8B" w:rsidRPr="00D06E8B" w14:paraId="415EE565" w14:textId="77777777" w:rsidTr="00D06E8B">
        <w:tc>
          <w:tcPr>
            <w:tcW w:w="988" w:type="dxa"/>
            <w:vAlign w:val="center"/>
          </w:tcPr>
          <w:p w14:paraId="2BBB9BB8" w14:textId="77777777" w:rsidR="00D06E8B" w:rsidRPr="00D06E8B" w:rsidRDefault="00D06E8B" w:rsidP="00D06E8B">
            <w:r w:rsidRPr="00E64D45">
              <w:rPr>
                <w:rFonts w:ascii="Times New Roman" w:eastAsia="Times New Roman" w:hAnsi="Times New Roman"/>
                <w:color w:val="auto"/>
                <w:lang w:val="en-GB" w:eastAsia="en-GB"/>
              </w:rPr>
              <w:t>Section 1</w:t>
            </w:r>
          </w:p>
        </w:tc>
        <w:tc>
          <w:tcPr>
            <w:tcW w:w="3260" w:type="dxa"/>
            <w:vAlign w:val="center"/>
          </w:tcPr>
          <w:p w14:paraId="5751BE61" w14:textId="636BB3F3" w:rsidR="00D06E8B" w:rsidRPr="00D06E8B" w:rsidRDefault="00D06E8B" w:rsidP="00D06E8B">
            <w:r w:rsidRPr="00E64D45">
              <w:rPr>
                <w:rFonts w:ascii="Times New Roman" w:eastAsia="Times New Roman" w:hAnsi="Times New Roman"/>
                <w:color w:val="auto"/>
                <w:lang w:val="en-GB" w:eastAsia="en-GB"/>
              </w:rPr>
              <w:t>Participant Demographics</w:t>
            </w:r>
          </w:p>
        </w:tc>
        <w:tc>
          <w:tcPr>
            <w:tcW w:w="1276" w:type="dxa"/>
            <w:vAlign w:val="center"/>
          </w:tcPr>
          <w:p w14:paraId="76017596" w14:textId="77777777" w:rsidR="00D06E8B" w:rsidRPr="00D06E8B" w:rsidRDefault="00D06E8B" w:rsidP="00D06E8B">
            <w:r w:rsidRPr="00E64D45">
              <w:rPr>
                <w:rFonts w:ascii="Times New Roman" w:eastAsia="Times New Roman" w:hAnsi="Times New Roman"/>
                <w:color w:val="auto"/>
                <w:lang w:val="en-GB" w:eastAsia="en-GB"/>
              </w:rPr>
              <w:t>Q1–Q4</w:t>
            </w:r>
          </w:p>
        </w:tc>
        <w:tc>
          <w:tcPr>
            <w:tcW w:w="2240" w:type="dxa"/>
            <w:vAlign w:val="center"/>
          </w:tcPr>
          <w:p w14:paraId="31090057" w14:textId="77777777" w:rsidR="00D06E8B" w:rsidRPr="00D06E8B" w:rsidRDefault="00D06E8B" w:rsidP="00D06E8B">
            <w:r w:rsidRPr="00E64D45">
              <w:rPr>
                <w:rFonts w:ascii="Times New Roman" w:eastAsia="Times New Roman" w:hAnsi="Times New Roman"/>
                <w:color w:val="auto"/>
                <w:lang w:val="en-GB" w:eastAsia="en-GB"/>
              </w:rPr>
              <w:t>Categorical/Ordinal</w:t>
            </w:r>
          </w:p>
        </w:tc>
      </w:tr>
      <w:tr w:rsidR="00D06E8B" w:rsidRPr="00D06E8B" w14:paraId="63617300" w14:textId="77777777" w:rsidTr="00D06E8B">
        <w:tc>
          <w:tcPr>
            <w:tcW w:w="988" w:type="dxa"/>
            <w:vAlign w:val="center"/>
          </w:tcPr>
          <w:p w14:paraId="70931AB9" w14:textId="77777777" w:rsidR="00D06E8B" w:rsidRPr="00D06E8B" w:rsidRDefault="00D06E8B" w:rsidP="00D06E8B">
            <w:r w:rsidRPr="00E64D45">
              <w:rPr>
                <w:rFonts w:ascii="Times New Roman" w:eastAsia="Times New Roman" w:hAnsi="Times New Roman"/>
                <w:color w:val="auto"/>
                <w:lang w:val="en-GB" w:eastAsia="en-GB"/>
              </w:rPr>
              <w:t>Section 2</w:t>
            </w:r>
          </w:p>
        </w:tc>
        <w:tc>
          <w:tcPr>
            <w:tcW w:w="3260" w:type="dxa"/>
            <w:vAlign w:val="center"/>
          </w:tcPr>
          <w:p w14:paraId="56750C8A" w14:textId="77777777" w:rsidR="00D06E8B" w:rsidRPr="00D06E8B" w:rsidRDefault="00D06E8B" w:rsidP="00D06E8B">
            <w:r w:rsidRPr="00E64D45">
              <w:rPr>
                <w:rFonts w:ascii="Times New Roman" w:eastAsia="Times New Roman" w:hAnsi="Times New Roman"/>
                <w:color w:val="auto"/>
                <w:lang w:val="en-GB" w:eastAsia="en-GB"/>
              </w:rPr>
              <w:t>Perceived Usefulness (PU)</w:t>
            </w:r>
          </w:p>
        </w:tc>
        <w:tc>
          <w:tcPr>
            <w:tcW w:w="1276" w:type="dxa"/>
            <w:vAlign w:val="center"/>
          </w:tcPr>
          <w:p w14:paraId="636EE22C" w14:textId="77777777" w:rsidR="00D06E8B" w:rsidRPr="00D06E8B" w:rsidRDefault="00D06E8B" w:rsidP="00D06E8B">
            <w:r w:rsidRPr="00E64D45">
              <w:rPr>
                <w:rFonts w:ascii="Times New Roman" w:eastAsia="Times New Roman" w:hAnsi="Times New Roman"/>
                <w:color w:val="auto"/>
                <w:lang w:val="en-GB" w:eastAsia="en-GB"/>
              </w:rPr>
              <w:t>Q5–Q9</w:t>
            </w:r>
          </w:p>
        </w:tc>
        <w:tc>
          <w:tcPr>
            <w:tcW w:w="2240" w:type="dxa"/>
            <w:vAlign w:val="center"/>
          </w:tcPr>
          <w:p w14:paraId="2FE79C3C" w14:textId="77777777" w:rsidR="00D06E8B" w:rsidRPr="00D06E8B" w:rsidRDefault="00D06E8B" w:rsidP="00D06E8B">
            <w:r w:rsidRPr="00E64D45">
              <w:rPr>
                <w:rFonts w:ascii="Times New Roman" w:eastAsia="Times New Roman" w:hAnsi="Times New Roman"/>
                <w:color w:val="auto"/>
                <w:lang w:val="en-GB" w:eastAsia="en-GB"/>
              </w:rPr>
              <w:t>5-point Likert</w:t>
            </w:r>
          </w:p>
        </w:tc>
      </w:tr>
      <w:tr w:rsidR="00D06E8B" w:rsidRPr="00D06E8B" w14:paraId="0E6A81AE" w14:textId="77777777" w:rsidTr="00D06E8B">
        <w:tc>
          <w:tcPr>
            <w:tcW w:w="988" w:type="dxa"/>
            <w:vAlign w:val="center"/>
          </w:tcPr>
          <w:p w14:paraId="2C85B299" w14:textId="77777777" w:rsidR="00D06E8B" w:rsidRPr="00D06E8B" w:rsidRDefault="00D06E8B" w:rsidP="00D06E8B">
            <w:r w:rsidRPr="00E64D45">
              <w:rPr>
                <w:rFonts w:ascii="Times New Roman" w:eastAsia="Times New Roman" w:hAnsi="Times New Roman"/>
                <w:color w:val="auto"/>
                <w:lang w:val="en-GB" w:eastAsia="en-GB"/>
              </w:rPr>
              <w:t>Section 3</w:t>
            </w:r>
          </w:p>
        </w:tc>
        <w:tc>
          <w:tcPr>
            <w:tcW w:w="3260" w:type="dxa"/>
            <w:vAlign w:val="center"/>
          </w:tcPr>
          <w:p w14:paraId="20216B21" w14:textId="77777777" w:rsidR="00D06E8B" w:rsidRPr="00D06E8B" w:rsidRDefault="00D06E8B" w:rsidP="00D06E8B">
            <w:r w:rsidRPr="00E64D45">
              <w:rPr>
                <w:rFonts w:ascii="Times New Roman" w:eastAsia="Times New Roman" w:hAnsi="Times New Roman"/>
                <w:color w:val="auto"/>
                <w:lang w:val="en-GB" w:eastAsia="en-GB"/>
              </w:rPr>
              <w:t>Perceived Ease of Use (PEOU)</w:t>
            </w:r>
          </w:p>
        </w:tc>
        <w:tc>
          <w:tcPr>
            <w:tcW w:w="1276" w:type="dxa"/>
            <w:vAlign w:val="center"/>
          </w:tcPr>
          <w:p w14:paraId="3D1798C5" w14:textId="77777777" w:rsidR="00D06E8B" w:rsidRPr="00D06E8B" w:rsidRDefault="00D06E8B" w:rsidP="00D06E8B">
            <w:r w:rsidRPr="00E64D45">
              <w:rPr>
                <w:rFonts w:ascii="Times New Roman" w:eastAsia="Times New Roman" w:hAnsi="Times New Roman"/>
                <w:color w:val="auto"/>
                <w:lang w:val="en-GB" w:eastAsia="en-GB"/>
              </w:rPr>
              <w:t>Q10–Q15</w:t>
            </w:r>
          </w:p>
        </w:tc>
        <w:tc>
          <w:tcPr>
            <w:tcW w:w="2240" w:type="dxa"/>
            <w:vAlign w:val="center"/>
          </w:tcPr>
          <w:p w14:paraId="4D4C97DB" w14:textId="77777777" w:rsidR="00D06E8B" w:rsidRPr="00D06E8B" w:rsidRDefault="00D06E8B" w:rsidP="00D06E8B">
            <w:r w:rsidRPr="00E64D45">
              <w:rPr>
                <w:rFonts w:ascii="Times New Roman" w:eastAsia="Times New Roman" w:hAnsi="Times New Roman"/>
                <w:color w:val="auto"/>
                <w:lang w:val="en-GB" w:eastAsia="en-GB"/>
              </w:rPr>
              <w:t>5-point Likert</w:t>
            </w:r>
          </w:p>
        </w:tc>
      </w:tr>
      <w:tr w:rsidR="00D06E8B" w:rsidRPr="00D06E8B" w14:paraId="5ED9B233" w14:textId="77777777" w:rsidTr="00D06E8B">
        <w:tc>
          <w:tcPr>
            <w:tcW w:w="988" w:type="dxa"/>
            <w:vAlign w:val="center"/>
          </w:tcPr>
          <w:p w14:paraId="26FDB0E0" w14:textId="77777777" w:rsidR="00D06E8B" w:rsidRPr="00D06E8B" w:rsidRDefault="00D06E8B" w:rsidP="00D06E8B">
            <w:r w:rsidRPr="00E64D45">
              <w:rPr>
                <w:rFonts w:ascii="Times New Roman" w:eastAsia="Times New Roman" w:hAnsi="Times New Roman"/>
                <w:color w:val="auto"/>
                <w:lang w:val="en-GB" w:eastAsia="en-GB"/>
              </w:rPr>
              <w:t>Section 4</w:t>
            </w:r>
          </w:p>
        </w:tc>
        <w:tc>
          <w:tcPr>
            <w:tcW w:w="3260" w:type="dxa"/>
            <w:vAlign w:val="center"/>
          </w:tcPr>
          <w:p w14:paraId="6D7751D8" w14:textId="77777777" w:rsidR="00D06E8B" w:rsidRPr="00D06E8B" w:rsidRDefault="00D06E8B" w:rsidP="00D06E8B">
            <w:r w:rsidRPr="00E64D45">
              <w:rPr>
                <w:rFonts w:ascii="Times New Roman" w:eastAsia="Times New Roman" w:hAnsi="Times New Roman"/>
                <w:color w:val="auto"/>
                <w:lang w:val="en-GB" w:eastAsia="en-GB"/>
              </w:rPr>
              <w:t>Attitude Towards Use (ATU)</w:t>
            </w:r>
          </w:p>
        </w:tc>
        <w:tc>
          <w:tcPr>
            <w:tcW w:w="1276" w:type="dxa"/>
            <w:vAlign w:val="center"/>
          </w:tcPr>
          <w:p w14:paraId="158BCED2" w14:textId="77777777" w:rsidR="00D06E8B" w:rsidRPr="00D06E8B" w:rsidRDefault="00D06E8B" w:rsidP="00D06E8B">
            <w:r w:rsidRPr="00E64D45">
              <w:rPr>
                <w:rFonts w:ascii="Times New Roman" w:eastAsia="Times New Roman" w:hAnsi="Times New Roman"/>
                <w:color w:val="auto"/>
                <w:lang w:val="en-GB" w:eastAsia="en-GB"/>
              </w:rPr>
              <w:t>Q16–Q19</w:t>
            </w:r>
          </w:p>
        </w:tc>
        <w:tc>
          <w:tcPr>
            <w:tcW w:w="2240" w:type="dxa"/>
            <w:vAlign w:val="center"/>
          </w:tcPr>
          <w:p w14:paraId="2F8A11CD" w14:textId="77777777" w:rsidR="00D06E8B" w:rsidRPr="00D06E8B" w:rsidRDefault="00D06E8B" w:rsidP="00D06E8B">
            <w:r w:rsidRPr="00E64D45">
              <w:rPr>
                <w:rFonts w:ascii="Times New Roman" w:eastAsia="Times New Roman" w:hAnsi="Times New Roman"/>
                <w:color w:val="auto"/>
                <w:lang w:val="en-GB" w:eastAsia="en-GB"/>
              </w:rPr>
              <w:t>5-point Likert</w:t>
            </w:r>
          </w:p>
        </w:tc>
      </w:tr>
      <w:tr w:rsidR="00D06E8B" w:rsidRPr="00D06E8B" w14:paraId="6FEBF562" w14:textId="77777777" w:rsidTr="00D06E8B">
        <w:tc>
          <w:tcPr>
            <w:tcW w:w="988" w:type="dxa"/>
            <w:vAlign w:val="center"/>
          </w:tcPr>
          <w:p w14:paraId="6096285D" w14:textId="77777777" w:rsidR="00D06E8B" w:rsidRPr="00D06E8B" w:rsidRDefault="00D06E8B" w:rsidP="00D06E8B">
            <w:r w:rsidRPr="00E64D45">
              <w:rPr>
                <w:rFonts w:ascii="Times New Roman" w:eastAsia="Times New Roman" w:hAnsi="Times New Roman"/>
                <w:color w:val="auto"/>
                <w:lang w:val="en-GB" w:eastAsia="en-GB"/>
              </w:rPr>
              <w:t>Section 5</w:t>
            </w:r>
          </w:p>
        </w:tc>
        <w:tc>
          <w:tcPr>
            <w:tcW w:w="3260" w:type="dxa"/>
            <w:vAlign w:val="center"/>
          </w:tcPr>
          <w:p w14:paraId="7B976FD1" w14:textId="7235D9B3" w:rsidR="00D06E8B" w:rsidRPr="00D06E8B" w:rsidRDefault="000E06FF" w:rsidP="00D06E8B">
            <w:r w:rsidRPr="00E64D45">
              <w:rPr>
                <w:rFonts w:ascii="Times New Roman" w:eastAsia="Times New Roman" w:hAnsi="Times New Roman"/>
                <w:color w:val="auto"/>
                <w:lang w:val="en-GB" w:eastAsia="en-GB"/>
              </w:rPr>
              <w:t>Behavioural</w:t>
            </w:r>
            <w:r w:rsidR="00D06E8B" w:rsidRPr="00E64D45">
              <w:rPr>
                <w:rFonts w:ascii="Times New Roman" w:eastAsia="Times New Roman" w:hAnsi="Times New Roman"/>
                <w:color w:val="auto"/>
                <w:lang w:val="en-GB" w:eastAsia="en-GB"/>
              </w:rPr>
              <w:t xml:space="preserve"> Intention to Use (BIU)</w:t>
            </w:r>
          </w:p>
        </w:tc>
        <w:tc>
          <w:tcPr>
            <w:tcW w:w="1276" w:type="dxa"/>
            <w:vAlign w:val="center"/>
          </w:tcPr>
          <w:p w14:paraId="7BA9A4AD" w14:textId="77777777" w:rsidR="00D06E8B" w:rsidRPr="00D06E8B" w:rsidRDefault="00D06E8B" w:rsidP="00D06E8B">
            <w:r w:rsidRPr="00E64D45">
              <w:rPr>
                <w:rFonts w:ascii="Times New Roman" w:eastAsia="Times New Roman" w:hAnsi="Times New Roman"/>
                <w:color w:val="auto"/>
                <w:lang w:val="en-GB" w:eastAsia="en-GB"/>
              </w:rPr>
              <w:t>Q20–Q22</w:t>
            </w:r>
          </w:p>
        </w:tc>
        <w:tc>
          <w:tcPr>
            <w:tcW w:w="2240" w:type="dxa"/>
            <w:vAlign w:val="center"/>
          </w:tcPr>
          <w:p w14:paraId="361F7583" w14:textId="77777777" w:rsidR="00D06E8B" w:rsidRPr="00D06E8B" w:rsidRDefault="00D06E8B" w:rsidP="00D06E8B">
            <w:r w:rsidRPr="00E64D45">
              <w:rPr>
                <w:rFonts w:ascii="Times New Roman" w:eastAsia="Times New Roman" w:hAnsi="Times New Roman"/>
                <w:color w:val="auto"/>
                <w:lang w:val="en-GB" w:eastAsia="en-GB"/>
              </w:rPr>
              <w:t>5-point Likert</w:t>
            </w:r>
          </w:p>
        </w:tc>
      </w:tr>
      <w:tr w:rsidR="00D06E8B" w:rsidRPr="00D06E8B" w14:paraId="33729D61" w14:textId="77777777" w:rsidTr="00D06E8B">
        <w:tc>
          <w:tcPr>
            <w:tcW w:w="988" w:type="dxa"/>
            <w:vAlign w:val="center"/>
          </w:tcPr>
          <w:p w14:paraId="4A31A5CA" w14:textId="77777777" w:rsidR="00D06E8B" w:rsidRPr="00D06E8B" w:rsidRDefault="00D06E8B" w:rsidP="00D06E8B">
            <w:r w:rsidRPr="00E64D45">
              <w:rPr>
                <w:rFonts w:ascii="Times New Roman" w:eastAsia="Times New Roman" w:hAnsi="Times New Roman"/>
                <w:color w:val="auto"/>
                <w:lang w:val="en-GB" w:eastAsia="en-GB"/>
              </w:rPr>
              <w:t>Section 6</w:t>
            </w:r>
          </w:p>
        </w:tc>
        <w:tc>
          <w:tcPr>
            <w:tcW w:w="3260" w:type="dxa"/>
            <w:vAlign w:val="center"/>
          </w:tcPr>
          <w:p w14:paraId="6DB21384" w14:textId="77777777" w:rsidR="00D06E8B" w:rsidRPr="00D06E8B" w:rsidRDefault="00D06E8B" w:rsidP="00D06E8B">
            <w:r w:rsidRPr="00E64D45">
              <w:rPr>
                <w:rFonts w:ascii="Times New Roman" w:eastAsia="Times New Roman" w:hAnsi="Times New Roman"/>
                <w:color w:val="auto"/>
                <w:lang w:val="en-GB" w:eastAsia="en-GB"/>
              </w:rPr>
              <w:t>Actual Use (AU)</w:t>
            </w:r>
          </w:p>
        </w:tc>
        <w:tc>
          <w:tcPr>
            <w:tcW w:w="1276" w:type="dxa"/>
            <w:vAlign w:val="center"/>
          </w:tcPr>
          <w:p w14:paraId="63A3A6B0" w14:textId="77777777" w:rsidR="00D06E8B" w:rsidRPr="00D06E8B" w:rsidRDefault="00D06E8B" w:rsidP="00D06E8B">
            <w:r w:rsidRPr="00E64D45">
              <w:rPr>
                <w:rFonts w:ascii="Times New Roman" w:eastAsia="Times New Roman" w:hAnsi="Times New Roman"/>
                <w:color w:val="auto"/>
                <w:lang w:val="en-GB" w:eastAsia="en-GB"/>
              </w:rPr>
              <w:t>Q23–Q25</w:t>
            </w:r>
          </w:p>
        </w:tc>
        <w:tc>
          <w:tcPr>
            <w:tcW w:w="2240" w:type="dxa"/>
            <w:vAlign w:val="center"/>
          </w:tcPr>
          <w:p w14:paraId="183E91F8" w14:textId="77777777" w:rsidR="00D06E8B" w:rsidRPr="00D06E8B" w:rsidRDefault="00D06E8B" w:rsidP="00D06E8B">
            <w:r w:rsidRPr="00E64D45">
              <w:rPr>
                <w:rFonts w:ascii="Times New Roman" w:eastAsia="Times New Roman" w:hAnsi="Times New Roman"/>
                <w:color w:val="auto"/>
                <w:lang w:val="en-GB" w:eastAsia="en-GB"/>
              </w:rPr>
              <w:t>Mixed (Likert/Open)</w:t>
            </w:r>
          </w:p>
        </w:tc>
      </w:tr>
      <w:tr w:rsidR="00D06E8B" w:rsidRPr="00D06E8B" w14:paraId="59A90FAF" w14:textId="77777777" w:rsidTr="00D06E8B">
        <w:tc>
          <w:tcPr>
            <w:tcW w:w="988" w:type="dxa"/>
            <w:vAlign w:val="center"/>
          </w:tcPr>
          <w:p w14:paraId="4F0C5440" w14:textId="77777777" w:rsidR="00D06E8B" w:rsidRPr="00D06E8B" w:rsidRDefault="00D06E8B" w:rsidP="00D06E8B">
            <w:r w:rsidRPr="00E64D45">
              <w:rPr>
                <w:rFonts w:ascii="Times New Roman" w:eastAsia="Times New Roman" w:hAnsi="Times New Roman"/>
                <w:color w:val="auto"/>
                <w:lang w:val="en-GB" w:eastAsia="en-GB"/>
              </w:rPr>
              <w:t>Section 7</w:t>
            </w:r>
          </w:p>
        </w:tc>
        <w:tc>
          <w:tcPr>
            <w:tcW w:w="3260" w:type="dxa"/>
            <w:vAlign w:val="center"/>
          </w:tcPr>
          <w:p w14:paraId="2708F611" w14:textId="77777777" w:rsidR="00D06E8B" w:rsidRPr="00D06E8B" w:rsidRDefault="00D06E8B" w:rsidP="00D06E8B">
            <w:r w:rsidRPr="00E64D45">
              <w:rPr>
                <w:rFonts w:ascii="Times New Roman" w:eastAsia="Times New Roman" w:hAnsi="Times New Roman"/>
                <w:color w:val="auto"/>
                <w:lang w:val="en-GB" w:eastAsia="en-GB"/>
              </w:rPr>
              <w:t>Open-Ended Feedback</w:t>
            </w:r>
          </w:p>
        </w:tc>
        <w:tc>
          <w:tcPr>
            <w:tcW w:w="1276" w:type="dxa"/>
            <w:vAlign w:val="center"/>
          </w:tcPr>
          <w:p w14:paraId="1DD4A359" w14:textId="77777777" w:rsidR="00D06E8B" w:rsidRPr="00D06E8B" w:rsidRDefault="00D06E8B" w:rsidP="00D06E8B">
            <w:r w:rsidRPr="00E64D45">
              <w:rPr>
                <w:rFonts w:ascii="Times New Roman" w:eastAsia="Times New Roman" w:hAnsi="Times New Roman"/>
                <w:color w:val="auto"/>
                <w:lang w:val="en-GB" w:eastAsia="en-GB"/>
              </w:rPr>
              <w:t>Q26–Q27</w:t>
            </w:r>
          </w:p>
        </w:tc>
        <w:tc>
          <w:tcPr>
            <w:tcW w:w="2240" w:type="dxa"/>
            <w:vAlign w:val="center"/>
          </w:tcPr>
          <w:p w14:paraId="018B5784" w14:textId="77777777" w:rsidR="00D06E8B" w:rsidRPr="00D06E8B" w:rsidRDefault="00D06E8B" w:rsidP="00D06E8B">
            <w:r w:rsidRPr="00E64D45">
              <w:rPr>
                <w:rFonts w:ascii="Times New Roman" w:eastAsia="Times New Roman" w:hAnsi="Times New Roman"/>
                <w:color w:val="auto"/>
                <w:lang w:val="en-GB" w:eastAsia="en-GB"/>
              </w:rPr>
              <w:t>Open-ended text</w:t>
            </w:r>
          </w:p>
        </w:tc>
      </w:tr>
    </w:tbl>
    <w:p w14:paraId="13468572" w14:textId="12C37E8B" w:rsidR="00D06E8B" w:rsidRDefault="00D06E8B" w:rsidP="00D06E8B">
      <w:pPr>
        <w:rPr>
          <w:rFonts w:ascii="Times New Roman" w:eastAsia="Times New Roman" w:hAnsi="Times New Roman"/>
          <w:color w:val="auto"/>
          <w:sz w:val="24"/>
          <w:szCs w:val="24"/>
          <w:lang w:val="en-GB" w:eastAsia="en-GB"/>
        </w:rPr>
      </w:pPr>
      <w:r>
        <w:tab/>
      </w:r>
    </w:p>
    <w:p w14:paraId="7EE96B83" w14:textId="77777777" w:rsidR="00D06E8B" w:rsidRDefault="00D06E8B" w:rsidP="00E64D45">
      <w:pPr>
        <w:spacing w:before="100" w:beforeAutospacing="1" w:after="100" w:afterAutospacing="1" w:line="240" w:lineRule="auto"/>
        <w:jc w:val="left"/>
        <w:rPr>
          <w:rFonts w:ascii="Times New Roman" w:eastAsia="Times New Roman" w:hAnsi="Times New Roman"/>
          <w:color w:val="auto"/>
          <w:sz w:val="24"/>
          <w:szCs w:val="24"/>
          <w:lang w:val="en-GB" w:eastAsia="en-GB"/>
        </w:rPr>
      </w:pPr>
    </w:p>
    <w:p w14:paraId="66ABD715" w14:textId="77777777" w:rsidR="00D06E8B" w:rsidRDefault="00D06E8B" w:rsidP="00E64D45">
      <w:pPr>
        <w:spacing w:before="100" w:beforeAutospacing="1" w:after="100" w:afterAutospacing="1" w:line="240" w:lineRule="auto"/>
        <w:jc w:val="left"/>
        <w:rPr>
          <w:rFonts w:ascii="Times New Roman" w:eastAsia="Times New Roman" w:hAnsi="Times New Roman"/>
          <w:color w:val="auto"/>
          <w:sz w:val="24"/>
          <w:szCs w:val="24"/>
          <w:lang w:val="en-GB" w:eastAsia="en-GB"/>
        </w:rPr>
      </w:pPr>
    </w:p>
    <w:p w14:paraId="080E502B" w14:textId="77777777" w:rsidR="00D06E8B" w:rsidRDefault="00D06E8B" w:rsidP="00E64D45">
      <w:pPr>
        <w:spacing w:before="100" w:beforeAutospacing="1" w:after="100" w:afterAutospacing="1" w:line="240" w:lineRule="auto"/>
        <w:jc w:val="left"/>
        <w:rPr>
          <w:rFonts w:ascii="Times New Roman" w:eastAsia="Times New Roman" w:hAnsi="Times New Roman"/>
          <w:color w:val="auto"/>
          <w:sz w:val="24"/>
          <w:szCs w:val="24"/>
          <w:lang w:val="en-GB" w:eastAsia="en-GB"/>
        </w:rPr>
      </w:pPr>
    </w:p>
    <w:p w14:paraId="1C6CA528" w14:textId="77777777" w:rsidR="00D06E8B" w:rsidRDefault="00D06E8B" w:rsidP="00D06E8B">
      <w:pPr>
        <w:spacing w:before="100" w:beforeAutospacing="1" w:line="240" w:lineRule="auto"/>
        <w:jc w:val="left"/>
        <w:rPr>
          <w:rFonts w:ascii="Times New Roman" w:eastAsia="Times New Roman" w:hAnsi="Times New Roman"/>
          <w:color w:val="auto"/>
          <w:sz w:val="24"/>
          <w:szCs w:val="24"/>
          <w:lang w:val="en-GB" w:eastAsia="en-GB"/>
        </w:rPr>
      </w:pPr>
    </w:p>
    <w:p w14:paraId="3AA71C91" w14:textId="4C3446AF" w:rsidR="00E64D45" w:rsidRPr="00E64D45" w:rsidRDefault="00E64D45" w:rsidP="00DD1322">
      <w:pPr>
        <w:ind w:left="2694" w:firstLine="366"/>
      </w:pPr>
      <w:r w:rsidRPr="00E64D45">
        <w:t>All Likert items used a 5-point scale:</w:t>
      </w:r>
      <w:r w:rsidR="00D06E8B" w:rsidRPr="00D06E8B">
        <w:t xml:space="preserve"> </w:t>
      </w:r>
      <w:r w:rsidRPr="00E64D45">
        <w:t>1 = Strongly Disagree to 5 = Strongly Agree</w:t>
      </w:r>
    </w:p>
    <w:p w14:paraId="4ABBB785" w14:textId="5141B38A" w:rsidR="003F7759" w:rsidRDefault="008B0939" w:rsidP="003F7759">
      <w:pPr>
        <w:ind w:left="2694"/>
      </w:pPr>
      <w:r w:rsidRPr="008B0939">
        <w:t>Cronbach’s alpha was used to measure internal consistency of each construct.</w:t>
      </w:r>
      <w:r>
        <w:t xml:space="preserve"> </w:t>
      </w:r>
      <w:r w:rsidR="000C1ADF" w:rsidRPr="000C1ADF">
        <w:t>The instrument was structured</w:t>
      </w:r>
      <w:r w:rsidR="000C1ADF" w:rsidRPr="000C1ADF">
        <w:t xml:space="preserve"> </w:t>
      </w:r>
      <w:r w:rsidR="000C1ADF" w:rsidRPr="000C1ADF">
        <w:t xml:space="preserve">carefully </w:t>
      </w:r>
      <w:r w:rsidR="000C1ADF">
        <w:t>so that it</w:t>
      </w:r>
      <w:r w:rsidR="000C1ADF" w:rsidRPr="000C1ADF">
        <w:t xml:space="preserve"> align</w:t>
      </w:r>
      <w:r w:rsidR="000C1ADF">
        <w:t>s</w:t>
      </w:r>
      <w:r w:rsidR="000C1ADF" w:rsidRPr="000C1ADF">
        <w:t xml:space="preserve"> with TAM constructs </w:t>
      </w:r>
      <w:r w:rsidR="000C1ADF">
        <w:t xml:space="preserve">and </w:t>
      </w:r>
      <w:r w:rsidR="0099593B">
        <w:t>allows us</w:t>
      </w:r>
      <w:r w:rsidR="000C1ADF">
        <w:t xml:space="preserve"> to obtain exploratory</w:t>
      </w:r>
      <w:r w:rsidR="000C1ADF" w:rsidRPr="000C1ADF">
        <w:t xml:space="preserve"> feedback through open responses</w:t>
      </w:r>
      <w:r w:rsidR="000C1ADF">
        <w:t xml:space="preserve"> at the same time</w:t>
      </w:r>
      <w:r w:rsidR="000C1ADF" w:rsidRPr="000C1ADF">
        <w:t>. This hybrid approach provided both statistical measurability and user-centered depth</w:t>
      </w:r>
      <w:r w:rsidR="000C1ADF">
        <w:t xml:space="preserve"> which provides</w:t>
      </w:r>
      <w:r w:rsidR="000C1ADF" w:rsidRPr="000C1ADF">
        <w:t xml:space="preserve"> a robust foundation for understanding user acceptance and improving the </w:t>
      </w:r>
      <w:r w:rsidR="000C1ADF">
        <w:t>AUMOR-AR</w:t>
      </w:r>
      <w:r w:rsidR="000C1ADF" w:rsidRPr="000C1ADF">
        <w:t>.</w:t>
      </w:r>
    </w:p>
    <w:p w14:paraId="2F6BDB1B" w14:textId="77777777" w:rsidR="00E64D45" w:rsidRPr="000637B7" w:rsidRDefault="00E64D45" w:rsidP="00E64D45">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Research Procedure</w:t>
      </w:r>
    </w:p>
    <w:p w14:paraId="57C16F7A" w14:textId="3E73BD3C" w:rsidR="00E64D45" w:rsidRPr="003F7759" w:rsidRDefault="00E64D45" w:rsidP="001C0B56">
      <w:pPr>
        <w:ind w:left="2694" w:firstLine="366"/>
      </w:pPr>
      <w:r w:rsidRPr="003F7759">
        <w:t xml:space="preserve">If a student was willing to participate, a meeting was scheduled with the student, where only one researcher and the participant(s) were present. The researcher conducted </w:t>
      </w:r>
      <w:r w:rsidRPr="003F7759">
        <w:lastRenderedPageBreak/>
        <w:t xml:space="preserve">the evaluation and explained the research and the procedure for carrying out the test to the participant(s). </w:t>
      </w:r>
      <w:r w:rsidRPr="00E64D45">
        <w:t>Respondents were briefed about the study purpose, anonymity, and consent before participation.</w:t>
      </w:r>
      <w:r>
        <w:t xml:space="preserve"> </w:t>
      </w:r>
      <w:r w:rsidRPr="003F7759">
        <w:t xml:space="preserve">Participants were informed that </w:t>
      </w:r>
      <w:r>
        <w:t>their</w:t>
      </w:r>
      <w:r w:rsidRPr="003F7759">
        <w:t xml:space="preserve"> participati</w:t>
      </w:r>
      <w:r>
        <w:t>on is</w:t>
      </w:r>
      <w:r w:rsidRPr="003F7759">
        <w:t xml:space="preserve"> voluntarily and that they could exit the study at any time without any personal consequences. </w:t>
      </w:r>
      <w:r>
        <w:t>They</w:t>
      </w:r>
      <w:r w:rsidRPr="003F7759">
        <w:t xml:space="preserve"> were provided with an Android smartphone with a pre-installed orientation application (AUMOR-AR)</w:t>
      </w:r>
      <w:r>
        <w:t xml:space="preserve"> inside the campus. T</w:t>
      </w:r>
      <w:r w:rsidRPr="003F7759">
        <w:t xml:space="preserve">he application </w:t>
      </w:r>
      <w:r>
        <w:t>include</w:t>
      </w:r>
      <w:r w:rsidR="00D06E8B">
        <w:t xml:space="preserve"> a video tutorial </w:t>
      </w:r>
      <w:r w:rsidRPr="003F7759">
        <w:t xml:space="preserve">to guide students and </w:t>
      </w:r>
      <w:r w:rsidR="001B51D4" w:rsidRPr="003F7759">
        <w:t>reduce</w:t>
      </w:r>
      <w:r w:rsidRPr="003F7759">
        <w:t xml:space="preserve"> their dependence on external assistance. After using the application, the participants were asked to complete a paper-based questionnaire evaluating its performance, comfort, usefulness, and helpfulness. </w:t>
      </w:r>
      <w:r>
        <w:t>The data was collected over a period of one month during summer 2025</w:t>
      </w:r>
      <w:r w:rsidRPr="003F7759">
        <w:t>.</w:t>
      </w:r>
    </w:p>
    <w:p w14:paraId="1E7C57C3" w14:textId="77777777" w:rsidR="003F7759" w:rsidRPr="000637B7" w:rsidRDefault="003F7759" w:rsidP="00F83D14">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Apparatus</w:t>
      </w:r>
    </w:p>
    <w:p w14:paraId="233FA3A4" w14:textId="3B1282C9" w:rsidR="003F7759" w:rsidRDefault="005E0C25" w:rsidP="003F7759">
      <w:pPr>
        <w:ind w:left="2694" w:firstLine="720"/>
      </w:pPr>
      <w:r>
        <w:t>In our study, we use</w:t>
      </w:r>
      <w:r w:rsidR="003F7759" w:rsidRPr="003F7759">
        <w:t xml:space="preserve"> Android-based </w:t>
      </w:r>
      <w:r w:rsidR="00A81C74">
        <w:t>smartphones</w:t>
      </w:r>
      <w:r>
        <w:t xml:space="preserve"> for evaluating the application.  The model used was </w:t>
      </w:r>
      <w:r w:rsidR="003F7759" w:rsidRPr="003F7759">
        <w:t>Samsung Galaxy S</w:t>
      </w:r>
      <w:r>
        <w:t>21</w:t>
      </w:r>
      <w:r w:rsidR="003F7759" w:rsidRPr="003F7759">
        <w:t xml:space="preserve"> </w:t>
      </w:r>
      <w:r w:rsidRPr="005E0C25">
        <w:t>SM-G991B</w:t>
      </w:r>
      <w:r>
        <w:t xml:space="preserve"> with 128</w:t>
      </w:r>
      <w:r w:rsidR="003F7759" w:rsidRPr="003F7759">
        <w:t xml:space="preserve"> GB </w:t>
      </w:r>
      <w:r>
        <w:t xml:space="preserve">storage, 8 GB RAM </w:t>
      </w:r>
      <w:r w:rsidRPr="005E0C25">
        <w:t>Dynamic AMOLED 2X</w:t>
      </w:r>
      <w:r>
        <w:t xml:space="preserve"> display </w:t>
      </w:r>
      <w:r w:rsidRPr="003F7759">
        <w:t>running</w:t>
      </w:r>
      <w:r w:rsidR="003F7759" w:rsidRPr="003F7759">
        <w:t xml:space="preserve"> Android </w:t>
      </w:r>
      <w:r>
        <w:t xml:space="preserve">14. It has </w:t>
      </w:r>
      <w:r w:rsidRPr="005E0C25">
        <w:t>Exynos 2100</w:t>
      </w:r>
      <w:r>
        <w:t xml:space="preserve"> </w:t>
      </w:r>
      <w:r w:rsidR="003F7759" w:rsidRPr="003F7759">
        <w:t>Octa-Core CPU processors</w:t>
      </w:r>
      <w:r w:rsidR="00A81C74">
        <w:t xml:space="preserve"> and</w:t>
      </w:r>
      <w:r w:rsidR="003F7759" w:rsidRPr="003F7759">
        <w:t xml:space="preserve"> ARM Mali-G7</w:t>
      </w:r>
      <w:r w:rsidR="00A81C74">
        <w:t>8</w:t>
      </w:r>
      <w:r w:rsidR="003F7759" w:rsidRPr="003F7759">
        <w:t xml:space="preserve"> MP1</w:t>
      </w:r>
      <w:r w:rsidR="00A81C74">
        <w:t>4</w:t>
      </w:r>
      <w:r w:rsidR="003F7759" w:rsidRPr="003F7759">
        <w:t xml:space="preserve"> GPU graphics card. </w:t>
      </w:r>
      <w:r w:rsidR="00A15673" w:rsidRPr="003F7759">
        <w:t>Alternatively, students could download the application from the Play Store and install it on their phones.</w:t>
      </w:r>
      <w:r w:rsidR="003F7759" w:rsidRPr="003F7759">
        <w:t xml:space="preserve"> </w:t>
      </w:r>
      <w:r w:rsidR="008227F9" w:rsidRPr="003F7759">
        <w:t xml:space="preserve">We used </w:t>
      </w:r>
      <w:r w:rsidR="001B51D4" w:rsidRPr="003F7759">
        <w:t>built</w:t>
      </w:r>
      <w:r w:rsidR="008227F9" w:rsidRPr="003F7759">
        <w:t xml:space="preserve">-in technologies </w:t>
      </w:r>
      <w:r w:rsidR="00A81C74">
        <w:t>including GPS for location,</w:t>
      </w:r>
      <w:r w:rsidR="008227F9" w:rsidRPr="003F7759">
        <w:t xml:space="preserve"> the camera to </w:t>
      </w:r>
      <w:r w:rsidR="00A81C74">
        <w:t>scan barcode</w:t>
      </w:r>
      <w:r w:rsidR="008227F9" w:rsidRPr="003F7759">
        <w:t>, a</w:t>
      </w:r>
      <w:r w:rsidR="00A81C74">
        <w:t>nd</w:t>
      </w:r>
      <w:r w:rsidR="008227F9" w:rsidRPr="003F7759">
        <w:t xml:space="preserve"> touchscreen for interaction.</w:t>
      </w:r>
      <w:r w:rsidR="003F7759" w:rsidRPr="003F7759">
        <w:t xml:space="preserve"> </w:t>
      </w:r>
    </w:p>
    <w:p w14:paraId="75C5330D" w14:textId="77777777" w:rsidR="000C1ADF" w:rsidRPr="000637B7" w:rsidRDefault="000C1ADF" w:rsidP="000C1ADF">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Research Ethics</w:t>
      </w:r>
    </w:p>
    <w:p w14:paraId="29446FE3" w14:textId="53D4074A" w:rsidR="000C1ADF" w:rsidRDefault="000C1ADF" w:rsidP="000C1ADF">
      <w:pPr>
        <w:ind w:left="2694" w:firstLine="360"/>
      </w:pPr>
      <w:r w:rsidRPr="003F7759">
        <w:t xml:space="preserve">This study involved human participants and required approval from the </w:t>
      </w:r>
      <w:r w:rsidR="0099593B" w:rsidRPr="003F7759">
        <w:t>concerned authorities</w:t>
      </w:r>
      <w:r w:rsidRPr="003F7759">
        <w:t xml:space="preserve">. The protocol was approved by the </w:t>
      </w:r>
      <w:r w:rsidR="0099593B">
        <w:t>research committee</w:t>
      </w:r>
      <w:r w:rsidRPr="003F7759">
        <w:t xml:space="preserve"> at AUM (reference xxxx). The research required interactions </w:t>
      </w:r>
      <w:r w:rsidR="002B7996">
        <w:t>faculty</w:t>
      </w:r>
      <w:r w:rsidRPr="003F7759">
        <w:t xml:space="preserve"> conducting the survey and the participants. Therefore, the researcher was aware of the participants’ identities, and anonymity was not possible. The questionnaire provided to the participants was anonymous and did </w:t>
      </w:r>
      <w:r w:rsidR="0099593B">
        <w:t>not obtain</w:t>
      </w:r>
      <w:r w:rsidRPr="003F7759">
        <w:t xml:space="preserve"> any information that could help to identify them.</w:t>
      </w:r>
    </w:p>
    <w:p w14:paraId="36B43C66" w14:textId="77777777" w:rsidR="00823D8C" w:rsidRPr="009246E0" w:rsidRDefault="00823D8C" w:rsidP="009246E0">
      <w:pPr>
        <w:pStyle w:val="ListParagraph"/>
        <w:numPr>
          <w:ilvl w:val="2"/>
          <w:numId w:val="28"/>
        </w:numPr>
        <w:ind w:left="3119"/>
        <w:rPr>
          <w:rFonts w:ascii="Palatino Linotype" w:hAnsi="Palatino Linotype"/>
          <w:sz w:val="20"/>
          <w:szCs w:val="20"/>
        </w:rPr>
      </w:pPr>
      <w:r w:rsidRPr="009246E0">
        <w:rPr>
          <w:rFonts w:ascii="Palatino Linotype" w:hAnsi="Palatino Linotype"/>
          <w:sz w:val="20"/>
          <w:szCs w:val="20"/>
        </w:rPr>
        <w:t>Research Hypotheses</w:t>
      </w:r>
    </w:p>
    <w:p w14:paraId="668AF828" w14:textId="77777777" w:rsidR="00823D8C" w:rsidRDefault="00823D8C" w:rsidP="00823D8C">
      <w:pPr>
        <w:ind w:left="2694"/>
      </w:pPr>
      <w:r>
        <w:t>The following hypotheses were developed based on TAM constructs and the structure of the questionnaire:</w:t>
      </w:r>
    </w:p>
    <w:p w14:paraId="66E0FD00" w14:textId="42B890B1" w:rsidR="00823D8C" w:rsidRPr="009246E0" w:rsidRDefault="00823D8C" w:rsidP="00823D8C">
      <w:pPr>
        <w:pStyle w:val="ListParagraph"/>
        <w:numPr>
          <w:ilvl w:val="0"/>
          <w:numId w:val="41"/>
        </w:numPr>
        <w:rPr>
          <w:sz w:val="20"/>
          <w:szCs w:val="20"/>
        </w:rPr>
      </w:pPr>
      <w:r w:rsidRPr="009246E0">
        <w:rPr>
          <w:sz w:val="20"/>
          <w:szCs w:val="20"/>
        </w:rPr>
        <w:t>H1: PEOU has a positive effect on PU.</w:t>
      </w:r>
    </w:p>
    <w:p w14:paraId="49449A35" w14:textId="64C40BB8" w:rsidR="00823D8C" w:rsidRPr="009246E0" w:rsidRDefault="00823D8C" w:rsidP="00823D8C">
      <w:pPr>
        <w:pStyle w:val="ListParagraph"/>
        <w:numPr>
          <w:ilvl w:val="0"/>
          <w:numId w:val="41"/>
        </w:numPr>
        <w:rPr>
          <w:sz w:val="20"/>
          <w:szCs w:val="20"/>
        </w:rPr>
      </w:pPr>
      <w:r w:rsidRPr="009246E0">
        <w:rPr>
          <w:sz w:val="20"/>
          <w:szCs w:val="20"/>
        </w:rPr>
        <w:t>H2: PU has a positive effect on ATU.</w:t>
      </w:r>
    </w:p>
    <w:p w14:paraId="319D2B73" w14:textId="2DE81728" w:rsidR="00823D8C" w:rsidRPr="009246E0" w:rsidRDefault="00823D8C" w:rsidP="00823D8C">
      <w:pPr>
        <w:pStyle w:val="ListParagraph"/>
        <w:numPr>
          <w:ilvl w:val="0"/>
          <w:numId w:val="41"/>
        </w:numPr>
        <w:rPr>
          <w:sz w:val="20"/>
          <w:szCs w:val="20"/>
        </w:rPr>
      </w:pPr>
      <w:r w:rsidRPr="009246E0">
        <w:rPr>
          <w:sz w:val="20"/>
          <w:szCs w:val="20"/>
        </w:rPr>
        <w:t>H3: PEOU has a positive effect on ATU.</w:t>
      </w:r>
    </w:p>
    <w:p w14:paraId="08EE70CF" w14:textId="5D081F91" w:rsidR="00823D8C" w:rsidRPr="009246E0" w:rsidRDefault="00823D8C" w:rsidP="00823D8C">
      <w:pPr>
        <w:pStyle w:val="ListParagraph"/>
        <w:numPr>
          <w:ilvl w:val="0"/>
          <w:numId w:val="41"/>
        </w:numPr>
        <w:rPr>
          <w:sz w:val="20"/>
          <w:szCs w:val="20"/>
        </w:rPr>
      </w:pPr>
      <w:r w:rsidRPr="009246E0">
        <w:rPr>
          <w:sz w:val="20"/>
          <w:szCs w:val="20"/>
        </w:rPr>
        <w:t>H4: ATU positively influences BIU.</w:t>
      </w:r>
    </w:p>
    <w:p w14:paraId="53CA4276" w14:textId="6A3D5AD1" w:rsidR="00823D8C" w:rsidRPr="009246E0" w:rsidRDefault="00823D8C" w:rsidP="00823D8C">
      <w:pPr>
        <w:pStyle w:val="ListParagraph"/>
        <w:numPr>
          <w:ilvl w:val="0"/>
          <w:numId w:val="41"/>
        </w:numPr>
        <w:rPr>
          <w:sz w:val="20"/>
          <w:szCs w:val="20"/>
        </w:rPr>
      </w:pPr>
      <w:r w:rsidRPr="009246E0">
        <w:rPr>
          <w:sz w:val="20"/>
          <w:szCs w:val="20"/>
        </w:rPr>
        <w:t>H5: PU positively influences BIU.</w:t>
      </w:r>
    </w:p>
    <w:p w14:paraId="2A2F5C24" w14:textId="1FAA4619" w:rsidR="00823D8C" w:rsidRPr="009246E0" w:rsidRDefault="00823D8C" w:rsidP="00823D8C">
      <w:pPr>
        <w:pStyle w:val="ListParagraph"/>
        <w:numPr>
          <w:ilvl w:val="0"/>
          <w:numId w:val="41"/>
        </w:numPr>
        <w:rPr>
          <w:sz w:val="20"/>
          <w:szCs w:val="20"/>
        </w:rPr>
      </w:pPr>
      <w:r w:rsidRPr="009246E0">
        <w:rPr>
          <w:sz w:val="20"/>
          <w:szCs w:val="20"/>
        </w:rPr>
        <w:t>H6: BIU positively AU.</w:t>
      </w:r>
    </w:p>
    <w:p w14:paraId="75EEA7D8" w14:textId="484A4BF1" w:rsidR="00823D8C" w:rsidRDefault="00704F85" w:rsidP="00823D8C">
      <w:pPr>
        <w:ind w:left="2694"/>
      </w:pPr>
      <w:r>
        <w:t xml:space="preserve">A graphical illustration of research hypothesis is also provided in </w:t>
      </w:r>
      <w:r w:rsidRPr="00704F85">
        <w:fldChar w:fldCharType="begin"/>
      </w:r>
      <w:r w:rsidRPr="00704F85">
        <w:instrText xml:space="preserve"> REF _Ref211261135 \h </w:instrText>
      </w:r>
      <w:r w:rsidRPr="00704F85">
        <w:instrText xml:space="preserve"> \* MERGEFORMAT </w:instrText>
      </w:r>
      <w:r w:rsidRPr="00704F85">
        <w:fldChar w:fldCharType="separate"/>
      </w:r>
      <w:r w:rsidR="007316E2" w:rsidRPr="007316E2">
        <w:rPr>
          <w:i/>
          <w:iCs/>
          <w:color w:val="auto"/>
        </w:rPr>
        <w:t xml:space="preserve">Figure </w:t>
      </w:r>
      <w:r w:rsidR="007316E2" w:rsidRPr="007316E2">
        <w:rPr>
          <w:i/>
          <w:iCs/>
          <w:noProof/>
          <w:color w:val="auto"/>
        </w:rPr>
        <w:t>1</w:t>
      </w:r>
      <w:r w:rsidRPr="00704F85">
        <w:fldChar w:fldCharType="end"/>
      </w:r>
      <w:r w:rsidRPr="00704F85">
        <w:t>.</w:t>
      </w:r>
    </w:p>
    <w:p w14:paraId="248EDA4D" w14:textId="64D34657" w:rsidR="000E06FF" w:rsidRDefault="000E06FF" w:rsidP="00823D8C">
      <w:pPr>
        <w:ind w:left="2694"/>
      </w:pPr>
      <w:r>
        <w:rPr>
          <w:noProof/>
        </w:rPr>
        <w:drawing>
          <wp:inline distT="0" distB="0" distL="0" distR="0" wp14:anchorId="05D395E0" wp14:editId="0BA811C3">
            <wp:extent cx="4909089" cy="1657630"/>
            <wp:effectExtent l="0" t="0" r="6350" b="0"/>
            <wp:docPr id="6324857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33484" cy="1665867"/>
                    </a:xfrm>
                    <a:prstGeom prst="rect">
                      <a:avLst/>
                    </a:prstGeom>
                    <a:noFill/>
                  </pic:spPr>
                </pic:pic>
              </a:graphicData>
            </a:graphic>
          </wp:inline>
        </w:drawing>
      </w:r>
    </w:p>
    <w:p w14:paraId="6108CE2B" w14:textId="6808462B" w:rsidR="000E06FF" w:rsidRPr="000E06FF" w:rsidRDefault="000E06FF" w:rsidP="000E06FF">
      <w:pPr>
        <w:pStyle w:val="Caption"/>
        <w:ind w:left="2694"/>
        <w:rPr>
          <w:rFonts w:ascii="Palatino Linotype" w:hAnsi="Palatino Linotype"/>
          <w:i w:val="0"/>
          <w:iCs w:val="0"/>
          <w:color w:val="auto"/>
          <w:sz w:val="20"/>
          <w:szCs w:val="20"/>
        </w:rPr>
      </w:pPr>
      <w:bookmarkStart w:id="3" w:name="_Ref211261135"/>
      <w:r w:rsidRPr="000E06FF">
        <w:rPr>
          <w:rFonts w:ascii="Palatino Linotype" w:hAnsi="Palatino Linotype"/>
          <w:b/>
          <w:bCs/>
          <w:i w:val="0"/>
          <w:iCs w:val="0"/>
          <w:color w:val="auto"/>
          <w:sz w:val="20"/>
          <w:szCs w:val="20"/>
        </w:rPr>
        <w:lastRenderedPageBreak/>
        <w:t xml:space="preserve">Figure </w:t>
      </w:r>
      <w:r w:rsidRPr="000E06FF">
        <w:rPr>
          <w:rFonts w:ascii="Palatino Linotype" w:hAnsi="Palatino Linotype"/>
          <w:b/>
          <w:bCs/>
          <w:i w:val="0"/>
          <w:iCs w:val="0"/>
          <w:color w:val="auto"/>
          <w:sz w:val="20"/>
          <w:szCs w:val="20"/>
        </w:rPr>
        <w:fldChar w:fldCharType="begin"/>
      </w:r>
      <w:r w:rsidRPr="000E06FF">
        <w:rPr>
          <w:rFonts w:ascii="Palatino Linotype" w:hAnsi="Palatino Linotype"/>
          <w:b/>
          <w:bCs/>
          <w:i w:val="0"/>
          <w:iCs w:val="0"/>
          <w:color w:val="auto"/>
          <w:sz w:val="20"/>
          <w:szCs w:val="20"/>
        </w:rPr>
        <w:instrText xml:space="preserve"> SEQ Figure \* ARABIC </w:instrText>
      </w:r>
      <w:r w:rsidRPr="000E06FF">
        <w:rPr>
          <w:rFonts w:ascii="Palatino Linotype" w:hAnsi="Palatino Linotype"/>
          <w:b/>
          <w:bCs/>
          <w:i w:val="0"/>
          <w:iCs w:val="0"/>
          <w:color w:val="auto"/>
          <w:sz w:val="20"/>
          <w:szCs w:val="20"/>
        </w:rPr>
        <w:fldChar w:fldCharType="separate"/>
      </w:r>
      <w:r w:rsidR="007316E2">
        <w:rPr>
          <w:rFonts w:ascii="Palatino Linotype" w:hAnsi="Palatino Linotype"/>
          <w:b/>
          <w:bCs/>
          <w:i w:val="0"/>
          <w:iCs w:val="0"/>
          <w:noProof/>
          <w:color w:val="auto"/>
          <w:sz w:val="20"/>
          <w:szCs w:val="20"/>
        </w:rPr>
        <w:t>1</w:t>
      </w:r>
      <w:r w:rsidRPr="000E06FF">
        <w:rPr>
          <w:rFonts w:ascii="Palatino Linotype" w:hAnsi="Palatino Linotype"/>
          <w:b/>
          <w:bCs/>
          <w:i w:val="0"/>
          <w:iCs w:val="0"/>
          <w:color w:val="auto"/>
          <w:sz w:val="20"/>
          <w:szCs w:val="20"/>
        </w:rPr>
        <w:fldChar w:fldCharType="end"/>
      </w:r>
      <w:bookmarkEnd w:id="3"/>
      <w:r w:rsidRPr="000E06FF">
        <w:rPr>
          <w:rFonts w:ascii="Palatino Linotype" w:hAnsi="Palatino Linotype"/>
          <w:b/>
          <w:bCs/>
          <w:i w:val="0"/>
          <w:iCs w:val="0"/>
          <w:color w:val="auto"/>
          <w:sz w:val="20"/>
          <w:szCs w:val="20"/>
        </w:rPr>
        <w:t>.</w:t>
      </w:r>
      <w:r w:rsidRPr="000E06FF">
        <w:rPr>
          <w:rFonts w:ascii="Palatino Linotype" w:hAnsi="Palatino Linotype"/>
          <w:i w:val="0"/>
          <w:iCs w:val="0"/>
          <w:color w:val="auto"/>
          <w:sz w:val="20"/>
          <w:szCs w:val="20"/>
        </w:rPr>
        <w:t xml:space="preserve"> Illustration of TAM-based r</w:t>
      </w:r>
      <w:r w:rsidRPr="000E06FF">
        <w:rPr>
          <w:rFonts w:ascii="Palatino Linotype" w:hAnsi="Palatino Linotype"/>
          <w:i w:val="0"/>
          <w:iCs w:val="0"/>
          <w:noProof/>
          <w:color w:val="auto"/>
          <w:sz w:val="20"/>
          <w:szCs w:val="20"/>
        </w:rPr>
        <w:t>esearch hypothesis</w:t>
      </w:r>
    </w:p>
    <w:p w14:paraId="179881A1" w14:textId="77777777" w:rsidR="003F7759" w:rsidRPr="000637B7" w:rsidRDefault="003F7759" w:rsidP="00F83D14">
      <w:pPr>
        <w:pStyle w:val="ListParagraph"/>
        <w:numPr>
          <w:ilvl w:val="1"/>
          <w:numId w:val="28"/>
        </w:numPr>
        <w:ind w:left="2694" w:firstLine="0"/>
        <w:rPr>
          <w:rFonts w:ascii="Palatino Linotype" w:hAnsi="Palatino Linotype"/>
          <w:i/>
          <w:iCs/>
          <w:sz w:val="20"/>
          <w:szCs w:val="20"/>
        </w:rPr>
      </w:pPr>
      <w:r w:rsidRPr="000637B7">
        <w:rPr>
          <w:rFonts w:ascii="Palatino Linotype" w:hAnsi="Palatino Linotype"/>
          <w:i/>
          <w:iCs/>
          <w:sz w:val="20"/>
          <w:szCs w:val="20"/>
        </w:rPr>
        <w:t>Implementation Plan for University Orientation</w:t>
      </w:r>
    </w:p>
    <w:p w14:paraId="50B1C98A" w14:textId="77777777" w:rsidR="003F7759" w:rsidRPr="003F7759" w:rsidRDefault="003F7759" w:rsidP="003F7759">
      <w:pPr>
        <w:ind w:left="2694"/>
      </w:pPr>
    </w:p>
    <w:p w14:paraId="4F8D9AFC" w14:textId="77777777" w:rsidR="003F7759" w:rsidRPr="000637B7" w:rsidRDefault="003F7759" w:rsidP="00F83D14">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AUMOR-AR architecture</w:t>
      </w:r>
    </w:p>
    <w:p w14:paraId="067F85F3" w14:textId="5C9D7B92" w:rsidR="003F7759" w:rsidRDefault="00925C99" w:rsidP="003F7759">
      <w:pPr>
        <w:tabs>
          <w:tab w:val="num" w:pos="720"/>
        </w:tabs>
        <w:ind w:left="2694" w:firstLine="360"/>
      </w:pPr>
      <w:r w:rsidRPr="003F7759">
        <w:fldChar w:fldCharType="begin"/>
      </w:r>
      <w:r w:rsidRPr="003F7759">
        <w:instrText xml:space="preserve"> REF _Ref209083136 \h  \* MERGEFORMAT </w:instrText>
      </w:r>
      <w:r w:rsidRPr="003F7759">
        <w:fldChar w:fldCharType="separate"/>
      </w:r>
      <w:r w:rsidR="007316E2" w:rsidRPr="007316E2">
        <w:t xml:space="preserve">Figure </w:t>
      </w:r>
      <w:r w:rsidR="007316E2" w:rsidRPr="007316E2">
        <w:rPr>
          <w:noProof/>
        </w:rPr>
        <w:t>2</w:t>
      </w:r>
      <w:r w:rsidRPr="003F7759">
        <w:fldChar w:fldCharType="end"/>
      </w:r>
      <w:r w:rsidR="00704F85">
        <w:t xml:space="preserve"> </w:t>
      </w:r>
      <w:r w:rsidRPr="003F7759">
        <w:t>illustrates the architecture of AUMOR-AR.</w:t>
      </w:r>
      <w:r w:rsidR="003F7759" w:rsidRPr="003F7759">
        <w:t xml:space="preserve"> It consists of a remote data server and a wirelessly linked mobile client application that runs on the Android operating system (OS) platform, which communicates with each other using the JSON protocol. The user engages with the application by using the camera and GPS built into the device to scan the QR code and provide the user's position</w:t>
      </w:r>
      <w:r w:rsidR="00C93F27">
        <w:t>, respectively.</w:t>
      </w:r>
      <w:r w:rsidR="003F7759" w:rsidRPr="003F7759">
        <w:t xml:space="preserve"> Both the camera and GPS feed their data into the AR Display, which becomes the user's interaction layer with the application. </w:t>
      </w:r>
      <w:r w:rsidRPr="003F7759">
        <w:t>The user request, which includes GPS coordinates and scanned QR information, is structured in JSON format and sent to the remote server.</w:t>
      </w:r>
      <w:r w:rsidR="003F7759" w:rsidRPr="003F7759">
        <w:t xml:space="preserve"> </w:t>
      </w:r>
      <w:r w:rsidRPr="003F7759">
        <w:t>This ensures interoperability and lightweight data processing for the proposed system.</w:t>
      </w:r>
      <w:r w:rsidR="003F7759" w:rsidRPr="003F7759">
        <w:t xml:space="preserve"> </w:t>
      </w:r>
      <w:r w:rsidRPr="003F7759">
        <w:t>The JSON-formatted AR content is stored on a server or repository such as GitHub.</w:t>
      </w:r>
      <w:r w:rsidR="003F7759" w:rsidRPr="003F7759">
        <w:t xml:space="preserve"> The </w:t>
      </w:r>
      <w:r w:rsidR="00C93F27">
        <w:t>AUMOR-AR</w:t>
      </w:r>
      <w:r w:rsidR="003F7759" w:rsidRPr="003F7759">
        <w:t xml:space="preserve"> parses the JSON format that the server provides in response to this request in real time and incorporates it into the display. </w:t>
      </w:r>
      <w:r w:rsidRPr="003F7759">
        <w:t>The server parses the incoming request, matches the data with the appropriate AR content, and sends a JSON-formatted response containing AR assets such as text, images, or videos.</w:t>
      </w:r>
      <w:r w:rsidR="003F7759" w:rsidRPr="003F7759">
        <w:t xml:space="preserve"> The AR content can be updated dynamically on the server without </w:t>
      </w:r>
      <w:r w:rsidR="00C93F27">
        <w:t xml:space="preserve">the need of </w:t>
      </w:r>
      <w:r w:rsidR="003F7759" w:rsidRPr="003F7759">
        <w:t>recompil</w:t>
      </w:r>
      <w:r w:rsidR="00C93F27">
        <w:t>ation</w:t>
      </w:r>
      <w:r w:rsidRPr="003F7759">
        <w:t xml:space="preserve"> sav</w:t>
      </w:r>
      <w:r w:rsidR="00C93F27">
        <w:t>ing</w:t>
      </w:r>
      <w:r w:rsidRPr="003F7759">
        <w:t xml:space="preserve"> time</w:t>
      </w:r>
      <w:r w:rsidR="00C93F27">
        <w:t xml:space="preserve">, </w:t>
      </w:r>
      <w:r w:rsidRPr="003F7759">
        <w:t>resources</w:t>
      </w:r>
      <w:r w:rsidR="00C93F27">
        <w:t>,</w:t>
      </w:r>
      <w:r w:rsidRPr="003F7759">
        <w:t xml:space="preserve"> and simplif</w:t>
      </w:r>
      <w:r w:rsidR="00C93F27">
        <w:t>ying</w:t>
      </w:r>
      <w:r w:rsidRPr="003F7759">
        <w:t xml:space="preserve"> content maintenance for the developers and administrators.</w:t>
      </w:r>
    </w:p>
    <w:p w14:paraId="2B8171EC" w14:textId="5DA5ECFB" w:rsidR="000637B7" w:rsidRDefault="000637B7" w:rsidP="000637B7">
      <w:pPr>
        <w:tabs>
          <w:tab w:val="num" w:pos="720"/>
        </w:tabs>
        <w:ind w:left="2694"/>
      </w:pPr>
      <w:r>
        <w:rPr>
          <w:noProof/>
        </w:rPr>
        <w:drawing>
          <wp:inline distT="0" distB="0" distL="0" distR="0" wp14:anchorId="1C5825D0" wp14:editId="71798310">
            <wp:extent cx="1993265" cy="1993265"/>
            <wp:effectExtent l="0" t="0" r="6985" b="6985"/>
            <wp:docPr id="1795153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93265" cy="1993265"/>
                    </a:xfrm>
                    <a:prstGeom prst="rect">
                      <a:avLst/>
                    </a:prstGeom>
                    <a:noFill/>
                  </pic:spPr>
                </pic:pic>
              </a:graphicData>
            </a:graphic>
          </wp:inline>
        </w:drawing>
      </w:r>
    </w:p>
    <w:p w14:paraId="65426AEE" w14:textId="602FB3DA" w:rsidR="003F7759" w:rsidRPr="003F7759" w:rsidRDefault="003F7759" w:rsidP="003F7759">
      <w:pPr>
        <w:pStyle w:val="Caption"/>
        <w:ind w:left="2694"/>
        <w:rPr>
          <w:rFonts w:ascii="Palatino Linotype" w:hAnsi="Palatino Linotype"/>
          <w:b/>
          <w:bCs/>
          <w:i w:val="0"/>
          <w:iCs w:val="0"/>
          <w:color w:val="auto"/>
          <w:sz w:val="20"/>
          <w:szCs w:val="20"/>
        </w:rPr>
      </w:pPr>
      <w:bookmarkStart w:id="4" w:name="_Ref209083136"/>
      <w:r w:rsidRPr="003F7759">
        <w:rPr>
          <w:rFonts w:ascii="Palatino Linotype" w:hAnsi="Palatino Linotype"/>
          <w:b/>
          <w:bCs/>
          <w:i w:val="0"/>
          <w:iCs w:val="0"/>
          <w:color w:val="auto"/>
        </w:rPr>
        <w:t xml:space="preserve">Figure </w:t>
      </w:r>
      <w:r w:rsidRPr="003F7759">
        <w:rPr>
          <w:rFonts w:ascii="Palatino Linotype" w:hAnsi="Palatino Linotype"/>
          <w:b/>
          <w:bCs/>
          <w:i w:val="0"/>
          <w:iCs w:val="0"/>
          <w:color w:val="auto"/>
        </w:rPr>
        <w:fldChar w:fldCharType="begin"/>
      </w:r>
      <w:r w:rsidRPr="003F7759">
        <w:rPr>
          <w:rFonts w:ascii="Palatino Linotype" w:hAnsi="Palatino Linotype"/>
          <w:b/>
          <w:bCs/>
          <w:i w:val="0"/>
          <w:iCs w:val="0"/>
          <w:color w:val="auto"/>
        </w:rPr>
        <w:instrText xml:space="preserve"> SEQ Figure \* ARABIC </w:instrText>
      </w:r>
      <w:r w:rsidRPr="003F7759">
        <w:rPr>
          <w:rFonts w:ascii="Palatino Linotype" w:hAnsi="Palatino Linotype"/>
          <w:b/>
          <w:bCs/>
          <w:i w:val="0"/>
          <w:iCs w:val="0"/>
          <w:color w:val="auto"/>
        </w:rPr>
        <w:fldChar w:fldCharType="separate"/>
      </w:r>
      <w:r w:rsidR="007316E2">
        <w:rPr>
          <w:rFonts w:ascii="Palatino Linotype" w:hAnsi="Palatino Linotype"/>
          <w:b/>
          <w:bCs/>
          <w:i w:val="0"/>
          <w:iCs w:val="0"/>
          <w:noProof/>
          <w:color w:val="auto"/>
        </w:rPr>
        <w:t>2</w:t>
      </w:r>
      <w:r w:rsidRPr="003F7759">
        <w:rPr>
          <w:rFonts w:ascii="Palatino Linotype" w:hAnsi="Palatino Linotype"/>
          <w:b/>
          <w:bCs/>
          <w:i w:val="0"/>
          <w:iCs w:val="0"/>
          <w:color w:val="auto"/>
        </w:rPr>
        <w:fldChar w:fldCharType="end"/>
      </w:r>
      <w:bookmarkEnd w:id="4"/>
      <w:r w:rsidRPr="003F7759">
        <w:rPr>
          <w:rFonts w:ascii="Palatino Linotype" w:hAnsi="Palatino Linotype"/>
          <w:b/>
          <w:bCs/>
          <w:i w:val="0"/>
          <w:iCs w:val="0"/>
          <w:color w:val="auto"/>
        </w:rPr>
        <w:t>.</w:t>
      </w:r>
      <w:r w:rsidRPr="003F7759">
        <w:rPr>
          <w:rFonts w:ascii="Palatino Linotype" w:hAnsi="Palatino Linotype"/>
          <w:i w:val="0"/>
          <w:iCs w:val="0"/>
          <w:color w:val="auto"/>
        </w:rPr>
        <w:t xml:space="preserve"> System architecture</w:t>
      </w:r>
    </w:p>
    <w:p w14:paraId="400D1A62" w14:textId="32DD0C53" w:rsidR="003F7759" w:rsidRPr="000637B7" w:rsidRDefault="003F7759" w:rsidP="00F83D14">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Development Process of AUMOR</w:t>
      </w:r>
      <w:r w:rsidR="00596328">
        <w:rPr>
          <w:rFonts w:ascii="Palatino Linotype" w:hAnsi="Palatino Linotype"/>
          <w:sz w:val="20"/>
          <w:szCs w:val="20"/>
        </w:rPr>
        <w:t>-AR</w:t>
      </w:r>
    </w:p>
    <w:p w14:paraId="51B9E6FC" w14:textId="3BC9BF42" w:rsidR="003F7759" w:rsidRPr="003F7759" w:rsidRDefault="00925C99" w:rsidP="003F7759">
      <w:pPr>
        <w:ind w:left="2694" w:firstLine="360"/>
      </w:pPr>
      <w:r w:rsidRPr="003F7759">
        <w:t xml:space="preserve">We used an incremental development model for mobile application development, as shown in </w:t>
      </w:r>
      <w:r w:rsidRPr="003F7759">
        <w:fldChar w:fldCharType="begin"/>
      </w:r>
      <w:r w:rsidRPr="003F7759">
        <w:instrText xml:space="preserve"> REF _Ref209870858 \h  \* MERGEFORMAT </w:instrText>
      </w:r>
      <w:r w:rsidRPr="003F7759">
        <w:fldChar w:fldCharType="separate"/>
      </w:r>
      <w:r w:rsidR="007316E2" w:rsidRPr="007316E2">
        <w:rPr>
          <w:color w:val="auto"/>
        </w:rPr>
        <w:t xml:space="preserve">Figure </w:t>
      </w:r>
      <w:r w:rsidR="007316E2" w:rsidRPr="007316E2">
        <w:rPr>
          <w:noProof/>
          <w:color w:val="auto"/>
        </w:rPr>
        <w:t>3</w:t>
      </w:r>
      <w:r w:rsidRPr="003F7759">
        <w:fldChar w:fldCharType="end"/>
      </w:r>
      <w:r w:rsidRPr="003F7759">
        <w:t>, which is an iterative approach that involves breaking down a project into smaller and manageable increments or iterations.</w:t>
      </w:r>
      <w:r w:rsidR="003F7759" w:rsidRPr="003F7759">
        <w:t xml:space="preserve"> </w:t>
      </w:r>
      <w:r w:rsidRPr="003F7759">
        <w:t>Each iteration focuses on delivering a specific set of features or functionalities, allowing continuous improvement and adaptation throughout the development process.</w:t>
      </w:r>
      <w:r w:rsidR="003F7759" w:rsidRPr="003F7759">
        <w:t xml:space="preserve"> </w:t>
      </w:r>
      <w:r w:rsidR="00C93F27">
        <w:t xml:space="preserve">We begin with </w:t>
      </w:r>
      <w:r w:rsidR="008227F9">
        <w:t>project planning phase</w:t>
      </w:r>
      <w:r w:rsidRPr="003F7759">
        <w:t xml:space="preserve"> outlines the overall goals and objectives of </w:t>
      </w:r>
      <w:r w:rsidR="00C93F27">
        <w:t xml:space="preserve">the </w:t>
      </w:r>
      <w:r w:rsidRPr="003F7759">
        <w:t>application.</w:t>
      </w:r>
      <w:r w:rsidR="003F7759" w:rsidRPr="003F7759">
        <w:t xml:space="preserve"> </w:t>
      </w:r>
      <w:r w:rsidR="00C93F27">
        <w:t xml:space="preserve">We then </w:t>
      </w:r>
      <w:r w:rsidR="008227F9">
        <w:t>identified</w:t>
      </w:r>
      <w:r w:rsidR="008227F9" w:rsidRPr="003F7759">
        <w:t xml:space="preserve"> the core features </w:t>
      </w:r>
      <w:r w:rsidR="00C93F27">
        <w:t xml:space="preserve">and functionalities </w:t>
      </w:r>
      <w:r w:rsidR="008227F9" w:rsidRPr="003F7759">
        <w:t>essential for the initial release</w:t>
      </w:r>
      <w:r w:rsidR="00C93F27">
        <w:t xml:space="preserve"> and</w:t>
      </w:r>
      <w:r w:rsidR="003F7759" w:rsidRPr="003F7759">
        <w:t xml:space="preserve"> prioritized </w:t>
      </w:r>
      <w:r w:rsidR="00C93F27">
        <w:t>them</w:t>
      </w:r>
      <w:r w:rsidR="003F7759" w:rsidRPr="003F7759">
        <w:t xml:space="preserve"> based on user needs, market demand, and technical complexity. </w:t>
      </w:r>
      <w:r w:rsidR="008227F9" w:rsidRPr="003F7759">
        <w:t>The first increment included the most critical features necessary to create a functional app</w:t>
      </w:r>
      <w:r w:rsidR="00960CE9" w:rsidRPr="003F7759">
        <w:t xml:space="preserve"> such as user authentication</w:t>
      </w:r>
      <w:r w:rsidR="00C93F27">
        <w:t xml:space="preserve"> and</w:t>
      </w:r>
      <w:r w:rsidR="00960CE9" w:rsidRPr="003F7759">
        <w:t xml:space="preserve"> navigation</w:t>
      </w:r>
      <w:r w:rsidR="00C93F27">
        <w:t xml:space="preserve"> focusing </w:t>
      </w:r>
      <w:r w:rsidR="008227F9" w:rsidRPr="003F7759">
        <w:t>on creating a stable and reliable foundation me</w:t>
      </w:r>
      <w:r w:rsidR="00C93F27">
        <w:t>e</w:t>
      </w:r>
      <w:r w:rsidR="008227F9" w:rsidRPr="003F7759">
        <w:t>t</w:t>
      </w:r>
      <w:r w:rsidR="00C93F27">
        <w:t>ing</w:t>
      </w:r>
      <w:r w:rsidR="008227F9" w:rsidRPr="003F7759">
        <w:t xml:space="preserve"> users’ </w:t>
      </w:r>
      <w:r w:rsidR="008227F9" w:rsidRPr="003F7759">
        <w:lastRenderedPageBreak/>
        <w:t>requirements and expectations.</w:t>
      </w:r>
      <w:r w:rsidR="003F7759" w:rsidRPr="003F7759">
        <w:t xml:space="preserve"> </w:t>
      </w:r>
      <w:r w:rsidR="00C93F27">
        <w:t xml:space="preserve">This was done by collecting </w:t>
      </w:r>
      <w:r w:rsidR="003F7759" w:rsidRPr="003F7759">
        <w:t xml:space="preserve">feedback from stakeholders, users, and usability testing sessions </w:t>
      </w:r>
      <w:r w:rsidR="00C93F27">
        <w:t>and also used to</w:t>
      </w:r>
      <w:r w:rsidR="008227F9" w:rsidRPr="003F7759">
        <w:t xml:space="preserve"> identify areas for.</w:t>
      </w:r>
      <w:r w:rsidR="003F7759" w:rsidRPr="003F7759">
        <w:t xml:space="preserve"> </w:t>
      </w:r>
      <w:r w:rsidR="008227F9" w:rsidRPr="003F7759">
        <w:t>The development process was iterated by adding new features and functions in the subsequent increments</w:t>
      </w:r>
      <w:r w:rsidR="003A65E9">
        <w:t xml:space="preserve"> with</w:t>
      </w:r>
      <w:r w:rsidR="003F7759" w:rsidRPr="003F7759">
        <w:t xml:space="preserve"> </w:t>
      </w:r>
      <w:r w:rsidR="003A65E9">
        <w:t>e</w:t>
      </w:r>
      <w:r w:rsidR="008227F9" w:rsidRPr="003F7759">
        <w:t xml:space="preserve">ach increment </w:t>
      </w:r>
      <w:r w:rsidR="003A65E9" w:rsidRPr="003F7759">
        <w:t>build</w:t>
      </w:r>
      <w:r w:rsidR="008227F9" w:rsidRPr="003F7759">
        <w:t xml:space="preserve"> upon the previous one, gradually expanding the app's capabilities and addressing user feedback and requirements</w:t>
      </w:r>
      <w:r w:rsidR="003A65E9">
        <w:t xml:space="preserve"> at the same time</w:t>
      </w:r>
      <w:r w:rsidR="008227F9" w:rsidRPr="003F7759">
        <w:t>.</w:t>
      </w:r>
      <w:r w:rsidR="003F7759" w:rsidRPr="003F7759">
        <w:t xml:space="preserve"> </w:t>
      </w:r>
      <w:r w:rsidR="008227F9" w:rsidRPr="003F7759">
        <w:t xml:space="preserve">New features </w:t>
      </w:r>
      <w:r w:rsidR="003A65E9">
        <w:t>such as QR code scanning, AR contents, tutorials, and quizzes were i</w:t>
      </w:r>
      <w:r w:rsidR="008227F9" w:rsidRPr="003F7759">
        <w:t>ntegrated into the app regularly.</w:t>
      </w:r>
      <w:r w:rsidR="003F7759" w:rsidRPr="003F7759">
        <w:t xml:space="preserve"> The app's performance and user engagement metrics were monitored to identify opportunities for optimization and refinement. </w:t>
      </w:r>
      <w:r w:rsidR="008227F9" w:rsidRPr="003F7759">
        <w:t>Analytical tools are used to track user behavior, identify usability issues, and make data-driven decisions for future iterations.</w:t>
      </w:r>
      <w:r w:rsidR="003F7759" w:rsidRPr="003F7759">
        <w:t xml:space="preserve"> </w:t>
      </w:r>
      <w:r w:rsidR="008227F9" w:rsidRPr="003F7759">
        <w:t>An ongoing feedback loop with stakeholders, users, and the development team was maintained throughout the incremental development process of the app.</w:t>
      </w:r>
      <w:r w:rsidR="003F7759" w:rsidRPr="003F7759">
        <w:t xml:space="preserve"> </w:t>
      </w:r>
    </w:p>
    <w:p w14:paraId="63DF3307" w14:textId="77777777" w:rsidR="003F7759" w:rsidRPr="003F7759" w:rsidRDefault="003F7759" w:rsidP="003F7759">
      <w:pPr>
        <w:ind w:left="2694"/>
        <w:jc w:val="left"/>
      </w:pPr>
      <w:r w:rsidRPr="003F7759">
        <w:rPr>
          <w:noProof/>
        </w:rPr>
        <w:drawing>
          <wp:inline distT="0" distB="0" distL="0" distR="0" wp14:anchorId="5C332F7F" wp14:editId="58E1100F">
            <wp:extent cx="3133712" cy="4416724"/>
            <wp:effectExtent l="0" t="0" r="0" b="3175"/>
            <wp:docPr id="1168857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47494" cy="4436148"/>
                    </a:xfrm>
                    <a:prstGeom prst="rect">
                      <a:avLst/>
                    </a:prstGeom>
                    <a:noFill/>
                    <a:ln>
                      <a:noFill/>
                    </a:ln>
                  </pic:spPr>
                </pic:pic>
              </a:graphicData>
            </a:graphic>
          </wp:inline>
        </w:drawing>
      </w:r>
    </w:p>
    <w:p w14:paraId="04B57973" w14:textId="54615879" w:rsidR="003F7759" w:rsidRPr="003F7759" w:rsidRDefault="003F7759" w:rsidP="003F7759">
      <w:pPr>
        <w:pStyle w:val="Caption"/>
        <w:ind w:left="2694"/>
        <w:rPr>
          <w:rFonts w:ascii="Palatino Linotype" w:hAnsi="Palatino Linotype"/>
          <w:i w:val="0"/>
          <w:iCs w:val="0"/>
          <w:color w:val="auto"/>
          <w:sz w:val="20"/>
          <w:szCs w:val="20"/>
        </w:rPr>
      </w:pPr>
      <w:bookmarkStart w:id="5" w:name="_Ref209870853"/>
      <w:bookmarkStart w:id="6" w:name="_Ref209870858"/>
      <w:r w:rsidRPr="003F7759">
        <w:rPr>
          <w:rFonts w:ascii="Palatino Linotype" w:hAnsi="Palatino Linotype"/>
          <w:b/>
          <w:bCs/>
          <w:i w:val="0"/>
          <w:iCs w:val="0"/>
          <w:color w:val="auto"/>
          <w:sz w:val="20"/>
          <w:szCs w:val="20"/>
        </w:rPr>
        <w:t xml:space="preserve">Figure </w:t>
      </w:r>
      <w:r w:rsidRPr="003F7759">
        <w:rPr>
          <w:rFonts w:ascii="Palatino Linotype" w:hAnsi="Palatino Linotype"/>
          <w:b/>
          <w:bCs/>
          <w:i w:val="0"/>
          <w:iCs w:val="0"/>
          <w:color w:val="auto"/>
          <w:sz w:val="20"/>
          <w:szCs w:val="20"/>
        </w:rPr>
        <w:fldChar w:fldCharType="begin"/>
      </w:r>
      <w:r w:rsidRPr="003F7759">
        <w:rPr>
          <w:rFonts w:ascii="Palatino Linotype" w:hAnsi="Palatino Linotype"/>
          <w:b/>
          <w:bCs/>
          <w:i w:val="0"/>
          <w:iCs w:val="0"/>
          <w:color w:val="auto"/>
          <w:sz w:val="20"/>
          <w:szCs w:val="20"/>
        </w:rPr>
        <w:instrText xml:space="preserve"> SEQ Figure \* ARABIC </w:instrText>
      </w:r>
      <w:r w:rsidRPr="003F7759">
        <w:rPr>
          <w:rFonts w:ascii="Palatino Linotype" w:hAnsi="Palatino Linotype"/>
          <w:b/>
          <w:bCs/>
          <w:i w:val="0"/>
          <w:iCs w:val="0"/>
          <w:color w:val="auto"/>
          <w:sz w:val="20"/>
          <w:szCs w:val="20"/>
        </w:rPr>
        <w:fldChar w:fldCharType="separate"/>
      </w:r>
      <w:r w:rsidR="007316E2">
        <w:rPr>
          <w:rFonts w:ascii="Palatino Linotype" w:hAnsi="Palatino Linotype"/>
          <w:b/>
          <w:bCs/>
          <w:i w:val="0"/>
          <w:iCs w:val="0"/>
          <w:noProof/>
          <w:color w:val="auto"/>
          <w:sz w:val="20"/>
          <w:szCs w:val="20"/>
        </w:rPr>
        <w:t>3</w:t>
      </w:r>
      <w:r w:rsidRPr="003F7759">
        <w:rPr>
          <w:rFonts w:ascii="Palatino Linotype" w:hAnsi="Palatino Linotype"/>
          <w:b/>
          <w:bCs/>
          <w:i w:val="0"/>
          <w:iCs w:val="0"/>
          <w:color w:val="auto"/>
          <w:sz w:val="20"/>
          <w:szCs w:val="20"/>
        </w:rPr>
        <w:fldChar w:fldCharType="end"/>
      </w:r>
      <w:bookmarkEnd w:id="6"/>
      <w:r w:rsidRPr="003F7759">
        <w:rPr>
          <w:rFonts w:ascii="Palatino Linotype" w:hAnsi="Palatino Linotype"/>
          <w:b/>
          <w:bCs/>
          <w:i w:val="0"/>
          <w:iCs w:val="0"/>
          <w:color w:val="auto"/>
          <w:sz w:val="20"/>
          <w:szCs w:val="20"/>
        </w:rPr>
        <w:t>.</w:t>
      </w:r>
      <w:r w:rsidRPr="003F7759">
        <w:rPr>
          <w:rFonts w:ascii="Palatino Linotype" w:hAnsi="Palatino Linotype"/>
          <w:i w:val="0"/>
          <w:iCs w:val="0"/>
          <w:color w:val="auto"/>
          <w:sz w:val="20"/>
          <w:szCs w:val="20"/>
        </w:rPr>
        <w:t xml:space="preserve"> Incremental and iterative app development lifecycle</w:t>
      </w:r>
      <w:bookmarkEnd w:id="5"/>
    </w:p>
    <w:p w14:paraId="6CA8FA60" w14:textId="40E15525" w:rsidR="00E62ADC" w:rsidRDefault="00831320" w:rsidP="00F83D14">
      <w:pPr>
        <w:pStyle w:val="ListParagraph"/>
        <w:numPr>
          <w:ilvl w:val="2"/>
          <w:numId w:val="28"/>
        </w:numPr>
        <w:ind w:left="3119"/>
        <w:rPr>
          <w:rFonts w:ascii="Palatino Linotype" w:hAnsi="Palatino Linotype"/>
          <w:sz w:val="20"/>
          <w:szCs w:val="20"/>
        </w:rPr>
      </w:pPr>
      <w:r>
        <w:rPr>
          <w:rFonts w:ascii="Palatino Linotype" w:hAnsi="Palatino Linotype"/>
          <w:sz w:val="20"/>
          <w:szCs w:val="20"/>
        </w:rPr>
        <w:t>AUMOR-AR Development Platform</w:t>
      </w:r>
    </w:p>
    <w:p w14:paraId="0A6BCA1A" w14:textId="4B600DFF" w:rsidR="00E62ADC" w:rsidRDefault="00E62ADC" w:rsidP="00922434">
      <w:pPr>
        <w:pStyle w:val="ListParagraph"/>
        <w:ind w:left="2694" w:firstLine="425"/>
        <w:jc w:val="both"/>
        <w:rPr>
          <w:rFonts w:ascii="Palatino Linotype" w:hAnsi="Palatino Linotype"/>
          <w:sz w:val="20"/>
          <w:szCs w:val="20"/>
        </w:rPr>
      </w:pPr>
      <w:r w:rsidRPr="00E62ADC">
        <w:rPr>
          <w:rFonts w:ascii="Palatino Linotype" w:hAnsi="Palatino Linotype"/>
          <w:sz w:val="20"/>
          <w:szCs w:val="20"/>
        </w:rPr>
        <w:t>The open-source Flutter framework</w:t>
      </w:r>
      <w:r w:rsidR="007F6ACB">
        <w:rPr>
          <w:rFonts w:ascii="Palatino Linotype" w:hAnsi="Palatino Linotype"/>
          <w:sz w:val="20"/>
          <w:szCs w:val="20"/>
        </w:rPr>
        <w:t xml:space="preserve">, </w:t>
      </w:r>
      <w:r w:rsidR="007F6ACB" w:rsidRPr="00E62ADC">
        <w:rPr>
          <w:rFonts w:ascii="Palatino Linotype" w:hAnsi="Palatino Linotype"/>
          <w:sz w:val="20"/>
          <w:szCs w:val="20"/>
        </w:rPr>
        <w:t>created by Google,</w:t>
      </w:r>
      <w:r w:rsidR="007F6ACB">
        <w:rPr>
          <w:rFonts w:ascii="Palatino Linotype" w:hAnsi="Palatino Linotype"/>
          <w:sz w:val="20"/>
          <w:szCs w:val="20"/>
        </w:rPr>
        <w:t xml:space="preserve"> </w:t>
      </w:r>
      <w:r>
        <w:rPr>
          <w:rFonts w:ascii="Palatino Linotype" w:hAnsi="Palatino Linotype"/>
          <w:sz w:val="20"/>
          <w:szCs w:val="20"/>
        </w:rPr>
        <w:t xml:space="preserve">was used </w:t>
      </w:r>
      <w:r w:rsidRPr="00E62ADC">
        <w:rPr>
          <w:rFonts w:ascii="Palatino Linotype" w:hAnsi="Palatino Linotype"/>
          <w:sz w:val="20"/>
          <w:szCs w:val="20"/>
        </w:rPr>
        <w:t xml:space="preserve">for </w:t>
      </w:r>
      <w:r>
        <w:rPr>
          <w:rFonts w:ascii="Palatino Linotype" w:hAnsi="Palatino Linotype"/>
          <w:sz w:val="20"/>
          <w:szCs w:val="20"/>
        </w:rPr>
        <w:t xml:space="preserve">developing the application. </w:t>
      </w:r>
      <w:r w:rsidR="007F6ACB" w:rsidRPr="00922434">
        <w:rPr>
          <w:rFonts w:ascii="Palatino Linotype" w:hAnsi="Palatino Linotype"/>
          <w:sz w:val="20"/>
          <w:szCs w:val="20"/>
        </w:rPr>
        <w:t>Flutter is</w:t>
      </w:r>
      <w:r w:rsidR="007F6ACB" w:rsidRPr="00922434">
        <w:rPr>
          <w:rFonts w:ascii="Palatino Linotype" w:hAnsi="Palatino Linotype"/>
          <w:sz w:val="20"/>
          <w:szCs w:val="20"/>
        </w:rPr>
        <w:t xml:space="preserve"> </w:t>
      </w:r>
      <w:r w:rsidR="007F6ACB">
        <w:rPr>
          <w:rFonts w:ascii="Palatino Linotype" w:hAnsi="Palatino Linotype"/>
          <w:sz w:val="20"/>
          <w:szCs w:val="20"/>
        </w:rPr>
        <w:t>chosen for development of UAMOR-AR b</w:t>
      </w:r>
      <w:r w:rsidR="00922434" w:rsidRPr="00922434">
        <w:rPr>
          <w:rFonts w:ascii="Palatino Linotype" w:hAnsi="Palatino Linotype"/>
          <w:sz w:val="20"/>
          <w:szCs w:val="20"/>
        </w:rPr>
        <w:t>ecause of its simplicity and ability to be customized and scaled</w:t>
      </w:r>
      <w:r w:rsidR="007F6ACB">
        <w:rPr>
          <w:rFonts w:ascii="Palatino Linotype" w:hAnsi="Palatino Linotype"/>
          <w:sz w:val="20"/>
          <w:szCs w:val="20"/>
        </w:rPr>
        <w:t xml:space="preserve"> which makes suitable </w:t>
      </w:r>
      <w:r w:rsidR="00922434" w:rsidRPr="00922434">
        <w:rPr>
          <w:rFonts w:ascii="Palatino Linotype" w:hAnsi="Palatino Linotype"/>
          <w:sz w:val="20"/>
          <w:szCs w:val="20"/>
        </w:rPr>
        <w:t xml:space="preserve">for quick development. </w:t>
      </w:r>
      <w:r w:rsidR="007F6ACB">
        <w:rPr>
          <w:rFonts w:ascii="Palatino Linotype" w:hAnsi="Palatino Linotype"/>
          <w:sz w:val="20"/>
          <w:szCs w:val="20"/>
        </w:rPr>
        <w:t xml:space="preserve">Additionally, </w:t>
      </w:r>
      <w:r>
        <w:rPr>
          <w:rFonts w:ascii="Palatino Linotype" w:hAnsi="Palatino Linotype"/>
          <w:sz w:val="20"/>
          <w:szCs w:val="20"/>
        </w:rPr>
        <w:t xml:space="preserve">it can </w:t>
      </w:r>
      <w:r w:rsidRPr="00E62ADC">
        <w:rPr>
          <w:rFonts w:ascii="Palatino Linotype" w:hAnsi="Palatino Linotype"/>
          <w:sz w:val="20"/>
          <w:szCs w:val="20"/>
        </w:rPr>
        <w:t xml:space="preserve">generate natively compiled </w:t>
      </w:r>
      <w:r w:rsidR="007F6ACB">
        <w:rPr>
          <w:rFonts w:ascii="Palatino Linotype" w:hAnsi="Palatino Linotype"/>
          <w:sz w:val="20"/>
          <w:szCs w:val="20"/>
        </w:rPr>
        <w:t xml:space="preserve">applications for different target platforms such as </w:t>
      </w:r>
      <w:r w:rsidRPr="00E62ADC">
        <w:rPr>
          <w:rFonts w:ascii="Palatino Linotype" w:hAnsi="Palatino Linotype"/>
          <w:sz w:val="20"/>
          <w:szCs w:val="20"/>
        </w:rPr>
        <w:t xml:space="preserve">desktop, web, and mobile </w:t>
      </w:r>
      <w:r>
        <w:rPr>
          <w:rFonts w:ascii="Palatino Linotype" w:hAnsi="Palatino Linotype"/>
          <w:sz w:val="20"/>
          <w:szCs w:val="20"/>
        </w:rPr>
        <w:t>f</w:t>
      </w:r>
      <w:r w:rsidRPr="00E62ADC">
        <w:rPr>
          <w:rFonts w:ascii="Palatino Linotype" w:hAnsi="Palatino Linotype"/>
          <w:sz w:val="20"/>
          <w:szCs w:val="20"/>
        </w:rPr>
        <w:t>rom a single codebase</w:t>
      </w:r>
      <w:r>
        <w:rPr>
          <w:rFonts w:ascii="Palatino Linotype" w:hAnsi="Palatino Linotype"/>
          <w:sz w:val="20"/>
          <w:szCs w:val="20"/>
        </w:rPr>
        <w:t xml:space="preserve"> which can</w:t>
      </w:r>
      <w:r w:rsidRPr="00E62ADC">
        <w:rPr>
          <w:rFonts w:ascii="Palatino Linotype" w:hAnsi="Palatino Linotype"/>
          <w:sz w:val="20"/>
          <w:szCs w:val="20"/>
        </w:rPr>
        <w:t xml:space="preserve"> run on </w:t>
      </w:r>
      <w:r w:rsidR="00F06252">
        <w:rPr>
          <w:rFonts w:ascii="Palatino Linotype" w:hAnsi="Palatino Linotype"/>
          <w:sz w:val="20"/>
          <w:szCs w:val="20"/>
        </w:rPr>
        <w:t>both</w:t>
      </w:r>
      <w:r w:rsidRPr="00E62ADC">
        <w:rPr>
          <w:rFonts w:ascii="Palatino Linotype" w:hAnsi="Palatino Linotype"/>
          <w:sz w:val="20"/>
          <w:szCs w:val="20"/>
        </w:rPr>
        <w:t xml:space="preserve"> iOS and Android. </w:t>
      </w:r>
      <w:r w:rsidR="00F06252">
        <w:rPr>
          <w:rFonts w:ascii="Palatino Linotype" w:hAnsi="Palatino Linotype"/>
          <w:sz w:val="20"/>
          <w:szCs w:val="20"/>
        </w:rPr>
        <w:t xml:space="preserve">Its </w:t>
      </w:r>
      <w:r w:rsidRPr="00E62ADC">
        <w:rPr>
          <w:rFonts w:ascii="Palatino Linotype" w:hAnsi="Palatino Linotype"/>
          <w:sz w:val="20"/>
          <w:szCs w:val="20"/>
        </w:rPr>
        <w:t>reactive structure</w:t>
      </w:r>
      <w:r w:rsidR="00F06252">
        <w:rPr>
          <w:rFonts w:ascii="Palatino Linotype" w:hAnsi="Palatino Linotype"/>
          <w:sz w:val="20"/>
          <w:szCs w:val="20"/>
        </w:rPr>
        <w:t xml:space="preserve"> </w:t>
      </w:r>
      <w:r w:rsidRPr="00E62ADC">
        <w:rPr>
          <w:rFonts w:ascii="Palatino Linotype" w:hAnsi="Palatino Linotype"/>
          <w:sz w:val="20"/>
          <w:szCs w:val="20"/>
        </w:rPr>
        <w:t xml:space="preserve">allows developers to view changes instantly without losing state by turning on hot reload capabilities. </w:t>
      </w:r>
      <w:r w:rsidR="00922434">
        <w:rPr>
          <w:rFonts w:ascii="Palatino Linotype" w:hAnsi="Palatino Linotype"/>
          <w:sz w:val="20"/>
          <w:szCs w:val="20"/>
        </w:rPr>
        <w:t xml:space="preserve">The Flutter architecture is illustrated in </w:t>
      </w:r>
      <w:r w:rsidR="00922434" w:rsidRPr="00922434">
        <w:rPr>
          <w:rFonts w:ascii="Palatino Linotype" w:hAnsi="Palatino Linotype"/>
          <w:sz w:val="20"/>
          <w:szCs w:val="20"/>
        </w:rPr>
        <w:fldChar w:fldCharType="begin"/>
      </w:r>
      <w:r w:rsidR="00922434" w:rsidRPr="00922434">
        <w:rPr>
          <w:rFonts w:ascii="Palatino Linotype" w:hAnsi="Palatino Linotype"/>
          <w:sz w:val="20"/>
          <w:szCs w:val="20"/>
        </w:rPr>
        <w:instrText xml:space="preserve"> REF _Ref211084873 \h </w:instrText>
      </w:r>
      <w:r w:rsidR="00922434" w:rsidRPr="00922434">
        <w:rPr>
          <w:rFonts w:ascii="Palatino Linotype" w:hAnsi="Palatino Linotype"/>
          <w:sz w:val="20"/>
          <w:szCs w:val="20"/>
        </w:rPr>
      </w:r>
      <w:r w:rsidR="00922434" w:rsidRPr="00922434">
        <w:rPr>
          <w:rFonts w:ascii="Palatino Linotype" w:hAnsi="Palatino Linotype"/>
          <w:sz w:val="20"/>
          <w:szCs w:val="20"/>
        </w:rPr>
        <w:instrText xml:space="preserve"> \* MERGEFORMAT </w:instrText>
      </w:r>
      <w:r w:rsidR="00922434" w:rsidRPr="00922434">
        <w:rPr>
          <w:rFonts w:ascii="Palatino Linotype" w:hAnsi="Palatino Linotype"/>
          <w:sz w:val="20"/>
          <w:szCs w:val="20"/>
        </w:rPr>
        <w:fldChar w:fldCharType="separate"/>
      </w:r>
      <w:r w:rsidR="007316E2" w:rsidRPr="007316E2">
        <w:rPr>
          <w:rFonts w:ascii="Palatino Linotype" w:hAnsi="Palatino Linotype"/>
          <w:sz w:val="20"/>
          <w:szCs w:val="20"/>
        </w:rPr>
        <w:t xml:space="preserve">Figure </w:t>
      </w:r>
      <w:r w:rsidR="007316E2" w:rsidRPr="007316E2">
        <w:rPr>
          <w:rFonts w:ascii="Palatino Linotype" w:hAnsi="Palatino Linotype"/>
          <w:noProof/>
          <w:sz w:val="20"/>
          <w:szCs w:val="20"/>
        </w:rPr>
        <w:t>4</w:t>
      </w:r>
      <w:r w:rsidR="00922434" w:rsidRPr="00922434">
        <w:rPr>
          <w:rFonts w:ascii="Palatino Linotype" w:hAnsi="Palatino Linotype"/>
          <w:sz w:val="20"/>
          <w:szCs w:val="20"/>
        </w:rPr>
        <w:fldChar w:fldCharType="end"/>
      </w:r>
      <w:r w:rsidR="00922434" w:rsidRPr="00922434">
        <w:rPr>
          <w:rFonts w:ascii="Palatino Linotype" w:hAnsi="Palatino Linotype"/>
          <w:sz w:val="20"/>
          <w:szCs w:val="20"/>
        </w:rPr>
        <w:t>.</w:t>
      </w:r>
      <w:r w:rsidR="00922434">
        <w:rPr>
          <w:rFonts w:ascii="Palatino Linotype" w:hAnsi="Palatino Linotype"/>
          <w:sz w:val="20"/>
          <w:szCs w:val="20"/>
        </w:rPr>
        <w:t xml:space="preserve"> </w:t>
      </w:r>
      <w:r w:rsidRPr="00E62ADC">
        <w:rPr>
          <w:rFonts w:ascii="Palatino Linotype" w:hAnsi="Palatino Linotype"/>
          <w:sz w:val="20"/>
          <w:szCs w:val="20"/>
        </w:rPr>
        <w:t xml:space="preserve">Flutter applications are written in the object-oriented programming language </w:t>
      </w:r>
      <w:r w:rsidRPr="00E62ADC">
        <w:rPr>
          <w:rFonts w:ascii="Palatino Linotype" w:hAnsi="Palatino Linotype"/>
          <w:sz w:val="20"/>
          <w:szCs w:val="20"/>
        </w:rPr>
        <w:lastRenderedPageBreak/>
        <w:t>Dart [10]</w:t>
      </w:r>
      <w:r w:rsidR="00F06252">
        <w:rPr>
          <w:rFonts w:ascii="Palatino Linotype" w:hAnsi="Palatino Linotype"/>
          <w:sz w:val="20"/>
          <w:szCs w:val="20"/>
        </w:rPr>
        <w:t xml:space="preserve"> which incorporates</w:t>
      </w:r>
      <w:r w:rsidR="00922434" w:rsidRPr="00922434">
        <w:rPr>
          <w:rFonts w:ascii="Palatino Linotype" w:hAnsi="Palatino Linotype"/>
          <w:sz w:val="20"/>
          <w:szCs w:val="20"/>
        </w:rPr>
        <w:t xml:space="preserve"> vast library of software packages</w:t>
      </w:r>
      <w:r w:rsidR="00F06252">
        <w:rPr>
          <w:rFonts w:ascii="Palatino Linotype" w:hAnsi="Palatino Linotype"/>
          <w:sz w:val="20"/>
          <w:szCs w:val="20"/>
        </w:rPr>
        <w:t xml:space="preserve"> makign</w:t>
      </w:r>
      <w:r w:rsidR="00922434" w:rsidRPr="00922434">
        <w:rPr>
          <w:rFonts w:ascii="Palatino Linotype" w:hAnsi="Palatino Linotype"/>
          <w:sz w:val="20"/>
          <w:szCs w:val="20"/>
        </w:rPr>
        <w:t xml:space="preserve"> simple for developers to improve the features of their apps. </w:t>
      </w:r>
      <w:r w:rsidRPr="00E62ADC">
        <w:rPr>
          <w:rFonts w:ascii="Palatino Linotype" w:hAnsi="Palatino Linotype"/>
          <w:sz w:val="20"/>
          <w:szCs w:val="20"/>
        </w:rPr>
        <w:t xml:space="preserve">Dart runs on C/C++ virtual machines. </w:t>
      </w:r>
      <w:r w:rsidR="00F06252" w:rsidRPr="00E62ADC">
        <w:rPr>
          <w:rFonts w:ascii="Palatino Linotype" w:hAnsi="Palatino Linotype"/>
          <w:sz w:val="20"/>
          <w:szCs w:val="20"/>
        </w:rPr>
        <w:t>Flutter app developers utilize Canvas and Events</w:t>
      </w:r>
      <w:r w:rsidR="00F06252" w:rsidRPr="00E62ADC">
        <w:rPr>
          <w:rFonts w:ascii="Palatino Linotype" w:hAnsi="Palatino Linotype"/>
          <w:sz w:val="20"/>
          <w:szCs w:val="20"/>
        </w:rPr>
        <w:t xml:space="preserve"> </w:t>
      </w:r>
      <w:r w:rsidR="00F06252">
        <w:rPr>
          <w:rFonts w:ascii="Palatino Linotype" w:hAnsi="Palatino Linotype"/>
          <w:sz w:val="20"/>
          <w:szCs w:val="20"/>
        </w:rPr>
        <w:t>t</w:t>
      </w:r>
      <w:r w:rsidRPr="00E62ADC">
        <w:rPr>
          <w:rFonts w:ascii="Palatino Linotype" w:hAnsi="Palatino Linotype"/>
          <w:sz w:val="20"/>
          <w:szCs w:val="20"/>
        </w:rPr>
        <w:t>o</w:t>
      </w:r>
      <w:r w:rsidRPr="00E62ADC">
        <w:rPr>
          <w:rFonts w:ascii="Palatino Linotype" w:hAnsi="Palatino Linotype"/>
          <w:sz w:val="20"/>
          <w:szCs w:val="20"/>
        </w:rPr>
        <w:t xml:space="preserve"> render widgets on the device screen and access services like geolocation, camera, audio, etc. Additionally, the application employs Ahead of Time compilation as opposed to JavaScript's Just in Time compilation.</w:t>
      </w:r>
    </w:p>
    <w:p w14:paraId="33A797A9" w14:textId="2CFEE399" w:rsidR="00E62ADC" w:rsidRDefault="00E62ADC" w:rsidP="00922434">
      <w:pPr>
        <w:pStyle w:val="ListParagraph"/>
        <w:ind w:left="2694" w:firstLine="425"/>
        <w:jc w:val="both"/>
        <w:rPr>
          <w:rFonts w:ascii="Palatino Linotype" w:hAnsi="Palatino Linotype"/>
          <w:sz w:val="20"/>
          <w:szCs w:val="20"/>
        </w:rPr>
      </w:pPr>
      <w:r w:rsidRPr="00E62ADC">
        <w:rPr>
          <w:rFonts w:ascii="Palatino Linotype" w:hAnsi="Palatino Linotype"/>
          <w:sz w:val="20"/>
          <w:szCs w:val="20"/>
        </w:rPr>
        <w:t xml:space="preserve">Like all native applications, Flutter apps are bundled to the underlying operating system. The entry point is a platform-specific embedder, which also manages the message event loop and interfaces with the operating system to provide access to services like input, accessibility, and rendering surfaces. Currently, Java and C++ for Android, Objective-C/Objective-C++ for iOS and macOS, and C++ for Windows and Linux are the languages used to implement the embedder. With the help of the embedder, Flutter code can be used as a module or as the main body of an application that already exists. Although Flutter comes with </w:t>
      </w:r>
      <w:r w:rsidRPr="00E62ADC">
        <w:rPr>
          <w:rFonts w:ascii="Palatino Linotype" w:hAnsi="Palatino Linotype"/>
          <w:sz w:val="20"/>
          <w:szCs w:val="20"/>
        </w:rPr>
        <w:t>several</w:t>
      </w:r>
      <w:r w:rsidRPr="00E62ADC">
        <w:rPr>
          <w:rFonts w:ascii="Palatino Linotype" w:hAnsi="Palatino Linotype"/>
          <w:sz w:val="20"/>
          <w:szCs w:val="20"/>
        </w:rPr>
        <w:t xml:space="preserve"> embedders for popular target platforms, there are other options as well.</w:t>
      </w:r>
      <w:r w:rsidR="00922434">
        <w:rPr>
          <w:rFonts w:ascii="Palatino Linotype" w:hAnsi="Palatino Linotype"/>
          <w:sz w:val="20"/>
          <w:szCs w:val="20"/>
        </w:rPr>
        <w:t xml:space="preserve"> </w:t>
      </w:r>
      <w:r w:rsidR="00922434" w:rsidRPr="00922434">
        <w:rPr>
          <w:rFonts w:ascii="Palatino Linotype" w:hAnsi="Palatino Linotype"/>
          <w:sz w:val="20"/>
          <w:szCs w:val="20"/>
        </w:rPr>
        <w:t xml:space="preserve">The core components needed to power all Flutter applications are provided by the Flutter engine, which is primarily written in C++. The engine is the foundation for Flutter's main API implementation and is tasked with rasterizing </w:t>
      </w:r>
      <w:r w:rsidR="00F06252" w:rsidRPr="00922434">
        <w:rPr>
          <w:rFonts w:ascii="Palatino Linotype" w:hAnsi="Palatino Linotype"/>
          <w:sz w:val="20"/>
          <w:szCs w:val="20"/>
        </w:rPr>
        <w:t>composite</w:t>
      </w:r>
      <w:r w:rsidR="00922434" w:rsidRPr="00922434">
        <w:rPr>
          <w:rFonts w:ascii="Palatino Linotype" w:hAnsi="Palatino Linotype"/>
          <w:sz w:val="20"/>
          <w:szCs w:val="20"/>
        </w:rPr>
        <w:t xml:space="preserve"> scenes whenever a new frame needs to be painted. This includes a Dart runtime and compilation toolchain, text layout, file and network I/O, accessibility capabilities, plugin architecture, graphics functionality (using Impeller on iOS and shortly on Android, and Skia on other platforms), and more.</w:t>
      </w:r>
    </w:p>
    <w:p w14:paraId="5B737990" w14:textId="2550B868" w:rsidR="00922434" w:rsidRDefault="00922434" w:rsidP="00922434">
      <w:pPr>
        <w:pStyle w:val="ListParagraph"/>
        <w:ind w:left="2694"/>
        <w:rPr>
          <w:rFonts w:ascii="Palatino Linotype" w:hAnsi="Palatino Linotype"/>
          <w:sz w:val="20"/>
          <w:szCs w:val="20"/>
        </w:rPr>
      </w:pPr>
      <w:r>
        <w:rPr>
          <w:rFonts w:ascii="Palatino Linotype" w:hAnsi="Palatino Linotype"/>
          <w:noProof/>
          <w:sz w:val="20"/>
          <w:szCs w:val="20"/>
        </w:rPr>
        <w:drawing>
          <wp:inline distT="0" distB="0" distL="0" distR="0" wp14:anchorId="46876BB6" wp14:editId="31F1CD11">
            <wp:extent cx="4838815" cy="1828800"/>
            <wp:effectExtent l="0" t="0" r="0" b="0"/>
            <wp:docPr id="140042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62377" cy="1837705"/>
                    </a:xfrm>
                    <a:prstGeom prst="rect">
                      <a:avLst/>
                    </a:prstGeom>
                    <a:noFill/>
                  </pic:spPr>
                </pic:pic>
              </a:graphicData>
            </a:graphic>
          </wp:inline>
        </w:drawing>
      </w:r>
    </w:p>
    <w:p w14:paraId="1F49ED48" w14:textId="2F818B7A" w:rsidR="00922434" w:rsidRPr="001C0B56" w:rsidRDefault="00922434" w:rsidP="001C0B56">
      <w:pPr>
        <w:pStyle w:val="Caption"/>
        <w:ind w:left="2694"/>
        <w:rPr>
          <w:rFonts w:ascii="Palatino Linotype" w:hAnsi="Palatino Linotype"/>
          <w:i w:val="0"/>
          <w:iCs w:val="0"/>
          <w:color w:val="auto"/>
          <w:sz w:val="20"/>
          <w:szCs w:val="20"/>
        </w:rPr>
      </w:pPr>
      <w:bookmarkStart w:id="7" w:name="_Ref211084863"/>
      <w:bookmarkStart w:id="8" w:name="_Ref211084873"/>
      <w:r w:rsidRPr="00823D8C">
        <w:rPr>
          <w:b/>
          <w:bCs/>
          <w:i w:val="0"/>
          <w:iCs w:val="0"/>
          <w:color w:val="auto"/>
          <w:sz w:val="20"/>
          <w:szCs w:val="20"/>
        </w:rPr>
        <w:t xml:space="preserve">Figure </w:t>
      </w:r>
      <w:r w:rsidRPr="00823D8C">
        <w:rPr>
          <w:b/>
          <w:bCs/>
          <w:i w:val="0"/>
          <w:iCs w:val="0"/>
          <w:color w:val="auto"/>
          <w:sz w:val="20"/>
          <w:szCs w:val="20"/>
        </w:rPr>
        <w:fldChar w:fldCharType="begin"/>
      </w:r>
      <w:r w:rsidRPr="00823D8C">
        <w:rPr>
          <w:b/>
          <w:bCs/>
          <w:i w:val="0"/>
          <w:iCs w:val="0"/>
          <w:color w:val="auto"/>
          <w:sz w:val="20"/>
          <w:szCs w:val="20"/>
        </w:rPr>
        <w:instrText xml:space="preserve"> SEQ Figure \* ARABIC </w:instrText>
      </w:r>
      <w:r w:rsidRPr="00823D8C">
        <w:rPr>
          <w:b/>
          <w:bCs/>
          <w:i w:val="0"/>
          <w:iCs w:val="0"/>
          <w:color w:val="auto"/>
          <w:sz w:val="20"/>
          <w:szCs w:val="20"/>
        </w:rPr>
        <w:fldChar w:fldCharType="separate"/>
      </w:r>
      <w:r w:rsidR="007316E2">
        <w:rPr>
          <w:b/>
          <w:bCs/>
          <w:i w:val="0"/>
          <w:iCs w:val="0"/>
          <w:noProof/>
          <w:color w:val="auto"/>
          <w:sz w:val="20"/>
          <w:szCs w:val="20"/>
        </w:rPr>
        <w:t>4</w:t>
      </w:r>
      <w:r w:rsidRPr="00823D8C">
        <w:rPr>
          <w:b/>
          <w:bCs/>
          <w:i w:val="0"/>
          <w:iCs w:val="0"/>
          <w:color w:val="auto"/>
          <w:sz w:val="20"/>
          <w:szCs w:val="20"/>
        </w:rPr>
        <w:fldChar w:fldCharType="end"/>
      </w:r>
      <w:bookmarkEnd w:id="8"/>
      <w:r w:rsidRPr="00823D8C">
        <w:rPr>
          <w:b/>
          <w:bCs/>
          <w:i w:val="0"/>
          <w:iCs w:val="0"/>
          <w:color w:val="auto"/>
          <w:sz w:val="20"/>
          <w:szCs w:val="20"/>
        </w:rPr>
        <w:t>.</w:t>
      </w:r>
      <w:r w:rsidRPr="001C0B56">
        <w:rPr>
          <w:i w:val="0"/>
          <w:iCs w:val="0"/>
          <w:color w:val="auto"/>
          <w:sz w:val="20"/>
          <w:szCs w:val="20"/>
        </w:rPr>
        <w:t xml:space="preserve"> Architecture of Flutter Mobile Application Framework.</w:t>
      </w:r>
      <w:bookmarkEnd w:id="7"/>
    </w:p>
    <w:p w14:paraId="4100E574" w14:textId="5B83DC58" w:rsidR="003F7759" w:rsidRPr="000637B7" w:rsidRDefault="003F7759" w:rsidP="00F83D14">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User Interface Design and Navigation Flow</w:t>
      </w:r>
    </w:p>
    <w:p w14:paraId="5A6F6137" w14:textId="5D3C5954" w:rsidR="003F7759" w:rsidRPr="003F7759" w:rsidRDefault="003F7759" w:rsidP="003F7759">
      <w:pPr>
        <w:ind w:left="2694" w:firstLine="360"/>
      </w:pPr>
      <w:r w:rsidRPr="003F7759">
        <w:t xml:space="preserve">The user interface flow of the AUMOR-AR mobile application is shown in </w:t>
      </w:r>
      <w:r w:rsidRPr="003F7759">
        <w:fldChar w:fldCharType="begin"/>
      </w:r>
      <w:r w:rsidRPr="003F7759">
        <w:instrText xml:space="preserve"> REF _Ref209612348 \h  \* MERGEFORMAT </w:instrText>
      </w:r>
      <w:r w:rsidRPr="003F7759">
        <w:fldChar w:fldCharType="separate"/>
      </w:r>
      <w:r w:rsidR="007316E2" w:rsidRPr="007316E2">
        <w:rPr>
          <w:color w:val="auto"/>
        </w:rPr>
        <w:t xml:space="preserve">Figure </w:t>
      </w:r>
      <w:r w:rsidR="007316E2" w:rsidRPr="007316E2">
        <w:rPr>
          <w:noProof/>
          <w:color w:val="auto"/>
        </w:rPr>
        <w:t>5</w:t>
      </w:r>
      <w:r w:rsidRPr="003F7759">
        <w:fldChar w:fldCharType="end"/>
      </w:r>
      <w:r w:rsidRPr="003F7759">
        <w:t xml:space="preserve">. </w:t>
      </w:r>
      <w:r w:rsidR="008227F9" w:rsidRPr="003F7759">
        <w:t>The sequence begins with the app icon on the device’s home screen (</w:t>
      </w:r>
      <w:r w:rsidR="004E7D9E">
        <w:t>Fig. 5(a)</w:t>
      </w:r>
      <w:r w:rsidR="008227F9" w:rsidRPr="003F7759">
        <w:t>), providing quick access to the system.</w:t>
      </w:r>
      <w:r w:rsidRPr="003F7759">
        <w:t xml:space="preserve"> </w:t>
      </w:r>
      <w:r w:rsidR="008227F9" w:rsidRPr="003F7759">
        <w:t xml:space="preserve">The panels </w:t>
      </w:r>
      <w:r w:rsidR="004E7D9E">
        <w:t xml:space="preserve">in </w:t>
      </w:r>
      <w:r w:rsidR="004E7D9E">
        <w:t>Fig. 5(</w:t>
      </w:r>
      <w:r w:rsidR="004E7D9E">
        <w:t>b</w:t>
      </w:r>
      <w:r w:rsidR="004E7D9E">
        <w:t>)</w:t>
      </w:r>
      <w:r w:rsidR="004E7D9E">
        <w:t xml:space="preserve"> and </w:t>
      </w:r>
      <w:r w:rsidR="004E7D9E">
        <w:t>Fig. 5(</w:t>
      </w:r>
      <w:r w:rsidR="004E7D9E">
        <w:t>c</w:t>
      </w:r>
      <w:r w:rsidR="004E7D9E">
        <w:t>)</w:t>
      </w:r>
      <w:r w:rsidR="001114D8">
        <w:t xml:space="preserve"> </w:t>
      </w:r>
      <w:r w:rsidR="008227F9" w:rsidRPr="003F7759">
        <w:t>show the login screen, where users are required to input their email and password credentials, respectively.</w:t>
      </w:r>
      <w:r w:rsidRPr="003F7759">
        <w:t xml:space="preserve"> </w:t>
      </w:r>
      <w:r w:rsidR="008227F9" w:rsidRPr="003F7759">
        <w:t>The log-in interface features a clean and minimalistic design, with a password visibility toggle, “forgot password” option, and a sign-up prompt for new users.</w:t>
      </w:r>
      <w:r w:rsidRPr="003F7759">
        <w:t xml:space="preserve"> Once authenticated, users are directed to the main feature menu (fourth panel). </w:t>
      </w:r>
      <w:r w:rsidR="008227F9" w:rsidRPr="003F7759">
        <w:t>The menu contains four core functionalities.</w:t>
      </w:r>
    </w:p>
    <w:p w14:paraId="7DF15F28" w14:textId="497D4F8A" w:rsidR="003F7759" w:rsidRPr="003F7759" w:rsidRDefault="008227F9" w:rsidP="000637B7">
      <w:pPr>
        <w:pStyle w:val="ListParagraph"/>
        <w:numPr>
          <w:ilvl w:val="0"/>
          <w:numId w:val="36"/>
        </w:numPr>
        <w:tabs>
          <w:tab w:val="num" w:pos="720"/>
        </w:tabs>
        <w:ind w:left="2694" w:firstLine="0"/>
        <w:jc w:val="both"/>
        <w:rPr>
          <w:rFonts w:ascii="Palatino Linotype" w:hAnsi="Palatino Linotype"/>
          <w:sz w:val="20"/>
          <w:szCs w:val="20"/>
        </w:rPr>
      </w:pPr>
      <w:r w:rsidRPr="004E7D9E">
        <w:rPr>
          <w:rFonts w:ascii="Palatino Linotype" w:hAnsi="Palatino Linotype"/>
          <w:sz w:val="20"/>
          <w:szCs w:val="20"/>
        </w:rPr>
        <w:t xml:space="preserve">GPS Guide – for navigation and location-based </w:t>
      </w:r>
      <w:r w:rsidR="0000666B">
        <w:rPr>
          <w:rFonts w:ascii="Palatino Linotype" w:hAnsi="Palatino Linotype"/>
          <w:sz w:val="20"/>
          <w:szCs w:val="20"/>
        </w:rPr>
        <w:t>information access</w:t>
      </w:r>
      <w:r w:rsidRPr="004E7D9E">
        <w:rPr>
          <w:rFonts w:ascii="Palatino Linotype" w:hAnsi="Palatino Linotype"/>
          <w:sz w:val="20"/>
          <w:szCs w:val="20"/>
        </w:rPr>
        <w:t xml:space="preserve"> on the campus.</w:t>
      </w:r>
    </w:p>
    <w:p w14:paraId="2FDC7C1E" w14:textId="77777777" w:rsidR="003F7759" w:rsidRPr="003F7759" w:rsidRDefault="003F7759" w:rsidP="000637B7">
      <w:pPr>
        <w:pStyle w:val="ListParagraph"/>
        <w:numPr>
          <w:ilvl w:val="0"/>
          <w:numId w:val="36"/>
        </w:numPr>
        <w:tabs>
          <w:tab w:val="num" w:pos="720"/>
        </w:tabs>
        <w:ind w:left="2694" w:firstLine="0"/>
        <w:jc w:val="both"/>
        <w:rPr>
          <w:rFonts w:ascii="Palatino Linotype" w:hAnsi="Palatino Linotype"/>
          <w:sz w:val="20"/>
          <w:szCs w:val="20"/>
        </w:rPr>
      </w:pPr>
      <w:r w:rsidRPr="003F7759">
        <w:rPr>
          <w:rFonts w:ascii="Palatino Linotype" w:hAnsi="Palatino Linotype"/>
          <w:sz w:val="20"/>
          <w:szCs w:val="20"/>
        </w:rPr>
        <w:t>QR Scanner – to retrieve contextual information and resources by scanning QR codes placed across the university facilities.</w:t>
      </w:r>
    </w:p>
    <w:p w14:paraId="389244AB" w14:textId="77777777" w:rsidR="003F7759" w:rsidRPr="003F7759" w:rsidRDefault="003F7759" w:rsidP="000637B7">
      <w:pPr>
        <w:pStyle w:val="ListParagraph"/>
        <w:numPr>
          <w:ilvl w:val="0"/>
          <w:numId w:val="36"/>
        </w:numPr>
        <w:tabs>
          <w:tab w:val="num" w:pos="720"/>
        </w:tabs>
        <w:ind w:left="2694" w:firstLine="0"/>
        <w:jc w:val="both"/>
        <w:rPr>
          <w:rFonts w:ascii="Palatino Linotype" w:hAnsi="Palatino Linotype"/>
          <w:sz w:val="20"/>
          <w:szCs w:val="20"/>
        </w:rPr>
      </w:pPr>
      <w:r w:rsidRPr="003F7759">
        <w:rPr>
          <w:rFonts w:ascii="Palatino Linotype" w:hAnsi="Palatino Linotype"/>
          <w:sz w:val="20"/>
          <w:szCs w:val="20"/>
        </w:rPr>
        <w:lastRenderedPageBreak/>
        <w:t>Start Quiz: An interactive feature designed to reinforce orientation knowledge through gamified learning.</w:t>
      </w:r>
    </w:p>
    <w:p w14:paraId="5E612FAF" w14:textId="1C6B8715" w:rsidR="003F7759" w:rsidRPr="003F7759" w:rsidRDefault="008227F9" w:rsidP="000637B7">
      <w:pPr>
        <w:pStyle w:val="ListParagraph"/>
        <w:numPr>
          <w:ilvl w:val="0"/>
          <w:numId w:val="36"/>
        </w:numPr>
        <w:tabs>
          <w:tab w:val="num" w:pos="720"/>
        </w:tabs>
        <w:ind w:left="2694" w:firstLine="0"/>
        <w:jc w:val="both"/>
        <w:rPr>
          <w:rFonts w:ascii="Palatino Linotype" w:hAnsi="Palatino Linotype"/>
          <w:sz w:val="20"/>
          <w:szCs w:val="20"/>
        </w:rPr>
      </w:pPr>
      <w:r w:rsidRPr="004E7D9E">
        <w:rPr>
          <w:rFonts w:ascii="Palatino Linotype" w:hAnsi="Palatino Linotype"/>
          <w:sz w:val="20"/>
          <w:szCs w:val="20"/>
        </w:rPr>
        <w:t>Tutorial: Offering guidance and instructions to new users, enhancing ease of use and adoption.</w:t>
      </w:r>
    </w:p>
    <w:p w14:paraId="516F2510" w14:textId="16112A22" w:rsidR="003F7759" w:rsidRPr="003F7759" w:rsidRDefault="008227F9" w:rsidP="003F7759">
      <w:pPr>
        <w:ind w:left="2694" w:firstLine="360"/>
      </w:pPr>
      <w:r w:rsidRPr="003F7759">
        <w:rPr>
          <w:b/>
          <w:bCs/>
          <w:noProof/>
        </w:rPr>
        <w:drawing>
          <wp:anchor distT="0" distB="0" distL="114300" distR="114300" simplePos="0" relativeHeight="251658240" behindDoc="0" locked="0" layoutInCell="1" allowOverlap="1" wp14:anchorId="71B3999C" wp14:editId="2D6BBF7A">
            <wp:simplePos x="0" y="0"/>
            <wp:positionH relativeFrom="column">
              <wp:posOffset>1716405</wp:posOffset>
            </wp:positionH>
            <wp:positionV relativeFrom="paragraph">
              <wp:posOffset>725805</wp:posOffset>
            </wp:positionV>
            <wp:extent cx="4992370" cy="2294255"/>
            <wp:effectExtent l="0" t="0" r="0" b="0"/>
            <wp:wrapTopAndBottom/>
            <wp:docPr id="988484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92370" cy="2294255"/>
                    </a:xfrm>
                    <a:prstGeom prst="rect">
                      <a:avLst/>
                    </a:prstGeom>
                    <a:noFill/>
                  </pic:spPr>
                </pic:pic>
              </a:graphicData>
            </a:graphic>
            <wp14:sizeRelH relativeFrom="margin">
              <wp14:pctWidth>0</wp14:pctWidth>
            </wp14:sizeRelH>
            <wp14:sizeRelV relativeFrom="margin">
              <wp14:pctHeight>0</wp14:pctHeight>
            </wp14:sizeRelV>
          </wp:anchor>
        </w:drawing>
      </w:r>
      <w:r w:rsidRPr="003F7759">
        <w:t>Together, these interfaces demonstrate the application’s student-centered design, emphasizing simplicity, accessibility, and the integration of location-based and interactive tools to ensure effective student orientation.</w:t>
      </w:r>
    </w:p>
    <w:p w14:paraId="295C2806" w14:textId="6C3F1D7C" w:rsidR="003F7759" w:rsidRPr="003F7759" w:rsidRDefault="003F7759" w:rsidP="003F7759">
      <w:pPr>
        <w:pStyle w:val="Caption"/>
        <w:ind w:left="2694"/>
        <w:rPr>
          <w:rFonts w:ascii="Palatino Linotype" w:hAnsi="Palatino Linotype"/>
          <w:i w:val="0"/>
          <w:iCs w:val="0"/>
          <w:color w:val="auto"/>
          <w:sz w:val="20"/>
          <w:szCs w:val="20"/>
        </w:rPr>
      </w:pPr>
      <w:bookmarkStart w:id="9" w:name="_Ref209612348"/>
      <w:r w:rsidRPr="003F7759">
        <w:rPr>
          <w:rFonts w:ascii="Palatino Linotype" w:hAnsi="Palatino Linotype"/>
          <w:b/>
          <w:bCs/>
          <w:i w:val="0"/>
          <w:iCs w:val="0"/>
          <w:color w:val="auto"/>
          <w:sz w:val="20"/>
          <w:szCs w:val="20"/>
        </w:rPr>
        <w:t xml:space="preserve">Figure </w:t>
      </w:r>
      <w:r w:rsidRPr="003F7759">
        <w:rPr>
          <w:rFonts w:ascii="Palatino Linotype" w:hAnsi="Palatino Linotype"/>
          <w:b/>
          <w:bCs/>
          <w:i w:val="0"/>
          <w:iCs w:val="0"/>
          <w:color w:val="auto"/>
          <w:sz w:val="20"/>
          <w:szCs w:val="20"/>
        </w:rPr>
        <w:fldChar w:fldCharType="begin"/>
      </w:r>
      <w:r w:rsidRPr="003F7759">
        <w:rPr>
          <w:rFonts w:ascii="Palatino Linotype" w:hAnsi="Palatino Linotype"/>
          <w:b/>
          <w:bCs/>
          <w:i w:val="0"/>
          <w:iCs w:val="0"/>
          <w:color w:val="auto"/>
          <w:sz w:val="20"/>
          <w:szCs w:val="20"/>
        </w:rPr>
        <w:instrText xml:space="preserve"> SEQ Figure \* ARABIC </w:instrText>
      </w:r>
      <w:r w:rsidRPr="003F7759">
        <w:rPr>
          <w:rFonts w:ascii="Palatino Linotype" w:hAnsi="Palatino Linotype"/>
          <w:b/>
          <w:bCs/>
          <w:i w:val="0"/>
          <w:iCs w:val="0"/>
          <w:color w:val="auto"/>
          <w:sz w:val="20"/>
          <w:szCs w:val="20"/>
        </w:rPr>
        <w:fldChar w:fldCharType="separate"/>
      </w:r>
      <w:r w:rsidR="007316E2">
        <w:rPr>
          <w:rFonts w:ascii="Palatino Linotype" w:hAnsi="Palatino Linotype"/>
          <w:b/>
          <w:bCs/>
          <w:i w:val="0"/>
          <w:iCs w:val="0"/>
          <w:noProof/>
          <w:color w:val="auto"/>
          <w:sz w:val="20"/>
          <w:szCs w:val="20"/>
        </w:rPr>
        <w:t>5</w:t>
      </w:r>
      <w:r w:rsidRPr="003F7759">
        <w:rPr>
          <w:rFonts w:ascii="Palatino Linotype" w:hAnsi="Palatino Linotype"/>
          <w:b/>
          <w:bCs/>
          <w:i w:val="0"/>
          <w:iCs w:val="0"/>
          <w:color w:val="auto"/>
          <w:sz w:val="20"/>
          <w:szCs w:val="20"/>
        </w:rPr>
        <w:fldChar w:fldCharType="end"/>
      </w:r>
      <w:bookmarkEnd w:id="9"/>
      <w:r w:rsidRPr="003F7759">
        <w:rPr>
          <w:rFonts w:ascii="Palatino Linotype" w:hAnsi="Palatino Linotype"/>
          <w:b/>
          <w:bCs/>
          <w:i w:val="0"/>
          <w:iCs w:val="0"/>
          <w:color w:val="auto"/>
          <w:sz w:val="20"/>
          <w:szCs w:val="20"/>
        </w:rPr>
        <w:t>.</w:t>
      </w:r>
      <w:r w:rsidRPr="003F7759">
        <w:rPr>
          <w:rFonts w:ascii="Palatino Linotype" w:hAnsi="Palatino Linotype"/>
          <w:i w:val="0"/>
          <w:iCs w:val="0"/>
          <w:color w:val="auto"/>
          <w:sz w:val="20"/>
          <w:szCs w:val="20"/>
        </w:rPr>
        <w:t xml:space="preserve"> User interface flow of the AUMOR-AR application</w:t>
      </w:r>
    </w:p>
    <w:p w14:paraId="4F782C98" w14:textId="77777777" w:rsidR="003F7759" w:rsidRPr="000637B7" w:rsidRDefault="003F7759" w:rsidP="00F83D14">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GPS Integration for Location-Based Services</w:t>
      </w:r>
    </w:p>
    <w:p w14:paraId="5053A8D2" w14:textId="25A42776" w:rsidR="003F7759" w:rsidRPr="003F7759" w:rsidRDefault="00D51EFB" w:rsidP="003F7759">
      <w:pPr>
        <w:ind w:left="2694" w:firstLine="360"/>
      </w:pPr>
      <w:r w:rsidRPr="003F7759">
        <w:t>The app uses GPS-based navigation to deliver information when a student approaches a relevant place on campus.</w:t>
      </w:r>
      <w:r w:rsidR="003F7759" w:rsidRPr="003F7759">
        <w:t xml:space="preserve"> As they approach a building, service counter, or outdoor venue, the app activates an AR overlay that anchors to the scene and offers context-specific resources—short web links, quick videos, campus maps, downloadable PDFs, and, where appropriate, simple booking actions (e.g., study rooms or event check-ins). </w:t>
      </w:r>
      <w:r w:rsidR="008227F9" w:rsidRPr="003F7759">
        <w:t>Pairing GPS with AR means that students see what matters for the spot they are standing in, reducing search time and helping first-time visitors move confidently between locations and find their way.</w:t>
      </w:r>
      <w:r w:rsidR="003F7759" w:rsidRPr="003F7759">
        <w:t xml:space="preserve"> </w:t>
      </w:r>
      <w:r w:rsidR="008227F9" w:rsidRPr="003F7759">
        <w:t>To build this experience, we mapped key campus points of interest and recorded their precise coordinates using a campus-based map (via Google Maps).</w:t>
      </w:r>
      <w:r w:rsidR="003F7759" w:rsidRPr="003F7759">
        <w:t xml:space="preserve"> </w:t>
      </w:r>
      <w:r w:rsidR="008227F9" w:rsidRPr="003F7759">
        <w:t xml:space="preserve">Each location was added to a lightweight JSON catalog that stored its name, latitude/longitude, geofence radius, and set of AR assets to show on arrival, as shown in </w:t>
      </w:r>
      <w:r w:rsidR="008227F9" w:rsidRPr="003F7759">
        <w:fldChar w:fldCharType="begin"/>
      </w:r>
      <w:r w:rsidR="008227F9" w:rsidRPr="003F7759">
        <w:instrText xml:space="preserve"> REF _Ref209871758 \h  \* MERGEFORMAT </w:instrText>
      </w:r>
      <w:r w:rsidR="008227F9" w:rsidRPr="003F7759">
        <w:fldChar w:fldCharType="separate"/>
      </w:r>
      <w:r w:rsidR="007316E2" w:rsidRPr="003F7759">
        <w:rPr>
          <w:color w:val="auto"/>
        </w:rPr>
        <w:t xml:space="preserve">Figure </w:t>
      </w:r>
      <w:r w:rsidR="007316E2" w:rsidRPr="007316E2">
        <w:rPr>
          <w:noProof/>
          <w:color w:val="auto"/>
        </w:rPr>
        <w:t>6</w:t>
      </w:r>
      <w:r w:rsidR="008227F9" w:rsidRPr="003F7759">
        <w:fldChar w:fldCharType="end"/>
      </w:r>
      <w:r w:rsidR="008227F9" w:rsidRPr="003F7759">
        <w:t>(a).</w:t>
      </w:r>
      <w:r w:rsidR="003F7759" w:rsidRPr="003F7759">
        <w:t xml:space="preserve"> On the app’s map view, this appears as a circle around each location (the geofence) and red markers for individual points—twenty-five in our pilot—so students can see what is nearby at a glance while content updates remain centrally managed.</w:t>
      </w:r>
    </w:p>
    <w:p w14:paraId="348065D1" w14:textId="77777777" w:rsidR="003F7759" w:rsidRPr="003F7759" w:rsidRDefault="003F7759" w:rsidP="003F7759">
      <w:pPr>
        <w:ind w:left="2694" w:firstLine="360"/>
      </w:pPr>
    </w:p>
    <w:p w14:paraId="3CCEE17C" w14:textId="77777777" w:rsidR="003F7759" w:rsidRPr="003F7759" w:rsidRDefault="003F7759" w:rsidP="003F7759">
      <w:pPr>
        <w:ind w:left="2694"/>
      </w:pPr>
      <w:r w:rsidRPr="003F7759">
        <w:rPr>
          <w:noProof/>
        </w:rPr>
        <w:lastRenderedPageBreak/>
        <w:drawing>
          <wp:inline distT="0" distB="0" distL="0" distR="0" wp14:anchorId="5E9E1229" wp14:editId="37184229">
            <wp:extent cx="4895850" cy="3612880"/>
            <wp:effectExtent l="0" t="0" r="0" b="0"/>
            <wp:docPr id="129081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40976" cy="3646180"/>
                    </a:xfrm>
                    <a:prstGeom prst="rect">
                      <a:avLst/>
                    </a:prstGeom>
                    <a:noFill/>
                  </pic:spPr>
                </pic:pic>
              </a:graphicData>
            </a:graphic>
          </wp:inline>
        </w:drawing>
      </w:r>
    </w:p>
    <w:p w14:paraId="67AD34BA" w14:textId="6C40C6B7" w:rsidR="003F7759" w:rsidRPr="003F7759" w:rsidRDefault="003F7759" w:rsidP="003F7759">
      <w:pPr>
        <w:pStyle w:val="Caption"/>
        <w:ind w:left="2694"/>
        <w:rPr>
          <w:rFonts w:ascii="Palatino Linotype" w:hAnsi="Palatino Linotype"/>
          <w:i w:val="0"/>
          <w:iCs w:val="0"/>
          <w:color w:val="auto"/>
          <w:sz w:val="20"/>
          <w:szCs w:val="20"/>
        </w:rPr>
      </w:pPr>
      <w:bookmarkStart w:id="10" w:name="_Ref209871758"/>
      <w:r w:rsidRPr="003F7759">
        <w:rPr>
          <w:rFonts w:ascii="Palatino Linotype" w:hAnsi="Palatino Linotype"/>
          <w:i w:val="0"/>
          <w:iCs w:val="0"/>
          <w:color w:val="auto"/>
          <w:sz w:val="20"/>
          <w:szCs w:val="20"/>
        </w:rPr>
        <w:t xml:space="preserve">Figure </w:t>
      </w:r>
      <w:r w:rsidRPr="003F7759">
        <w:rPr>
          <w:rFonts w:ascii="Palatino Linotype" w:hAnsi="Palatino Linotype"/>
          <w:i w:val="0"/>
          <w:iCs w:val="0"/>
          <w:color w:val="auto"/>
          <w:sz w:val="20"/>
          <w:szCs w:val="20"/>
        </w:rPr>
        <w:fldChar w:fldCharType="begin"/>
      </w:r>
      <w:r w:rsidRPr="003F7759">
        <w:rPr>
          <w:rFonts w:ascii="Palatino Linotype" w:hAnsi="Palatino Linotype"/>
          <w:i w:val="0"/>
          <w:iCs w:val="0"/>
          <w:color w:val="auto"/>
          <w:sz w:val="20"/>
          <w:szCs w:val="20"/>
        </w:rPr>
        <w:instrText xml:space="preserve"> SEQ Figure \* ARABIC </w:instrText>
      </w:r>
      <w:r w:rsidRPr="003F7759">
        <w:rPr>
          <w:rFonts w:ascii="Palatino Linotype" w:hAnsi="Palatino Linotype"/>
          <w:i w:val="0"/>
          <w:iCs w:val="0"/>
          <w:color w:val="auto"/>
          <w:sz w:val="20"/>
          <w:szCs w:val="20"/>
        </w:rPr>
        <w:fldChar w:fldCharType="separate"/>
      </w:r>
      <w:r w:rsidR="007316E2">
        <w:rPr>
          <w:rFonts w:ascii="Palatino Linotype" w:hAnsi="Palatino Linotype"/>
          <w:i w:val="0"/>
          <w:iCs w:val="0"/>
          <w:noProof/>
          <w:color w:val="auto"/>
          <w:sz w:val="20"/>
          <w:szCs w:val="20"/>
        </w:rPr>
        <w:t>6</w:t>
      </w:r>
      <w:r w:rsidRPr="003F7759">
        <w:rPr>
          <w:rFonts w:ascii="Palatino Linotype" w:hAnsi="Palatino Linotype"/>
          <w:i w:val="0"/>
          <w:iCs w:val="0"/>
          <w:color w:val="auto"/>
          <w:sz w:val="20"/>
          <w:szCs w:val="20"/>
        </w:rPr>
        <w:fldChar w:fldCharType="end"/>
      </w:r>
      <w:bookmarkEnd w:id="10"/>
      <w:r w:rsidRPr="003F7759">
        <w:rPr>
          <w:rFonts w:ascii="Palatino Linotype" w:hAnsi="Palatino Linotype"/>
          <w:i w:val="0"/>
          <w:iCs w:val="0"/>
          <w:color w:val="auto"/>
          <w:sz w:val="20"/>
          <w:szCs w:val="20"/>
        </w:rPr>
        <w:t>. JSON data structure used for annotating campus locations and resources</w:t>
      </w:r>
    </w:p>
    <w:p w14:paraId="7ACCA5DF" w14:textId="6513B76F" w:rsidR="003F7759" w:rsidRPr="003F7759" w:rsidRDefault="008227F9" w:rsidP="003F7759">
      <w:pPr>
        <w:ind w:left="2694" w:firstLine="360"/>
      </w:pPr>
      <w:r w:rsidRPr="003F7759">
        <w:t>When a student enters a geofence, the app displays the location name; tapping it opens an AR panel with the available options to select.</w:t>
      </w:r>
      <w:r w:rsidR="003F7759" w:rsidRPr="003F7759">
        <w:t xml:space="preserve"> </w:t>
      </w:r>
      <w:r w:rsidRPr="003F7759">
        <w:t>A student nearing the Administration Building would see a prompt, and upon clicking, assets are streamed from the web to keep the app small, with essential items cached for spotty connectivity.</w:t>
      </w:r>
      <w:r w:rsidR="003F7759" w:rsidRPr="003F7759">
        <w:t xml:space="preserve"> </w:t>
      </w:r>
      <w:r w:rsidRPr="003F7759">
        <w:t xml:space="preserve">The details of the metadata for the selected annotations, including coordinates, video links, websites, booking links, and related documents, are shown in </w:t>
      </w:r>
      <w:r w:rsidRPr="003F7759">
        <w:fldChar w:fldCharType="begin"/>
      </w:r>
      <w:r w:rsidRPr="003F7759">
        <w:instrText xml:space="preserve"> REF _Ref209871758 \h  \* MERGEFORMAT </w:instrText>
      </w:r>
      <w:r w:rsidRPr="003F7759">
        <w:fldChar w:fldCharType="separate"/>
      </w:r>
      <w:r w:rsidR="007316E2" w:rsidRPr="003F7759">
        <w:rPr>
          <w:color w:val="auto"/>
        </w:rPr>
        <w:t xml:space="preserve">Figure </w:t>
      </w:r>
      <w:r w:rsidR="007316E2" w:rsidRPr="007316E2">
        <w:rPr>
          <w:noProof/>
          <w:color w:val="auto"/>
        </w:rPr>
        <w:t>6</w:t>
      </w:r>
      <w:r w:rsidRPr="003F7759">
        <w:fldChar w:fldCharType="end"/>
      </w:r>
      <w:r w:rsidRPr="003F7759">
        <w:t>(b).</w:t>
      </w:r>
      <w:r w:rsidR="003F7759" w:rsidRPr="003F7759">
        <w:t xml:space="preserve"> </w:t>
      </w:r>
      <w:r w:rsidRPr="003F7759">
        <w:t>This GPS-plus-AR approach turns the campus into an interactive guide, providing students with timely and trustworthy information as they navigate their orientation.</w:t>
      </w:r>
    </w:p>
    <w:p w14:paraId="18046835" w14:textId="29B23331" w:rsidR="003F7759" w:rsidRPr="003F7759" w:rsidRDefault="003F7759" w:rsidP="003F7759">
      <w:pPr>
        <w:ind w:left="2694" w:firstLine="360"/>
      </w:pPr>
      <w:r w:rsidRPr="003F7759">
        <w:fldChar w:fldCharType="begin"/>
      </w:r>
      <w:r w:rsidRPr="003F7759">
        <w:instrText xml:space="preserve"> REF _Ref209613839 \h  \* MERGEFORMAT </w:instrText>
      </w:r>
      <w:r w:rsidRPr="003F7759">
        <w:fldChar w:fldCharType="separate"/>
      </w:r>
      <w:r w:rsidR="007316E2" w:rsidRPr="007316E2">
        <w:t xml:space="preserve">Figure </w:t>
      </w:r>
      <w:r w:rsidR="007316E2" w:rsidRPr="007316E2">
        <w:rPr>
          <w:noProof/>
        </w:rPr>
        <w:t>7</w:t>
      </w:r>
      <w:r w:rsidRPr="003F7759">
        <w:fldChar w:fldCharType="end"/>
      </w:r>
      <w:r w:rsidRPr="003F7759">
        <w:t xml:space="preserve"> illustrates the </w:t>
      </w:r>
      <w:r w:rsidR="0000666B">
        <w:t>location-based</w:t>
      </w:r>
      <w:r w:rsidRPr="003F7759">
        <w:t xml:space="preserve"> information system of the AUMOR-AR application, designed to support students during university orientation. </w:t>
      </w:r>
      <w:r w:rsidR="008227F9" w:rsidRPr="003F7759">
        <w:t xml:space="preserve">In the first panel shown in </w:t>
      </w:r>
      <w:r w:rsidR="008227F9" w:rsidRPr="003F7759">
        <w:fldChar w:fldCharType="begin"/>
      </w:r>
      <w:r w:rsidR="008227F9" w:rsidRPr="003F7759">
        <w:instrText xml:space="preserve"> REF _Ref209613839 \h  \* MERGEFORMAT </w:instrText>
      </w:r>
      <w:r w:rsidR="008227F9" w:rsidRPr="003F7759">
        <w:fldChar w:fldCharType="separate"/>
      </w:r>
      <w:r w:rsidR="007316E2" w:rsidRPr="007316E2">
        <w:t xml:space="preserve">Figure </w:t>
      </w:r>
      <w:r w:rsidR="007316E2" w:rsidRPr="007316E2">
        <w:rPr>
          <w:noProof/>
        </w:rPr>
        <w:t>7</w:t>
      </w:r>
      <w:r w:rsidR="008227F9" w:rsidRPr="003F7759">
        <w:fldChar w:fldCharType="end"/>
      </w:r>
      <w:r w:rsidR="008227F9" w:rsidRPr="003F7759">
        <w:t>(a), the system overlays a radar-style marker on the real-world environment to identify nearby locations, such as laboratories, classrooms, study zones, cafés, and library rooms.</w:t>
      </w:r>
      <w:r w:rsidRPr="003F7759">
        <w:t xml:space="preserve"> </w:t>
      </w:r>
      <w:r w:rsidR="008227F9" w:rsidRPr="003F7759">
        <w:t>Floating labels provide contextual information, including the name of the facility and its distance from the user, thereby enabling intuitive and location-aware navigations.</w:t>
      </w:r>
      <w:r w:rsidRPr="003F7759">
        <w:t xml:space="preserve"> In the second panel shown in </w:t>
      </w:r>
      <w:r w:rsidRPr="003F7759">
        <w:fldChar w:fldCharType="begin"/>
      </w:r>
      <w:r w:rsidRPr="003F7759">
        <w:instrText xml:space="preserve"> REF _Ref209613839 \h  \* MERGEFORMAT </w:instrText>
      </w:r>
      <w:r w:rsidRPr="003F7759">
        <w:fldChar w:fldCharType="separate"/>
      </w:r>
      <w:r w:rsidR="007316E2" w:rsidRPr="007316E2">
        <w:t xml:space="preserve">Figure </w:t>
      </w:r>
      <w:r w:rsidR="007316E2" w:rsidRPr="007316E2">
        <w:rPr>
          <w:noProof/>
        </w:rPr>
        <w:t>7</w:t>
      </w:r>
      <w:r w:rsidRPr="003F7759">
        <w:fldChar w:fldCharType="end"/>
      </w:r>
      <w:r w:rsidRPr="003F7759">
        <w:t xml:space="preserve">(b), multiple markers are displayed simultaneously, allowing users to view several facilities within the range, such as business buildings, computer labs, tutoring centers, and capstone project rooms. </w:t>
      </w:r>
      <w:r w:rsidR="008227F9" w:rsidRPr="003F7759">
        <w:t>This functionality provides a comprehensive situational overview, reducing the cognitive load required for navigation on large or unfamiliar campuses.</w:t>
      </w:r>
      <w:r w:rsidRPr="003F7759">
        <w:t xml:space="preserve"> </w:t>
      </w:r>
      <w:r w:rsidR="008C508E" w:rsidRPr="003F7759">
        <w:t xml:space="preserve">The third panel in </w:t>
      </w:r>
      <w:r w:rsidR="008C508E" w:rsidRPr="003F7759">
        <w:fldChar w:fldCharType="begin"/>
      </w:r>
      <w:r w:rsidR="008C508E" w:rsidRPr="003F7759">
        <w:instrText xml:space="preserve"> REF _Ref209613839 \h  \* MERGEFORMAT </w:instrText>
      </w:r>
      <w:r w:rsidR="008C508E" w:rsidRPr="003F7759">
        <w:fldChar w:fldCharType="separate"/>
      </w:r>
      <w:r w:rsidR="007316E2" w:rsidRPr="007316E2">
        <w:t xml:space="preserve">Figure </w:t>
      </w:r>
      <w:r w:rsidR="007316E2" w:rsidRPr="007316E2">
        <w:rPr>
          <w:noProof/>
        </w:rPr>
        <w:t>7</w:t>
      </w:r>
      <w:r w:rsidR="008C508E" w:rsidRPr="003F7759">
        <w:fldChar w:fldCharType="end"/>
      </w:r>
      <w:r w:rsidR="008C508E" w:rsidRPr="003F7759">
        <w:t>(c) shows the interactive information panel that is triggered when a user selects a location.</w:t>
      </w:r>
      <w:r w:rsidRPr="003F7759">
        <w:t xml:space="preserve"> </w:t>
      </w:r>
      <w:r w:rsidR="008C508E" w:rsidRPr="003F7759">
        <w:t>This panel provides access to rich multimedia resources, including videos, documents, website links, room maps, and booking options.</w:t>
      </w:r>
      <w:r w:rsidRPr="003F7759">
        <w:t xml:space="preserve"> </w:t>
      </w:r>
      <w:r w:rsidR="008C508E" w:rsidRPr="003F7759">
        <w:t>Such features extend the utility of AR beyond navigation, transforming it into an integrated learning and resource platform for orientation and daily campus use.</w:t>
      </w:r>
    </w:p>
    <w:p w14:paraId="7C1E6708" w14:textId="77777777" w:rsidR="003F7759" w:rsidRPr="003F7759" w:rsidRDefault="003F7759" w:rsidP="003F7759">
      <w:pPr>
        <w:ind w:left="2694"/>
      </w:pPr>
      <w:r w:rsidRPr="003F7759">
        <w:rPr>
          <w:noProof/>
        </w:rPr>
        <w:lastRenderedPageBreak/>
        <w:drawing>
          <wp:inline distT="0" distB="0" distL="0" distR="0" wp14:anchorId="3087EAAF" wp14:editId="13FE4441">
            <wp:extent cx="4727276" cy="2851023"/>
            <wp:effectExtent l="0" t="0" r="0" b="6985"/>
            <wp:docPr id="18842635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40519" cy="2919320"/>
                    </a:xfrm>
                    <a:prstGeom prst="rect">
                      <a:avLst/>
                    </a:prstGeom>
                    <a:noFill/>
                  </pic:spPr>
                </pic:pic>
              </a:graphicData>
            </a:graphic>
          </wp:inline>
        </w:drawing>
      </w:r>
    </w:p>
    <w:p w14:paraId="35639D6F" w14:textId="0D7A66C7" w:rsidR="003F7759" w:rsidRPr="003F7759" w:rsidRDefault="003F7759" w:rsidP="003F7759">
      <w:pPr>
        <w:pStyle w:val="Caption"/>
        <w:ind w:left="2694"/>
        <w:rPr>
          <w:rFonts w:ascii="Palatino Linotype" w:hAnsi="Palatino Linotype"/>
          <w:i w:val="0"/>
          <w:iCs w:val="0"/>
          <w:color w:val="auto"/>
          <w:sz w:val="20"/>
          <w:szCs w:val="20"/>
        </w:rPr>
      </w:pPr>
      <w:bookmarkStart w:id="11" w:name="_Ref209613839"/>
      <w:r w:rsidRPr="003F7759">
        <w:rPr>
          <w:rFonts w:ascii="Palatino Linotype" w:hAnsi="Palatino Linotype"/>
          <w:i w:val="0"/>
          <w:iCs w:val="0"/>
          <w:color w:val="auto"/>
        </w:rPr>
        <w:t xml:space="preserve">Figure </w:t>
      </w:r>
      <w:r w:rsidRPr="003F7759">
        <w:rPr>
          <w:rFonts w:ascii="Palatino Linotype" w:hAnsi="Palatino Linotype"/>
          <w:i w:val="0"/>
          <w:iCs w:val="0"/>
          <w:color w:val="auto"/>
        </w:rPr>
        <w:fldChar w:fldCharType="begin"/>
      </w:r>
      <w:r w:rsidRPr="003F7759">
        <w:rPr>
          <w:rFonts w:ascii="Palatino Linotype" w:hAnsi="Palatino Linotype"/>
          <w:i w:val="0"/>
          <w:iCs w:val="0"/>
          <w:color w:val="auto"/>
        </w:rPr>
        <w:instrText xml:space="preserve"> SEQ Figure \* ARABIC </w:instrText>
      </w:r>
      <w:r w:rsidRPr="003F7759">
        <w:rPr>
          <w:rFonts w:ascii="Palatino Linotype" w:hAnsi="Palatino Linotype"/>
          <w:i w:val="0"/>
          <w:iCs w:val="0"/>
          <w:color w:val="auto"/>
        </w:rPr>
        <w:fldChar w:fldCharType="separate"/>
      </w:r>
      <w:r w:rsidR="007316E2">
        <w:rPr>
          <w:rFonts w:ascii="Palatino Linotype" w:hAnsi="Palatino Linotype"/>
          <w:i w:val="0"/>
          <w:iCs w:val="0"/>
          <w:noProof/>
          <w:color w:val="auto"/>
        </w:rPr>
        <w:t>7</w:t>
      </w:r>
      <w:r w:rsidRPr="003F7759">
        <w:rPr>
          <w:rFonts w:ascii="Palatino Linotype" w:hAnsi="Palatino Linotype"/>
          <w:i w:val="0"/>
          <w:iCs w:val="0"/>
          <w:color w:val="auto"/>
        </w:rPr>
        <w:fldChar w:fldCharType="end"/>
      </w:r>
      <w:bookmarkEnd w:id="11"/>
      <w:r w:rsidRPr="003F7759">
        <w:rPr>
          <w:rFonts w:ascii="Palatino Linotype" w:hAnsi="Palatino Linotype"/>
          <w:i w:val="0"/>
          <w:iCs w:val="0"/>
          <w:color w:val="auto"/>
        </w:rPr>
        <w:t>. Augmented Reality navigation and resource interface of the AUMOR-AR application</w:t>
      </w:r>
    </w:p>
    <w:p w14:paraId="499B8B28" w14:textId="77777777" w:rsidR="003F7759" w:rsidRPr="000637B7" w:rsidRDefault="003F7759" w:rsidP="00F83D14">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QR Code Implementation for Information Retrieval</w:t>
      </w:r>
    </w:p>
    <w:p w14:paraId="6F366395" w14:textId="1381A709" w:rsidR="003F7759" w:rsidRPr="003F7759" w:rsidRDefault="0000666B" w:rsidP="003F7759">
      <w:pPr>
        <w:ind w:left="2694" w:firstLine="360"/>
      </w:pPr>
      <w:r>
        <w:t>W</w:t>
      </w:r>
      <w:r w:rsidR="008C508E" w:rsidRPr="003F7759">
        <w:t xml:space="preserve">e paired AR with QR codes </w:t>
      </w:r>
      <w:r w:rsidR="002B7996">
        <w:t xml:space="preserve">that are </w:t>
      </w:r>
      <w:r w:rsidR="008C508E" w:rsidRPr="003F7759">
        <w:t xml:space="preserve">placed at key locations </w:t>
      </w:r>
      <w:r w:rsidR="002B7996">
        <w:t>or on the equipment</w:t>
      </w:r>
      <w:r w:rsidR="008C508E" w:rsidRPr="003F7759">
        <w:t>.</w:t>
      </w:r>
      <w:r w:rsidR="003F7759" w:rsidRPr="003F7759">
        <w:t xml:space="preserve"> Each code encode</w:t>
      </w:r>
      <w:r w:rsidR="002B7996">
        <w:t>d</w:t>
      </w:r>
      <w:r w:rsidR="003F7759" w:rsidRPr="003F7759">
        <w:t xml:space="preserve"> a </w:t>
      </w:r>
      <w:r>
        <w:t>resource name in plain text</w:t>
      </w:r>
      <w:r w:rsidR="003F7759" w:rsidRPr="003F7759">
        <w:t xml:space="preserve"> that the app reads with the camera and resolves against a lightweight JSON catalog mapping that </w:t>
      </w:r>
      <w:r>
        <w:t>text</w:t>
      </w:r>
      <w:r w:rsidR="003F7759" w:rsidRPr="003F7759">
        <w:t xml:space="preserve"> to an up-to-date content bundle. On scan, the app presents these options as an AR overlay (and accessible list view); tapping opens the selected asset online, keeping the app small while allowing centralized updates without reprinting codes. </w:t>
      </w:r>
      <w:r w:rsidR="008C508E" w:rsidRPr="003F7759">
        <w:t>This scan-to-experience flow delivers just-in-time information on where students stand reduc</w:t>
      </w:r>
      <w:r>
        <w:t>ing</w:t>
      </w:r>
      <w:r w:rsidR="008C508E" w:rsidRPr="003F7759">
        <w:t xml:space="preserve"> friction for new users</w:t>
      </w:r>
      <w:r>
        <w:t>.</w:t>
      </w:r>
      <w:r w:rsidR="008C508E" w:rsidRPr="003F7759">
        <w:t xml:space="preserve"> </w:t>
      </w:r>
    </w:p>
    <w:p w14:paraId="1497341B" w14:textId="77777777" w:rsidR="003F7759" w:rsidRPr="003F7759" w:rsidRDefault="003F7759" w:rsidP="003F7759">
      <w:pPr>
        <w:ind w:left="2694"/>
      </w:pPr>
      <w:r w:rsidRPr="003F7759">
        <w:rPr>
          <w:noProof/>
        </w:rPr>
        <w:drawing>
          <wp:inline distT="0" distB="0" distL="0" distR="0" wp14:anchorId="49B6C1ED" wp14:editId="5BD3FC4F">
            <wp:extent cx="4917057" cy="3168050"/>
            <wp:effectExtent l="0" t="0" r="0" b="0"/>
            <wp:docPr id="5843265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65869" cy="3199499"/>
                    </a:xfrm>
                    <a:prstGeom prst="rect">
                      <a:avLst/>
                    </a:prstGeom>
                    <a:noFill/>
                  </pic:spPr>
                </pic:pic>
              </a:graphicData>
            </a:graphic>
          </wp:inline>
        </w:drawing>
      </w:r>
    </w:p>
    <w:p w14:paraId="07B6B5B8" w14:textId="08366B7C" w:rsidR="003F7759" w:rsidRPr="003F7759" w:rsidRDefault="003F7759" w:rsidP="0000666B">
      <w:pPr>
        <w:pStyle w:val="Caption"/>
        <w:spacing w:after="0"/>
        <w:ind w:left="2694"/>
        <w:rPr>
          <w:rFonts w:ascii="Palatino Linotype" w:hAnsi="Palatino Linotype"/>
          <w:i w:val="0"/>
          <w:iCs w:val="0"/>
          <w:sz w:val="20"/>
          <w:szCs w:val="20"/>
        </w:rPr>
      </w:pPr>
      <w:r w:rsidRPr="003F7759">
        <w:rPr>
          <w:rFonts w:ascii="Palatino Linotype" w:hAnsi="Palatino Linotype"/>
          <w:i w:val="0"/>
          <w:iCs w:val="0"/>
          <w:color w:val="auto"/>
          <w:sz w:val="20"/>
          <w:szCs w:val="20"/>
        </w:rPr>
        <w:t xml:space="preserve">Figure </w:t>
      </w:r>
      <w:r w:rsidRPr="003F7759">
        <w:rPr>
          <w:rFonts w:ascii="Palatino Linotype" w:hAnsi="Palatino Linotype"/>
          <w:i w:val="0"/>
          <w:iCs w:val="0"/>
          <w:color w:val="auto"/>
          <w:sz w:val="20"/>
          <w:szCs w:val="20"/>
        </w:rPr>
        <w:fldChar w:fldCharType="begin"/>
      </w:r>
      <w:r w:rsidRPr="003F7759">
        <w:rPr>
          <w:rFonts w:ascii="Palatino Linotype" w:hAnsi="Palatino Linotype"/>
          <w:i w:val="0"/>
          <w:iCs w:val="0"/>
          <w:color w:val="auto"/>
          <w:sz w:val="20"/>
          <w:szCs w:val="20"/>
        </w:rPr>
        <w:instrText xml:space="preserve"> SEQ Figure \* ARABIC </w:instrText>
      </w:r>
      <w:r w:rsidRPr="003F7759">
        <w:rPr>
          <w:rFonts w:ascii="Palatino Linotype" w:hAnsi="Palatino Linotype"/>
          <w:i w:val="0"/>
          <w:iCs w:val="0"/>
          <w:color w:val="auto"/>
          <w:sz w:val="20"/>
          <w:szCs w:val="20"/>
        </w:rPr>
        <w:fldChar w:fldCharType="separate"/>
      </w:r>
      <w:r w:rsidR="007316E2">
        <w:rPr>
          <w:rFonts w:ascii="Palatino Linotype" w:hAnsi="Palatino Linotype"/>
          <w:i w:val="0"/>
          <w:iCs w:val="0"/>
          <w:noProof/>
          <w:color w:val="auto"/>
          <w:sz w:val="20"/>
          <w:szCs w:val="20"/>
        </w:rPr>
        <w:t>8</w:t>
      </w:r>
      <w:r w:rsidRPr="003F7759">
        <w:rPr>
          <w:rFonts w:ascii="Palatino Linotype" w:hAnsi="Palatino Linotype"/>
          <w:i w:val="0"/>
          <w:iCs w:val="0"/>
          <w:color w:val="auto"/>
          <w:sz w:val="20"/>
          <w:szCs w:val="20"/>
        </w:rPr>
        <w:fldChar w:fldCharType="end"/>
      </w:r>
      <w:r w:rsidRPr="003F7759">
        <w:rPr>
          <w:rFonts w:ascii="Palatino Linotype" w:hAnsi="Palatino Linotype"/>
          <w:i w:val="0"/>
          <w:iCs w:val="0"/>
          <w:color w:val="auto"/>
          <w:sz w:val="20"/>
          <w:szCs w:val="20"/>
        </w:rPr>
        <w:t>. JSON data structure used for annotating laboratory resources embedded with QR code</w:t>
      </w:r>
      <w:r w:rsidR="0000666B">
        <w:rPr>
          <w:rFonts w:ascii="Palatino Linotype" w:hAnsi="Palatino Linotype"/>
          <w:i w:val="0"/>
          <w:iCs w:val="0"/>
          <w:color w:val="auto"/>
          <w:sz w:val="20"/>
          <w:szCs w:val="20"/>
        </w:rPr>
        <w:t>.</w:t>
      </w:r>
    </w:p>
    <w:p w14:paraId="07661962" w14:textId="2877B7FF" w:rsidR="003F7759" w:rsidRPr="003F7759" w:rsidRDefault="003F7759" w:rsidP="003F7759">
      <w:pPr>
        <w:ind w:left="2694" w:firstLine="360"/>
      </w:pPr>
      <w:r w:rsidRPr="003F7759">
        <w:fldChar w:fldCharType="begin"/>
      </w:r>
      <w:r w:rsidRPr="003F7759">
        <w:instrText xml:space="preserve"> REF _Ref209872979 \h  \* MERGEFORMAT </w:instrText>
      </w:r>
      <w:r w:rsidRPr="003F7759">
        <w:fldChar w:fldCharType="separate"/>
      </w:r>
      <w:r w:rsidR="0000666B" w:rsidRPr="0000666B">
        <w:rPr>
          <w:color w:val="auto"/>
        </w:rPr>
        <w:t xml:space="preserve">Figure </w:t>
      </w:r>
      <w:r w:rsidR="0000666B" w:rsidRPr="0000666B">
        <w:rPr>
          <w:noProof/>
          <w:color w:val="auto"/>
        </w:rPr>
        <w:t>9</w:t>
      </w:r>
      <w:r w:rsidRPr="003F7759">
        <w:fldChar w:fldCharType="end"/>
      </w:r>
      <w:r w:rsidRPr="003F7759">
        <w:t xml:space="preserve"> demonstrates the application of a QR code</w:t>
      </w:r>
      <w:r w:rsidR="0000666B">
        <w:t xml:space="preserve"> </w:t>
      </w:r>
      <w:r w:rsidRPr="003F7759">
        <w:t xml:space="preserve">enabled information retrieval system designed to facilitate immediate access to technical documentation for the </w:t>
      </w:r>
      <w:r w:rsidRPr="003F7759">
        <w:lastRenderedPageBreak/>
        <w:t xml:space="preserve">Arduino Due board. </w:t>
      </w:r>
      <w:r w:rsidR="008C508E" w:rsidRPr="003F7759">
        <w:t>As shown on the left</w:t>
      </w:r>
      <w:r w:rsidR="0000666B">
        <w:t xml:space="preserve"> in Figure 9(a)</w:t>
      </w:r>
      <w:r w:rsidR="008C508E" w:rsidRPr="003F7759">
        <w:t>, the packaging integrates a QR code, establishing a direct link between the physical hardware and relevant digital resources.</w:t>
      </w:r>
      <w:r w:rsidRPr="003F7759">
        <w:t xml:space="preserve"> </w:t>
      </w:r>
      <w:r w:rsidR="008C508E" w:rsidRPr="003F7759">
        <w:t>Upon scanning the QR code, illustrated in the middle panel, the system recognizes the device as “Arduino Due” and presents users with a structured set of options, including video tutorials, datasheets, official website access, schematic drawings, and contact details</w:t>
      </w:r>
      <w:r w:rsidR="0000666B">
        <w:t xml:space="preserve"> as shown in Figure 9(b)</w:t>
      </w:r>
      <w:r w:rsidR="008C508E" w:rsidRPr="003F7759">
        <w:t>.</w:t>
      </w:r>
      <w:r w:rsidRPr="003F7759">
        <w:t xml:space="preserve"> This functionality exemplifies how QR technology can support efficient knowledge acquisition by minimizing the cognitive and temporal effort required to locate appropriate resources. </w:t>
      </w:r>
      <w:r w:rsidR="008C508E" w:rsidRPr="003F7759">
        <w:t>The panel</w:t>
      </w:r>
      <w:r w:rsidR="0000666B">
        <w:t xml:space="preserve"> shown in Figure 9(c) </w:t>
      </w:r>
      <w:r w:rsidR="008C508E" w:rsidRPr="003F7759">
        <w:t>illustrates the redirection to the official Arduino documentation portal, where authoritative materials, such as pinout diagrams, datasheets, circuit schematics, and prototyping files, are provided.</w:t>
      </w:r>
      <w:r w:rsidRPr="003F7759">
        <w:t xml:space="preserve"> Collectively, the workflow highlights the pedagogical and practical value of embedding QR codes into engineering education contexts, as it effectively bridges physical components with digital learning environments, promotes self-directed inquiry, and ensures learners’ engagement with current and reliable technical content.</w:t>
      </w:r>
    </w:p>
    <w:p w14:paraId="58CF85E8" w14:textId="77777777" w:rsidR="003F7759" w:rsidRPr="003F7759" w:rsidRDefault="003F7759" w:rsidP="003F7759">
      <w:pPr>
        <w:pStyle w:val="ListParagraph"/>
        <w:ind w:left="2694"/>
        <w:rPr>
          <w:rFonts w:ascii="Palatino Linotype" w:hAnsi="Palatino Linotype"/>
          <w:b/>
          <w:bCs/>
          <w:sz w:val="20"/>
          <w:szCs w:val="20"/>
        </w:rPr>
      </w:pPr>
      <w:r w:rsidRPr="003F7759">
        <w:rPr>
          <w:rFonts w:ascii="Palatino Linotype" w:hAnsi="Palatino Linotype"/>
          <w:b/>
          <w:bCs/>
          <w:noProof/>
          <w:sz w:val="20"/>
          <w:szCs w:val="20"/>
        </w:rPr>
        <w:drawing>
          <wp:inline distT="0" distB="0" distL="0" distR="0" wp14:anchorId="76711083" wp14:editId="386F388F">
            <wp:extent cx="4848045" cy="2535034"/>
            <wp:effectExtent l="0" t="0" r="0" b="0"/>
            <wp:docPr id="110351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97325" cy="2560802"/>
                    </a:xfrm>
                    <a:prstGeom prst="rect">
                      <a:avLst/>
                    </a:prstGeom>
                    <a:noFill/>
                  </pic:spPr>
                </pic:pic>
              </a:graphicData>
            </a:graphic>
          </wp:inline>
        </w:drawing>
      </w:r>
    </w:p>
    <w:p w14:paraId="2C50F138" w14:textId="243457EF" w:rsidR="003F7759" w:rsidRPr="003F7759" w:rsidRDefault="003F7759" w:rsidP="003F7759">
      <w:pPr>
        <w:pStyle w:val="Caption"/>
        <w:ind w:left="2694"/>
        <w:rPr>
          <w:rFonts w:ascii="Palatino Linotype" w:hAnsi="Palatino Linotype"/>
          <w:b/>
          <w:bCs/>
          <w:i w:val="0"/>
          <w:iCs w:val="0"/>
          <w:color w:val="auto"/>
          <w:sz w:val="20"/>
          <w:szCs w:val="20"/>
        </w:rPr>
      </w:pPr>
      <w:bookmarkStart w:id="12" w:name="_Ref209872979"/>
      <w:r w:rsidRPr="003F7759">
        <w:rPr>
          <w:rFonts w:ascii="Palatino Linotype" w:hAnsi="Palatino Linotype"/>
          <w:b/>
          <w:bCs/>
          <w:i w:val="0"/>
          <w:iCs w:val="0"/>
          <w:color w:val="auto"/>
          <w:sz w:val="20"/>
          <w:szCs w:val="20"/>
        </w:rPr>
        <w:t xml:space="preserve">Figure </w:t>
      </w:r>
      <w:r w:rsidRPr="003F7759">
        <w:rPr>
          <w:rFonts w:ascii="Palatino Linotype" w:hAnsi="Palatino Linotype"/>
          <w:b/>
          <w:bCs/>
          <w:i w:val="0"/>
          <w:iCs w:val="0"/>
          <w:color w:val="auto"/>
          <w:sz w:val="20"/>
          <w:szCs w:val="20"/>
        </w:rPr>
        <w:fldChar w:fldCharType="begin"/>
      </w:r>
      <w:r w:rsidRPr="003F7759">
        <w:rPr>
          <w:rFonts w:ascii="Palatino Linotype" w:hAnsi="Palatino Linotype"/>
          <w:b/>
          <w:bCs/>
          <w:i w:val="0"/>
          <w:iCs w:val="0"/>
          <w:color w:val="auto"/>
          <w:sz w:val="20"/>
          <w:szCs w:val="20"/>
        </w:rPr>
        <w:instrText xml:space="preserve"> SEQ Figure \* ARABIC </w:instrText>
      </w:r>
      <w:r w:rsidRPr="003F7759">
        <w:rPr>
          <w:rFonts w:ascii="Palatino Linotype" w:hAnsi="Palatino Linotype"/>
          <w:b/>
          <w:bCs/>
          <w:i w:val="0"/>
          <w:iCs w:val="0"/>
          <w:color w:val="auto"/>
          <w:sz w:val="20"/>
          <w:szCs w:val="20"/>
        </w:rPr>
        <w:fldChar w:fldCharType="separate"/>
      </w:r>
      <w:r w:rsidR="007316E2">
        <w:rPr>
          <w:rFonts w:ascii="Palatino Linotype" w:hAnsi="Palatino Linotype"/>
          <w:b/>
          <w:bCs/>
          <w:i w:val="0"/>
          <w:iCs w:val="0"/>
          <w:noProof/>
          <w:color w:val="auto"/>
          <w:sz w:val="20"/>
          <w:szCs w:val="20"/>
        </w:rPr>
        <w:t>9</w:t>
      </w:r>
      <w:r w:rsidRPr="003F7759">
        <w:rPr>
          <w:rFonts w:ascii="Palatino Linotype" w:hAnsi="Palatino Linotype"/>
          <w:b/>
          <w:bCs/>
          <w:i w:val="0"/>
          <w:iCs w:val="0"/>
          <w:color w:val="auto"/>
          <w:sz w:val="20"/>
          <w:szCs w:val="20"/>
        </w:rPr>
        <w:fldChar w:fldCharType="end"/>
      </w:r>
      <w:bookmarkEnd w:id="12"/>
      <w:r w:rsidRPr="003F7759">
        <w:rPr>
          <w:rFonts w:ascii="Palatino Linotype" w:hAnsi="Palatino Linotype"/>
          <w:b/>
          <w:bCs/>
          <w:i w:val="0"/>
          <w:iCs w:val="0"/>
          <w:color w:val="auto"/>
          <w:sz w:val="20"/>
          <w:szCs w:val="20"/>
        </w:rPr>
        <w:t>.</w:t>
      </w:r>
      <w:r w:rsidRPr="003F7759">
        <w:rPr>
          <w:rFonts w:ascii="Palatino Linotype" w:hAnsi="Palatino Linotype"/>
          <w:i w:val="0"/>
          <w:iCs w:val="0"/>
          <w:color w:val="auto"/>
          <w:sz w:val="20"/>
          <w:szCs w:val="20"/>
        </w:rPr>
        <w:t xml:space="preserve"> Workflow demonstrating QR code–based access to technical resources for the Arduino Due board.</w:t>
      </w:r>
    </w:p>
    <w:p w14:paraId="3842C650" w14:textId="29928C1C" w:rsidR="003F7759" w:rsidRPr="000637B7" w:rsidRDefault="003F7759" w:rsidP="00F83D14">
      <w:pPr>
        <w:pStyle w:val="ListParagraph"/>
        <w:numPr>
          <w:ilvl w:val="0"/>
          <w:numId w:val="28"/>
        </w:numPr>
        <w:ind w:left="2694" w:firstLine="0"/>
        <w:rPr>
          <w:rFonts w:ascii="Palatino Linotype" w:hAnsi="Palatino Linotype"/>
          <w:b/>
          <w:bCs/>
        </w:rPr>
      </w:pPr>
      <w:r w:rsidRPr="000637B7">
        <w:rPr>
          <w:rFonts w:ascii="Palatino Linotype" w:hAnsi="Palatino Linotype"/>
          <w:b/>
          <w:bCs/>
        </w:rPr>
        <w:t>Result</w:t>
      </w:r>
      <w:r w:rsidR="002630BD">
        <w:rPr>
          <w:rFonts w:ascii="Palatino Linotype" w:hAnsi="Palatino Linotype"/>
          <w:b/>
          <w:bCs/>
        </w:rPr>
        <w:t>s</w:t>
      </w:r>
    </w:p>
    <w:p w14:paraId="74BEC426" w14:textId="1FAE2F20" w:rsidR="003F7759" w:rsidRPr="003F7759" w:rsidRDefault="003F7759" w:rsidP="003F7759">
      <w:pPr>
        <w:ind w:left="2694" w:firstLine="360"/>
      </w:pPr>
      <w:r w:rsidRPr="003F7759">
        <w:t xml:space="preserve">In this section, we present the evaluation results of </w:t>
      </w:r>
      <w:r w:rsidR="002B7996">
        <w:t xml:space="preserve">AUMOR-AR </w:t>
      </w:r>
      <w:r w:rsidRPr="003F7759">
        <w:t xml:space="preserve">application. </w:t>
      </w:r>
      <w:r w:rsidR="008C508E" w:rsidRPr="003F7759">
        <w:t>The data collected were analyzed using R software (version 4.0.3).</w:t>
      </w:r>
      <w:r w:rsidRPr="003F7759">
        <w:t xml:space="preserve"> </w:t>
      </w:r>
      <w:r w:rsidR="008C508E" w:rsidRPr="003F7759">
        <w:t>The internal consistency of the survey was very good, with a Cronbach’s alpha of 0.927688.</w:t>
      </w:r>
      <w:r w:rsidRPr="003F7759">
        <w:t xml:space="preserve"> Broken down by subscale, the internal reliability was </w:t>
      </w:r>
      <w:r w:rsidRPr="003F7759">
        <w:rPr>
          <w:i/>
          <w:iCs/>
        </w:rPr>
        <w:t>α</w:t>
      </w:r>
      <w:r w:rsidRPr="003F7759">
        <w:t> = .837 (good) for perceived usefulness, </w:t>
      </w:r>
      <w:r w:rsidRPr="003F7759">
        <w:rPr>
          <w:i/>
          <w:iCs/>
        </w:rPr>
        <w:t>α</w:t>
      </w:r>
      <w:r w:rsidRPr="003F7759">
        <w:t xml:space="preserve"> = .734 (acceptable) for Perceived Ease of Use, </w:t>
      </w:r>
      <w:r w:rsidRPr="003F7759">
        <w:rPr>
          <w:i/>
          <w:iCs/>
        </w:rPr>
        <w:t>α</w:t>
      </w:r>
      <w:r w:rsidRPr="003F7759">
        <w:t xml:space="preserve"> = .822 (good) for ATU, </w:t>
      </w:r>
      <w:r w:rsidRPr="003F7759">
        <w:rPr>
          <w:i/>
          <w:iCs/>
        </w:rPr>
        <w:t>α</w:t>
      </w:r>
      <w:r w:rsidRPr="003F7759">
        <w:t> = .828 (good) for BIU, and </w:t>
      </w:r>
      <w:r w:rsidRPr="003F7759">
        <w:rPr>
          <w:i/>
          <w:iCs/>
        </w:rPr>
        <w:t>α</w:t>
      </w:r>
      <w:r w:rsidRPr="003F7759">
        <w:t xml:space="preserve"> = .521 (bad) for AU. </w:t>
      </w:r>
      <w:r w:rsidR="008C508E" w:rsidRPr="003F7759">
        <w:t>The low value for AU is expected because the options provided for these questions are distinct features, not parallel items tapping one latent construct.</w:t>
      </w:r>
      <w:r w:rsidRPr="003F7759">
        <w:t xml:space="preserve"> </w:t>
      </w:r>
      <w:r w:rsidR="008C508E" w:rsidRPr="003F7759">
        <w:t xml:space="preserve">The total number of participants was 128, comprising 39.84% males and 60.16% females, with their current academic levels reported in </w:t>
      </w:r>
      <w:r w:rsidR="008C508E" w:rsidRPr="003F7759">
        <w:rPr>
          <w:highlight w:val="yellow"/>
        </w:rPr>
        <w:fldChar w:fldCharType="begin"/>
      </w:r>
      <w:r w:rsidR="008C508E" w:rsidRPr="003F7759">
        <w:instrText xml:space="preserve"> REF _Ref209263121 \h </w:instrText>
      </w:r>
      <w:r w:rsidR="008C508E" w:rsidRPr="003F7759">
        <w:rPr>
          <w:highlight w:val="yellow"/>
        </w:rPr>
        <w:instrText xml:space="preserve"> \* MERGEFORMAT </w:instrText>
      </w:r>
      <w:r w:rsidR="008C508E" w:rsidRPr="003F7759">
        <w:rPr>
          <w:highlight w:val="yellow"/>
        </w:rPr>
      </w:r>
      <w:r w:rsidR="008C508E" w:rsidRPr="003F7759">
        <w:rPr>
          <w:highlight w:val="yellow"/>
        </w:rPr>
        <w:fldChar w:fldCharType="separate"/>
      </w:r>
      <w:r w:rsidR="007316E2" w:rsidRPr="007316E2">
        <w:t xml:space="preserve">Table </w:t>
      </w:r>
      <w:r w:rsidR="007316E2" w:rsidRPr="007316E2">
        <w:rPr>
          <w:b/>
          <w:bCs/>
          <w:i/>
          <w:iCs/>
          <w:noProof/>
        </w:rPr>
        <w:t>2</w:t>
      </w:r>
      <w:r w:rsidR="008C508E" w:rsidRPr="003F7759">
        <w:rPr>
          <w:highlight w:val="yellow"/>
        </w:rPr>
        <w:fldChar w:fldCharType="end"/>
      </w:r>
      <w:r w:rsidR="008C508E" w:rsidRPr="003F7759">
        <w:t xml:space="preserve"> below.</w:t>
      </w:r>
      <w:r w:rsidRPr="003F7759">
        <w:t xml:space="preserve"> </w:t>
      </w:r>
      <w:r w:rsidR="008C508E" w:rsidRPr="003F7759">
        <w:t>Most participants were junior (36.72%) or sophomore (31.25 %) students.</w:t>
      </w:r>
    </w:p>
    <w:p w14:paraId="5577E4E2" w14:textId="7B0EEE0C" w:rsidR="003F7759" w:rsidRDefault="003F7759" w:rsidP="002630BD">
      <w:pPr>
        <w:pStyle w:val="Caption"/>
        <w:keepNext/>
        <w:spacing w:after="0"/>
        <w:ind w:left="2694"/>
        <w:rPr>
          <w:rFonts w:ascii="Palatino Linotype" w:hAnsi="Palatino Linotype"/>
          <w:i w:val="0"/>
          <w:iCs w:val="0"/>
          <w:color w:val="auto"/>
          <w:sz w:val="20"/>
          <w:szCs w:val="20"/>
        </w:rPr>
      </w:pPr>
      <w:bookmarkStart w:id="13" w:name="_Ref209263121"/>
      <w:r w:rsidRPr="003F7759">
        <w:rPr>
          <w:rFonts w:ascii="Palatino Linotype" w:hAnsi="Palatino Linotype"/>
          <w:b/>
          <w:bCs/>
          <w:i w:val="0"/>
          <w:iCs w:val="0"/>
          <w:color w:val="auto"/>
          <w:sz w:val="20"/>
          <w:szCs w:val="20"/>
        </w:rPr>
        <w:t xml:space="preserve">Table </w:t>
      </w:r>
      <w:r w:rsidRPr="003F7759">
        <w:rPr>
          <w:rFonts w:ascii="Palatino Linotype" w:hAnsi="Palatino Linotype"/>
          <w:b/>
          <w:bCs/>
          <w:i w:val="0"/>
          <w:iCs w:val="0"/>
          <w:color w:val="auto"/>
          <w:sz w:val="20"/>
          <w:szCs w:val="20"/>
        </w:rPr>
        <w:fldChar w:fldCharType="begin"/>
      </w:r>
      <w:r w:rsidRPr="003F7759">
        <w:rPr>
          <w:rFonts w:ascii="Palatino Linotype" w:hAnsi="Palatino Linotype"/>
          <w:b/>
          <w:bCs/>
          <w:i w:val="0"/>
          <w:iCs w:val="0"/>
          <w:color w:val="auto"/>
          <w:sz w:val="20"/>
          <w:szCs w:val="20"/>
        </w:rPr>
        <w:instrText xml:space="preserve"> SEQ Table \* ARABIC </w:instrText>
      </w:r>
      <w:r w:rsidRPr="003F7759">
        <w:rPr>
          <w:rFonts w:ascii="Palatino Linotype" w:hAnsi="Palatino Linotype"/>
          <w:b/>
          <w:bCs/>
          <w:i w:val="0"/>
          <w:iCs w:val="0"/>
          <w:color w:val="auto"/>
          <w:sz w:val="20"/>
          <w:szCs w:val="20"/>
        </w:rPr>
        <w:fldChar w:fldCharType="separate"/>
      </w:r>
      <w:r w:rsidR="002B7996">
        <w:rPr>
          <w:rFonts w:ascii="Palatino Linotype" w:hAnsi="Palatino Linotype"/>
          <w:b/>
          <w:bCs/>
          <w:i w:val="0"/>
          <w:iCs w:val="0"/>
          <w:noProof/>
          <w:color w:val="auto"/>
          <w:sz w:val="20"/>
          <w:szCs w:val="20"/>
        </w:rPr>
        <w:t>2</w:t>
      </w:r>
      <w:r w:rsidRPr="003F7759">
        <w:rPr>
          <w:rFonts w:ascii="Palatino Linotype" w:hAnsi="Palatino Linotype"/>
          <w:b/>
          <w:bCs/>
          <w:i w:val="0"/>
          <w:iCs w:val="0"/>
          <w:color w:val="auto"/>
          <w:sz w:val="20"/>
          <w:szCs w:val="20"/>
        </w:rPr>
        <w:fldChar w:fldCharType="end"/>
      </w:r>
      <w:bookmarkEnd w:id="13"/>
      <w:r w:rsidRPr="003F7759">
        <w:rPr>
          <w:rFonts w:ascii="Palatino Linotype" w:hAnsi="Palatino Linotype"/>
          <w:b/>
          <w:bCs/>
          <w:i w:val="0"/>
          <w:iCs w:val="0"/>
          <w:color w:val="auto"/>
          <w:sz w:val="20"/>
          <w:szCs w:val="20"/>
        </w:rPr>
        <w:t>.</w:t>
      </w:r>
      <w:r w:rsidRPr="003F7759">
        <w:rPr>
          <w:rFonts w:ascii="Palatino Linotype" w:hAnsi="Palatino Linotype"/>
          <w:i w:val="0"/>
          <w:iCs w:val="0"/>
          <w:color w:val="auto"/>
          <w:sz w:val="20"/>
          <w:szCs w:val="20"/>
        </w:rPr>
        <w:t xml:space="preserve"> Participant demographics </w:t>
      </w:r>
    </w:p>
    <w:tbl>
      <w:tblPr>
        <w:tblStyle w:val="GridTable4-Accent11"/>
        <w:tblW w:w="7512" w:type="dxa"/>
        <w:tblInd w:w="2694" w:type="dxa"/>
        <w:tblBorders>
          <w:top w:val="none" w:sz="0" w:space="0" w:color="auto"/>
          <w:left w:val="none" w:sz="0" w:space="0" w:color="auto"/>
          <w:bottom w:val="single" w:sz="4"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559"/>
        <w:gridCol w:w="838"/>
        <w:gridCol w:w="1276"/>
        <w:gridCol w:w="863"/>
        <w:gridCol w:w="129"/>
        <w:gridCol w:w="863"/>
        <w:gridCol w:w="850"/>
        <w:gridCol w:w="709"/>
        <w:gridCol w:w="425"/>
      </w:tblGrid>
      <w:tr w:rsidR="000637B7" w:rsidRPr="000A13C0" w14:paraId="2165F0BF" w14:textId="77777777" w:rsidTr="002630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Borders>
              <w:top w:val="single" w:sz="4" w:space="0" w:color="auto"/>
              <w:left w:val="none" w:sz="0" w:space="0" w:color="auto"/>
              <w:bottom w:val="single" w:sz="4" w:space="0" w:color="auto"/>
              <w:right w:val="none" w:sz="0" w:space="0" w:color="auto"/>
            </w:tcBorders>
            <w:shd w:val="clear" w:color="auto" w:fill="auto"/>
            <w:vAlign w:val="center"/>
            <w:hideMark/>
          </w:tcPr>
          <w:p w14:paraId="7B21C3D3" w14:textId="77777777" w:rsidR="000637B7" w:rsidRPr="000A13C0" w:rsidRDefault="000637B7" w:rsidP="002630BD">
            <w:pPr>
              <w:adjustRightInd w:val="0"/>
              <w:snapToGrid w:val="0"/>
              <w:ind w:left="-268"/>
              <w:jc w:val="center"/>
              <w:rPr>
                <w:sz w:val="16"/>
                <w:szCs w:val="16"/>
                <w:lang w:eastAsia="de-DE" w:bidi="en-US"/>
              </w:rPr>
            </w:pPr>
            <w:r w:rsidRPr="000A13C0">
              <w:rPr>
                <w:sz w:val="16"/>
                <w:szCs w:val="16"/>
                <w:lang w:eastAsia="de-DE" w:bidi="en-US"/>
              </w:rPr>
              <w:t>Characteristics</w:t>
            </w:r>
          </w:p>
        </w:tc>
        <w:tc>
          <w:tcPr>
            <w:tcW w:w="5528" w:type="dxa"/>
            <w:gridSpan w:val="7"/>
            <w:tcBorders>
              <w:top w:val="single" w:sz="4" w:space="0" w:color="auto"/>
              <w:left w:val="none" w:sz="0" w:space="0" w:color="auto"/>
              <w:bottom w:val="single" w:sz="4" w:space="0" w:color="auto"/>
              <w:right w:val="none" w:sz="0" w:space="0" w:color="auto"/>
            </w:tcBorders>
            <w:shd w:val="clear" w:color="auto" w:fill="auto"/>
          </w:tcPr>
          <w:p w14:paraId="59628211" w14:textId="77777777" w:rsidR="000637B7" w:rsidRPr="000A13C0" w:rsidRDefault="000637B7" w:rsidP="00E40C28">
            <w:pPr>
              <w:adjustRightInd w:val="0"/>
              <w:snapToGrid w:val="0"/>
              <w:jc w:val="center"/>
              <w:cnfStyle w:val="100000000000" w:firstRow="1" w:lastRow="0" w:firstColumn="0" w:lastColumn="0" w:oddVBand="0" w:evenVBand="0" w:oddHBand="0" w:evenHBand="0" w:firstRowFirstColumn="0" w:firstRowLastColumn="0" w:lastRowFirstColumn="0" w:lastRowLastColumn="0"/>
              <w:rPr>
                <w:sz w:val="16"/>
                <w:szCs w:val="16"/>
                <w:lang w:eastAsia="zh-CN"/>
              </w:rPr>
            </w:pPr>
            <w:r w:rsidRPr="000A13C0">
              <w:rPr>
                <w:rFonts w:eastAsia="SimSun"/>
                <w:sz w:val="16"/>
                <w:szCs w:val="16"/>
                <w:lang w:eastAsia="zh-CN"/>
              </w:rPr>
              <w:t>Attributes</w:t>
            </w:r>
          </w:p>
        </w:tc>
        <w:tc>
          <w:tcPr>
            <w:tcW w:w="425" w:type="dxa"/>
            <w:tcBorders>
              <w:top w:val="single" w:sz="4" w:space="0" w:color="auto"/>
              <w:left w:val="none" w:sz="0" w:space="0" w:color="auto"/>
              <w:bottom w:val="single" w:sz="4" w:space="0" w:color="auto"/>
              <w:right w:val="none" w:sz="0" w:space="0" w:color="auto"/>
            </w:tcBorders>
            <w:shd w:val="clear" w:color="auto" w:fill="auto"/>
            <w:vAlign w:val="center"/>
            <w:hideMark/>
          </w:tcPr>
          <w:p w14:paraId="3324AF4D" w14:textId="77777777" w:rsidR="000637B7" w:rsidRPr="000A13C0" w:rsidRDefault="000637B7" w:rsidP="00E40C28">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eastAsia="SimSun"/>
                <w:sz w:val="16"/>
                <w:szCs w:val="16"/>
                <w:lang w:eastAsia="zh-CN"/>
              </w:rPr>
            </w:pPr>
            <w:r w:rsidRPr="000A13C0">
              <w:rPr>
                <w:rFonts w:eastAsia="SimSun"/>
                <w:sz w:val="16"/>
                <w:szCs w:val="16"/>
                <w:lang w:eastAsia="zh-CN"/>
              </w:rPr>
              <w:t>Total</w:t>
            </w:r>
          </w:p>
        </w:tc>
      </w:tr>
      <w:tr w:rsidR="000637B7" w:rsidRPr="000A13C0" w14:paraId="53070825" w14:textId="77777777" w:rsidTr="00263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vMerge w:val="restart"/>
            <w:tcBorders>
              <w:top w:val="single" w:sz="4" w:space="0" w:color="auto"/>
            </w:tcBorders>
            <w:shd w:val="clear" w:color="auto" w:fill="auto"/>
            <w:vAlign w:val="center"/>
            <w:hideMark/>
          </w:tcPr>
          <w:p w14:paraId="5ED185B5" w14:textId="77777777" w:rsidR="000637B7" w:rsidRPr="000A13C0" w:rsidRDefault="000637B7" w:rsidP="00E40C28">
            <w:pPr>
              <w:adjustRightInd w:val="0"/>
              <w:snapToGrid w:val="0"/>
              <w:jc w:val="center"/>
              <w:rPr>
                <w:rFonts w:eastAsia="SimSun"/>
                <w:sz w:val="16"/>
                <w:szCs w:val="16"/>
                <w:lang w:eastAsia="zh-CN"/>
              </w:rPr>
            </w:pPr>
            <w:r w:rsidRPr="000A13C0">
              <w:rPr>
                <w:rFonts w:eastAsia="SimSun"/>
                <w:sz w:val="16"/>
                <w:szCs w:val="16"/>
                <w:lang w:eastAsia="zh-CN"/>
              </w:rPr>
              <w:t>Participant Gender</w:t>
            </w:r>
          </w:p>
        </w:tc>
        <w:tc>
          <w:tcPr>
            <w:tcW w:w="3106" w:type="dxa"/>
            <w:gridSpan w:val="4"/>
            <w:tcBorders>
              <w:top w:val="single" w:sz="4" w:space="0" w:color="auto"/>
              <w:bottom w:val="single" w:sz="4" w:space="0" w:color="auto"/>
            </w:tcBorders>
            <w:shd w:val="clear" w:color="auto" w:fill="auto"/>
            <w:vAlign w:val="center"/>
            <w:hideMark/>
          </w:tcPr>
          <w:p w14:paraId="2703650B" w14:textId="77777777" w:rsidR="000637B7" w:rsidRPr="000A13C0" w:rsidRDefault="000637B7" w:rsidP="00E40C28">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eastAsia="SimSun"/>
                <w:sz w:val="16"/>
                <w:szCs w:val="16"/>
                <w:lang w:eastAsia="zh-CN"/>
              </w:rPr>
            </w:pPr>
            <w:r w:rsidRPr="000A13C0">
              <w:rPr>
                <w:rFonts w:eastAsia="SimSun"/>
                <w:sz w:val="16"/>
                <w:szCs w:val="16"/>
                <w:lang w:eastAsia="zh-CN"/>
              </w:rPr>
              <w:t>Male</w:t>
            </w:r>
            <w:r>
              <w:rPr>
                <w:rFonts w:eastAsia="SimSun"/>
                <w:sz w:val="16"/>
                <w:szCs w:val="16"/>
                <w:lang w:eastAsia="zh-CN"/>
              </w:rPr>
              <w:t xml:space="preserve"> (51)</w:t>
            </w:r>
          </w:p>
        </w:tc>
        <w:tc>
          <w:tcPr>
            <w:tcW w:w="2422" w:type="dxa"/>
            <w:gridSpan w:val="3"/>
            <w:tcBorders>
              <w:top w:val="single" w:sz="4" w:space="0" w:color="auto"/>
              <w:bottom w:val="single" w:sz="4" w:space="0" w:color="auto"/>
            </w:tcBorders>
            <w:shd w:val="clear" w:color="auto" w:fill="auto"/>
          </w:tcPr>
          <w:p w14:paraId="48482D3D" w14:textId="77777777" w:rsidR="000637B7" w:rsidRPr="000A13C0" w:rsidRDefault="000637B7" w:rsidP="00E40C28">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eastAsia="SimSun"/>
                <w:sz w:val="16"/>
                <w:szCs w:val="16"/>
                <w:lang w:eastAsia="zh-CN"/>
              </w:rPr>
            </w:pPr>
            <w:r w:rsidRPr="000A13C0">
              <w:rPr>
                <w:rFonts w:eastAsia="SimSun"/>
                <w:sz w:val="16"/>
                <w:szCs w:val="16"/>
                <w:lang w:eastAsia="zh-CN"/>
              </w:rPr>
              <w:t>Female</w:t>
            </w:r>
          </w:p>
        </w:tc>
        <w:tc>
          <w:tcPr>
            <w:tcW w:w="425" w:type="dxa"/>
            <w:tcBorders>
              <w:top w:val="single" w:sz="4" w:space="0" w:color="auto"/>
              <w:bottom w:val="single" w:sz="4" w:space="0" w:color="auto"/>
            </w:tcBorders>
            <w:shd w:val="clear" w:color="auto" w:fill="auto"/>
            <w:vAlign w:val="center"/>
            <w:hideMark/>
          </w:tcPr>
          <w:p w14:paraId="13FC59A0" w14:textId="77777777" w:rsidR="000637B7" w:rsidRPr="000A13C0" w:rsidRDefault="000637B7" w:rsidP="00E40C28">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eastAsia="SimSun"/>
                <w:sz w:val="16"/>
                <w:szCs w:val="16"/>
                <w:lang w:eastAsia="zh-CN"/>
              </w:rPr>
            </w:pPr>
            <w:r>
              <w:rPr>
                <w:rFonts w:eastAsia="SimSun"/>
                <w:sz w:val="16"/>
                <w:szCs w:val="16"/>
                <w:lang w:eastAsia="zh-CN"/>
              </w:rPr>
              <w:t>128</w:t>
            </w:r>
          </w:p>
        </w:tc>
      </w:tr>
      <w:tr w:rsidR="000637B7" w:rsidRPr="000A13C0" w14:paraId="2CFDCCA7" w14:textId="77777777" w:rsidTr="002630BD">
        <w:tc>
          <w:tcPr>
            <w:cnfStyle w:val="001000000000" w:firstRow="0" w:lastRow="0" w:firstColumn="1" w:lastColumn="0" w:oddVBand="0" w:evenVBand="0" w:oddHBand="0" w:evenHBand="0" w:firstRowFirstColumn="0" w:firstRowLastColumn="0" w:lastRowFirstColumn="0" w:lastRowLastColumn="0"/>
            <w:tcW w:w="1559" w:type="dxa"/>
            <w:vMerge/>
            <w:tcBorders>
              <w:bottom w:val="single" w:sz="4" w:space="0" w:color="auto"/>
            </w:tcBorders>
            <w:vAlign w:val="center"/>
            <w:hideMark/>
          </w:tcPr>
          <w:p w14:paraId="4FD0560C" w14:textId="77777777" w:rsidR="000637B7" w:rsidRPr="000A13C0" w:rsidRDefault="000637B7" w:rsidP="00E40C28">
            <w:pPr>
              <w:rPr>
                <w:sz w:val="16"/>
                <w:szCs w:val="16"/>
              </w:rPr>
            </w:pPr>
          </w:p>
        </w:tc>
        <w:tc>
          <w:tcPr>
            <w:tcW w:w="3106" w:type="dxa"/>
            <w:gridSpan w:val="4"/>
            <w:tcBorders>
              <w:top w:val="single" w:sz="4" w:space="0" w:color="auto"/>
              <w:bottom w:val="single" w:sz="4" w:space="0" w:color="auto"/>
            </w:tcBorders>
            <w:vAlign w:val="center"/>
            <w:hideMark/>
          </w:tcPr>
          <w:p w14:paraId="0681E5B3" w14:textId="77777777" w:rsidR="000637B7" w:rsidRPr="000A13C0" w:rsidRDefault="000637B7" w:rsidP="00E40C28">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SimSun"/>
                <w:sz w:val="16"/>
                <w:szCs w:val="16"/>
                <w:lang w:eastAsia="zh-CN"/>
              </w:rPr>
            </w:pPr>
            <w:r>
              <w:rPr>
                <w:rFonts w:eastAsia="SimSun"/>
                <w:sz w:val="16"/>
                <w:szCs w:val="16"/>
                <w:lang w:eastAsia="zh-CN"/>
              </w:rPr>
              <w:t>39.84</w:t>
            </w:r>
            <w:r w:rsidRPr="000A13C0">
              <w:rPr>
                <w:rFonts w:eastAsia="SimSun"/>
                <w:sz w:val="16"/>
                <w:szCs w:val="16"/>
                <w:lang w:eastAsia="zh-CN"/>
              </w:rPr>
              <w:t>%</w:t>
            </w:r>
            <w:r>
              <w:rPr>
                <w:rFonts w:eastAsia="SimSun"/>
                <w:sz w:val="16"/>
                <w:szCs w:val="16"/>
                <w:lang w:eastAsia="zh-CN"/>
              </w:rPr>
              <w:t xml:space="preserve"> (51)</w:t>
            </w:r>
          </w:p>
        </w:tc>
        <w:tc>
          <w:tcPr>
            <w:tcW w:w="2422" w:type="dxa"/>
            <w:gridSpan w:val="3"/>
            <w:tcBorders>
              <w:top w:val="single" w:sz="4" w:space="0" w:color="auto"/>
              <w:bottom w:val="single" w:sz="4" w:space="0" w:color="auto"/>
            </w:tcBorders>
          </w:tcPr>
          <w:p w14:paraId="4055C79D" w14:textId="77777777" w:rsidR="000637B7" w:rsidRPr="000A13C0" w:rsidRDefault="000637B7" w:rsidP="00E40C28">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SimSun"/>
                <w:sz w:val="16"/>
                <w:szCs w:val="16"/>
                <w:lang w:eastAsia="zh-CN"/>
              </w:rPr>
            </w:pPr>
            <w:r>
              <w:rPr>
                <w:rFonts w:eastAsia="SimSun"/>
                <w:sz w:val="16"/>
                <w:szCs w:val="16"/>
                <w:lang w:eastAsia="zh-CN"/>
              </w:rPr>
              <w:t>60.16</w:t>
            </w:r>
            <w:r w:rsidRPr="000A13C0">
              <w:rPr>
                <w:rFonts w:eastAsia="SimSun"/>
                <w:sz w:val="16"/>
                <w:szCs w:val="16"/>
                <w:lang w:eastAsia="zh-CN"/>
              </w:rPr>
              <w:t>%</w:t>
            </w:r>
            <w:r>
              <w:rPr>
                <w:rFonts w:eastAsia="SimSun"/>
                <w:sz w:val="16"/>
                <w:szCs w:val="16"/>
                <w:lang w:eastAsia="zh-CN"/>
              </w:rPr>
              <w:t xml:space="preserve"> (77)</w:t>
            </w:r>
          </w:p>
        </w:tc>
        <w:tc>
          <w:tcPr>
            <w:tcW w:w="425" w:type="dxa"/>
            <w:tcBorders>
              <w:top w:val="single" w:sz="4" w:space="0" w:color="auto"/>
              <w:bottom w:val="single" w:sz="4" w:space="0" w:color="auto"/>
            </w:tcBorders>
            <w:vAlign w:val="center"/>
            <w:hideMark/>
          </w:tcPr>
          <w:p w14:paraId="35D7A5BB" w14:textId="77777777" w:rsidR="000637B7" w:rsidRPr="000A13C0" w:rsidRDefault="000637B7" w:rsidP="00E40C28">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SimSun"/>
                <w:sz w:val="16"/>
                <w:szCs w:val="16"/>
                <w:lang w:eastAsia="zh-CN"/>
              </w:rPr>
            </w:pPr>
            <w:r w:rsidRPr="000A13C0">
              <w:rPr>
                <w:rFonts w:eastAsia="SimSun"/>
                <w:sz w:val="16"/>
                <w:szCs w:val="16"/>
                <w:lang w:eastAsia="zh-CN"/>
              </w:rPr>
              <w:t>100%</w:t>
            </w:r>
          </w:p>
        </w:tc>
      </w:tr>
      <w:tr w:rsidR="002630BD" w:rsidRPr="000A13C0" w14:paraId="11322A1E" w14:textId="77777777" w:rsidTr="00263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vMerge w:val="restart"/>
            <w:tcBorders>
              <w:top w:val="single" w:sz="4" w:space="0" w:color="auto"/>
            </w:tcBorders>
            <w:shd w:val="clear" w:color="auto" w:fill="auto"/>
            <w:vAlign w:val="center"/>
            <w:hideMark/>
          </w:tcPr>
          <w:p w14:paraId="1FA0F4B7" w14:textId="77777777" w:rsidR="000637B7" w:rsidRPr="000A13C0" w:rsidRDefault="000637B7" w:rsidP="00E40C28">
            <w:pPr>
              <w:adjustRightInd w:val="0"/>
              <w:snapToGrid w:val="0"/>
              <w:jc w:val="center"/>
              <w:rPr>
                <w:rFonts w:eastAsia="SimSun"/>
                <w:sz w:val="16"/>
                <w:szCs w:val="16"/>
                <w:lang w:eastAsia="zh-CN"/>
              </w:rPr>
            </w:pPr>
            <w:r w:rsidRPr="000A13C0">
              <w:rPr>
                <w:rFonts w:eastAsia="SimSun"/>
                <w:sz w:val="16"/>
                <w:szCs w:val="16"/>
                <w:lang w:eastAsia="zh-CN"/>
              </w:rPr>
              <w:t>Participant Age (Years)</w:t>
            </w:r>
          </w:p>
        </w:tc>
        <w:tc>
          <w:tcPr>
            <w:tcW w:w="838" w:type="dxa"/>
            <w:tcBorders>
              <w:top w:val="single" w:sz="4" w:space="0" w:color="auto"/>
              <w:bottom w:val="single" w:sz="4" w:space="0" w:color="auto"/>
            </w:tcBorders>
            <w:shd w:val="clear" w:color="auto" w:fill="auto"/>
            <w:vAlign w:val="center"/>
            <w:hideMark/>
          </w:tcPr>
          <w:p w14:paraId="7CD8E658" w14:textId="77777777" w:rsidR="000637B7" w:rsidRPr="000A13C0" w:rsidRDefault="000637B7" w:rsidP="00E40C28">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eastAsia="SimSun"/>
                <w:sz w:val="16"/>
                <w:szCs w:val="16"/>
                <w:lang w:eastAsia="zh-CN"/>
              </w:rPr>
            </w:pPr>
            <w:r>
              <w:rPr>
                <w:rFonts w:eastAsia="SimSun"/>
                <w:sz w:val="16"/>
                <w:szCs w:val="16"/>
                <w:lang w:eastAsia="zh-CN"/>
              </w:rPr>
              <w:t>Freshmen</w:t>
            </w:r>
          </w:p>
        </w:tc>
        <w:tc>
          <w:tcPr>
            <w:tcW w:w="1276" w:type="dxa"/>
            <w:tcBorders>
              <w:top w:val="single" w:sz="4" w:space="0" w:color="auto"/>
              <w:bottom w:val="single" w:sz="4" w:space="0" w:color="auto"/>
            </w:tcBorders>
            <w:shd w:val="clear" w:color="auto" w:fill="auto"/>
            <w:vAlign w:val="center"/>
            <w:hideMark/>
          </w:tcPr>
          <w:p w14:paraId="2809C451" w14:textId="77777777" w:rsidR="000637B7" w:rsidRPr="000A13C0" w:rsidRDefault="000637B7" w:rsidP="00E40C28">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eastAsia="SimSun"/>
                <w:sz w:val="16"/>
                <w:szCs w:val="16"/>
                <w:lang w:eastAsia="zh-CN"/>
              </w:rPr>
            </w:pPr>
            <w:r>
              <w:rPr>
                <w:rFonts w:eastAsia="SimSun"/>
                <w:sz w:val="16"/>
                <w:szCs w:val="16"/>
                <w:lang w:eastAsia="zh-CN"/>
              </w:rPr>
              <w:t>Sophomore</w:t>
            </w:r>
          </w:p>
        </w:tc>
        <w:tc>
          <w:tcPr>
            <w:tcW w:w="863" w:type="dxa"/>
            <w:tcBorders>
              <w:top w:val="single" w:sz="4" w:space="0" w:color="auto"/>
              <w:bottom w:val="single" w:sz="4" w:space="0" w:color="auto"/>
            </w:tcBorders>
            <w:shd w:val="clear" w:color="auto" w:fill="auto"/>
            <w:vAlign w:val="center"/>
            <w:hideMark/>
          </w:tcPr>
          <w:p w14:paraId="19BD2521" w14:textId="77777777" w:rsidR="000637B7" w:rsidRPr="000A13C0" w:rsidRDefault="000637B7" w:rsidP="00E40C28">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eastAsia="SimSun"/>
                <w:sz w:val="16"/>
                <w:szCs w:val="16"/>
                <w:lang w:eastAsia="zh-CN"/>
              </w:rPr>
            </w:pPr>
            <w:r>
              <w:rPr>
                <w:rFonts w:eastAsia="SimSun"/>
                <w:sz w:val="16"/>
                <w:szCs w:val="16"/>
                <w:lang w:eastAsia="zh-CN"/>
              </w:rPr>
              <w:t>Junior</w:t>
            </w:r>
          </w:p>
        </w:tc>
        <w:tc>
          <w:tcPr>
            <w:tcW w:w="992" w:type="dxa"/>
            <w:gridSpan w:val="2"/>
            <w:tcBorders>
              <w:top w:val="single" w:sz="4" w:space="0" w:color="auto"/>
              <w:bottom w:val="single" w:sz="4" w:space="0" w:color="auto"/>
            </w:tcBorders>
            <w:shd w:val="clear" w:color="auto" w:fill="auto"/>
          </w:tcPr>
          <w:p w14:paraId="08462454" w14:textId="77777777" w:rsidR="000637B7" w:rsidRDefault="000637B7" w:rsidP="00E40C28">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eastAsia="SimSun"/>
                <w:sz w:val="16"/>
                <w:szCs w:val="16"/>
                <w:lang w:eastAsia="zh-CN"/>
              </w:rPr>
            </w:pPr>
            <w:r>
              <w:rPr>
                <w:rFonts w:eastAsia="SimSun"/>
                <w:sz w:val="16"/>
                <w:szCs w:val="16"/>
                <w:lang w:eastAsia="zh-CN"/>
              </w:rPr>
              <w:t>Senior</w:t>
            </w:r>
          </w:p>
        </w:tc>
        <w:tc>
          <w:tcPr>
            <w:tcW w:w="850" w:type="dxa"/>
            <w:tcBorders>
              <w:top w:val="single" w:sz="4" w:space="0" w:color="auto"/>
              <w:bottom w:val="single" w:sz="4" w:space="0" w:color="auto"/>
            </w:tcBorders>
            <w:shd w:val="clear" w:color="auto" w:fill="auto"/>
            <w:vAlign w:val="center"/>
            <w:hideMark/>
          </w:tcPr>
          <w:p w14:paraId="05EC6CFB" w14:textId="77777777" w:rsidR="000637B7" w:rsidRPr="000A13C0" w:rsidRDefault="000637B7" w:rsidP="00E40C28">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eastAsia="SimSun"/>
                <w:sz w:val="16"/>
                <w:szCs w:val="16"/>
                <w:lang w:eastAsia="zh-CN"/>
              </w:rPr>
            </w:pPr>
            <w:r>
              <w:rPr>
                <w:rFonts w:eastAsia="SimSun"/>
                <w:sz w:val="16"/>
                <w:szCs w:val="16"/>
                <w:lang w:eastAsia="zh-CN"/>
              </w:rPr>
              <w:t>Faculty</w:t>
            </w:r>
          </w:p>
        </w:tc>
        <w:tc>
          <w:tcPr>
            <w:tcW w:w="709" w:type="dxa"/>
            <w:tcBorders>
              <w:top w:val="single" w:sz="4" w:space="0" w:color="auto"/>
              <w:bottom w:val="single" w:sz="4" w:space="0" w:color="auto"/>
            </w:tcBorders>
            <w:shd w:val="clear" w:color="auto" w:fill="auto"/>
            <w:vAlign w:val="center"/>
            <w:hideMark/>
          </w:tcPr>
          <w:p w14:paraId="5A1D9114" w14:textId="77777777" w:rsidR="000637B7" w:rsidRPr="000A13C0" w:rsidRDefault="000637B7" w:rsidP="00E40C28">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eastAsia="SimSun"/>
                <w:sz w:val="16"/>
                <w:szCs w:val="16"/>
                <w:lang w:eastAsia="zh-CN"/>
              </w:rPr>
            </w:pPr>
            <w:r>
              <w:rPr>
                <w:rFonts w:eastAsia="SimSun"/>
                <w:sz w:val="16"/>
                <w:szCs w:val="16"/>
                <w:lang w:eastAsia="zh-CN"/>
              </w:rPr>
              <w:t>Staff</w:t>
            </w:r>
          </w:p>
        </w:tc>
        <w:tc>
          <w:tcPr>
            <w:tcW w:w="425" w:type="dxa"/>
            <w:tcBorders>
              <w:top w:val="single" w:sz="4" w:space="0" w:color="auto"/>
              <w:bottom w:val="single" w:sz="4" w:space="0" w:color="auto"/>
            </w:tcBorders>
            <w:shd w:val="clear" w:color="auto" w:fill="auto"/>
            <w:vAlign w:val="center"/>
            <w:hideMark/>
          </w:tcPr>
          <w:p w14:paraId="3B539970" w14:textId="77777777" w:rsidR="000637B7" w:rsidRPr="000A13C0" w:rsidRDefault="000637B7" w:rsidP="00E40C28">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eastAsia="SimSun"/>
                <w:sz w:val="16"/>
                <w:szCs w:val="16"/>
                <w:lang w:eastAsia="zh-CN"/>
              </w:rPr>
            </w:pPr>
            <w:r>
              <w:rPr>
                <w:rFonts w:eastAsia="SimSun"/>
                <w:sz w:val="16"/>
                <w:szCs w:val="16"/>
                <w:lang w:eastAsia="zh-CN"/>
              </w:rPr>
              <w:t>128</w:t>
            </w:r>
          </w:p>
        </w:tc>
      </w:tr>
      <w:tr w:rsidR="000637B7" w:rsidRPr="000A13C0" w14:paraId="68F8A07E" w14:textId="77777777" w:rsidTr="002630BD">
        <w:tc>
          <w:tcPr>
            <w:cnfStyle w:val="001000000000" w:firstRow="0" w:lastRow="0" w:firstColumn="1" w:lastColumn="0" w:oddVBand="0" w:evenVBand="0" w:oddHBand="0" w:evenHBand="0" w:firstRowFirstColumn="0" w:firstRowLastColumn="0" w:lastRowFirstColumn="0" w:lastRowLastColumn="0"/>
            <w:tcW w:w="1559" w:type="dxa"/>
            <w:vMerge/>
            <w:vAlign w:val="center"/>
            <w:hideMark/>
          </w:tcPr>
          <w:p w14:paraId="4C867EDD" w14:textId="77777777" w:rsidR="000637B7" w:rsidRPr="000A13C0" w:rsidRDefault="000637B7" w:rsidP="00E40C28">
            <w:pPr>
              <w:rPr>
                <w:sz w:val="16"/>
                <w:szCs w:val="16"/>
              </w:rPr>
            </w:pPr>
          </w:p>
        </w:tc>
        <w:tc>
          <w:tcPr>
            <w:tcW w:w="838" w:type="dxa"/>
            <w:tcBorders>
              <w:top w:val="single" w:sz="4" w:space="0" w:color="auto"/>
            </w:tcBorders>
            <w:vAlign w:val="center"/>
          </w:tcPr>
          <w:p w14:paraId="5EBDC671" w14:textId="77777777" w:rsidR="000637B7" w:rsidRPr="000A13C0" w:rsidRDefault="000637B7" w:rsidP="00E40C28">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SimSun"/>
                <w:sz w:val="16"/>
                <w:szCs w:val="16"/>
                <w:lang w:eastAsia="zh-CN"/>
              </w:rPr>
            </w:pPr>
            <w:r>
              <w:rPr>
                <w:rFonts w:eastAsia="SimSun"/>
                <w:sz w:val="16"/>
                <w:szCs w:val="16"/>
                <w:lang w:eastAsia="zh-CN"/>
              </w:rPr>
              <w:t>12.50% (16)</w:t>
            </w:r>
          </w:p>
        </w:tc>
        <w:tc>
          <w:tcPr>
            <w:tcW w:w="1276" w:type="dxa"/>
            <w:tcBorders>
              <w:top w:val="single" w:sz="4" w:space="0" w:color="auto"/>
            </w:tcBorders>
            <w:vAlign w:val="center"/>
          </w:tcPr>
          <w:p w14:paraId="3172B4F1" w14:textId="77777777" w:rsidR="000637B7" w:rsidRPr="000A13C0" w:rsidRDefault="000637B7" w:rsidP="00E40C28">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SimSun"/>
                <w:sz w:val="16"/>
                <w:szCs w:val="16"/>
                <w:lang w:eastAsia="zh-CN"/>
              </w:rPr>
            </w:pPr>
            <w:r>
              <w:rPr>
                <w:rFonts w:eastAsia="SimSun"/>
                <w:sz w:val="16"/>
                <w:szCs w:val="16"/>
                <w:lang w:eastAsia="zh-CN"/>
              </w:rPr>
              <w:t>31.25% (40)</w:t>
            </w:r>
          </w:p>
        </w:tc>
        <w:tc>
          <w:tcPr>
            <w:tcW w:w="863" w:type="dxa"/>
            <w:tcBorders>
              <w:top w:val="single" w:sz="4" w:space="0" w:color="auto"/>
            </w:tcBorders>
            <w:vAlign w:val="center"/>
          </w:tcPr>
          <w:p w14:paraId="18945DDD" w14:textId="77777777" w:rsidR="000637B7" w:rsidRPr="000A13C0" w:rsidRDefault="000637B7" w:rsidP="00E40C28">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SimSun"/>
                <w:sz w:val="16"/>
                <w:szCs w:val="16"/>
                <w:lang w:eastAsia="zh-CN"/>
              </w:rPr>
            </w:pPr>
            <w:r>
              <w:rPr>
                <w:rFonts w:eastAsia="SimSun"/>
                <w:sz w:val="16"/>
                <w:szCs w:val="16"/>
                <w:lang w:eastAsia="zh-CN"/>
              </w:rPr>
              <w:t>63.72% (47)</w:t>
            </w:r>
          </w:p>
        </w:tc>
        <w:tc>
          <w:tcPr>
            <w:tcW w:w="992" w:type="dxa"/>
            <w:gridSpan w:val="2"/>
            <w:tcBorders>
              <w:top w:val="single" w:sz="4" w:space="0" w:color="auto"/>
            </w:tcBorders>
          </w:tcPr>
          <w:p w14:paraId="0EE1B8BC" w14:textId="77777777" w:rsidR="000637B7" w:rsidRPr="000A13C0" w:rsidRDefault="000637B7" w:rsidP="00E40C28">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SimSun"/>
                <w:sz w:val="16"/>
                <w:szCs w:val="16"/>
                <w:lang w:eastAsia="zh-CN"/>
              </w:rPr>
            </w:pPr>
            <w:r>
              <w:rPr>
                <w:rFonts w:eastAsia="SimSun"/>
                <w:sz w:val="16"/>
                <w:szCs w:val="16"/>
                <w:lang w:eastAsia="zh-CN"/>
              </w:rPr>
              <w:t>15.63% (20)</w:t>
            </w:r>
          </w:p>
        </w:tc>
        <w:tc>
          <w:tcPr>
            <w:tcW w:w="850" w:type="dxa"/>
            <w:tcBorders>
              <w:top w:val="single" w:sz="4" w:space="0" w:color="auto"/>
            </w:tcBorders>
            <w:vAlign w:val="center"/>
          </w:tcPr>
          <w:p w14:paraId="0478C8C9" w14:textId="77777777" w:rsidR="000637B7" w:rsidRPr="000A13C0" w:rsidRDefault="000637B7" w:rsidP="00E40C28">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SimSun"/>
                <w:sz w:val="16"/>
                <w:szCs w:val="16"/>
                <w:lang w:eastAsia="zh-CN"/>
              </w:rPr>
            </w:pPr>
            <w:r>
              <w:rPr>
                <w:rFonts w:eastAsia="SimSun"/>
                <w:sz w:val="16"/>
                <w:szCs w:val="16"/>
                <w:lang w:eastAsia="zh-CN"/>
              </w:rPr>
              <w:t>3.13% (4)</w:t>
            </w:r>
          </w:p>
        </w:tc>
        <w:tc>
          <w:tcPr>
            <w:tcW w:w="709" w:type="dxa"/>
            <w:tcBorders>
              <w:top w:val="single" w:sz="4" w:space="0" w:color="auto"/>
            </w:tcBorders>
            <w:vAlign w:val="center"/>
          </w:tcPr>
          <w:p w14:paraId="28BB7B3F" w14:textId="77777777" w:rsidR="000637B7" w:rsidRPr="000A13C0" w:rsidRDefault="000637B7" w:rsidP="00E40C28">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SimSun"/>
                <w:sz w:val="16"/>
                <w:szCs w:val="16"/>
                <w:lang w:eastAsia="zh-CN"/>
              </w:rPr>
            </w:pPr>
            <w:r>
              <w:rPr>
                <w:rFonts w:eastAsia="SimSun"/>
                <w:sz w:val="16"/>
                <w:szCs w:val="16"/>
                <w:lang w:eastAsia="zh-CN"/>
              </w:rPr>
              <w:t>0.78% (1)</w:t>
            </w:r>
          </w:p>
        </w:tc>
        <w:tc>
          <w:tcPr>
            <w:tcW w:w="425" w:type="dxa"/>
            <w:tcBorders>
              <w:top w:val="single" w:sz="4" w:space="0" w:color="auto"/>
            </w:tcBorders>
            <w:vAlign w:val="center"/>
            <w:hideMark/>
          </w:tcPr>
          <w:p w14:paraId="3B73EA84" w14:textId="77777777" w:rsidR="000637B7" w:rsidRPr="000A13C0" w:rsidRDefault="000637B7" w:rsidP="00E40C28">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SimSun"/>
                <w:sz w:val="16"/>
                <w:szCs w:val="16"/>
                <w:lang w:eastAsia="zh-CN"/>
              </w:rPr>
            </w:pPr>
            <w:r w:rsidRPr="000A13C0">
              <w:rPr>
                <w:rFonts w:eastAsia="SimSun"/>
                <w:sz w:val="16"/>
                <w:szCs w:val="16"/>
                <w:lang w:eastAsia="zh-CN"/>
              </w:rPr>
              <w:t>100%</w:t>
            </w:r>
          </w:p>
        </w:tc>
      </w:tr>
    </w:tbl>
    <w:p w14:paraId="0E8A8513" w14:textId="25F94EC0" w:rsidR="003F7759" w:rsidRPr="003F7759" w:rsidRDefault="002630BD" w:rsidP="003F7759">
      <w:pPr>
        <w:ind w:left="2694" w:firstLine="426"/>
        <w:rPr>
          <w:b/>
          <w:bCs/>
        </w:rPr>
      </w:pPr>
      <w:r>
        <w:t>A</w:t>
      </w:r>
      <w:r w:rsidR="008C508E" w:rsidRPr="003F7759">
        <w:t xml:space="preserve">pproximately one-third </w:t>
      </w:r>
      <w:r w:rsidR="002B7996">
        <w:t xml:space="preserve">of the </w:t>
      </w:r>
      <w:r w:rsidR="0097679D">
        <w:t>participants</w:t>
      </w:r>
      <w:r w:rsidR="002B7996">
        <w:t xml:space="preserve"> </w:t>
      </w:r>
      <w:r w:rsidR="008C508E" w:rsidRPr="003F7759">
        <w:t>(32.81%</w:t>
      </w:r>
      <w:r w:rsidR="0097679D">
        <w:t>, N=42</w:t>
      </w:r>
      <w:r w:rsidR="008C508E" w:rsidRPr="003F7759">
        <w:t>) reported using mobile applications for educational purposes often, and over a third (35%+) said they sometimes did so, meaning that roughly seven in ten engaged in educational use at least intermittently.</w:t>
      </w:r>
      <w:r w:rsidR="003F7759" w:rsidRPr="003F7759">
        <w:t xml:space="preserve"> </w:t>
      </w:r>
      <w:r w:rsidR="008C508E" w:rsidRPr="003F7759">
        <w:t>Only a small minority reported minimal engagement, with 4.69% using them rarely and 1.56% never using them.</w:t>
      </w:r>
      <w:r w:rsidR="003F7759" w:rsidRPr="003F7759">
        <w:t xml:space="preserve"> Taken together, these figures suggest strong readiness for app-based learning tools and imply that modest onboarding and targeted use cases could convert occasional users into more frequent users. </w:t>
      </w:r>
      <w:r w:rsidR="008C508E" w:rsidRPr="003F7759">
        <w:t xml:space="preserve">Regarding familiarity with AR, most respondents (57.03%, </w:t>
      </w:r>
      <w:r w:rsidR="001B51D4">
        <w:t>N=</w:t>
      </w:r>
      <w:r w:rsidR="008C508E" w:rsidRPr="003F7759">
        <w:t>73) had not used an AR app before, while 40.63% (</w:t>
      </w:r>
      <w:r w:rsidR="001B51D4">
        <w:t>N=</w:t>
      </w:r>
      <w:r w:rsidR="008C508E" w:rsidRPr="003F7759">
        <w:t>52) reported prior AR use, and 2.34% (</w:t>
      </w:r>
      <w:r w:rsidR="001B51D4">
        <w:t>N=</w:t>
      </w:r>
      <w:r w:rsidR="008C508E" w:rsidRPr="003F7759">
        <w:t>3) did not answer.</w:t>
      </w:r>
      <w:r w:rsidR="003F7759" w:rsidRPr="003F7759">
        <w:t xml:space="preserve"> </w:t>
      </w:r>
      <w:r w:rsidR="008C508E" w:rsidRPr="003F7759">
        <w:t xml:space="preserve">This means that the </w:t>
      </w:r>
      <w:r w:rsidR="0097679D">
        <w:t>proposed</w:t>
      </w:r>
      <w:r w:rsidR="008C508E" w:rsidRPr="003F7759">
        <w:t xml:space="preserve"> AR app is new to many students, which helps explain the sizable neutral responses in ease-of-use/usefulness items; many are first-time users still forming opinions.</w:t>
      </w:r>
      <w:r w:rsidR="003F7759" w:rsidRPr="003F7759">
        <w:t xml:space="preserve"> </w:t>
      </w:r>
      <w:r w:rsidR="008C508E" w:rsidRPr="003F7759">
        <w:t>Practically, this points to the value of lightweight onboarding, clear terminology, and performance polish to build early confidence in the user.</w:t>
      </w:r>
      <w:r w:rsidR="003F7759" w:rsidRPr="003F7759">
        <w:t xml:space="preserve"> </w:t>
      </w:r>
    </w:p>
    <w:p w14:paraId="731FE28C" w14:textId="75308408" w:rsidR="003F7759" w:rsidRPr="003F7759" w:rsidRDefault="008C508E" w:rsidP="003F7759">
      <w:pPr>
        <w:ind w:left="2694" w:firstLine="426"/>
      </w:pPr>
      <w:r w:rsidRPr="003F7759">
        <w:t>The breakdown of the perceived usefulness</w:t>
      </w:r>
      <w:r w:rsidR="002630BD">
        <w:t xml:space="preserve"> (PU)</w:t>
      </w:r>
      <w:r w:rsidRPr="003F7759">
        <w:t xml:space="preserve"> of the application is shown in </w:t>
      </w:r>
      <w:r w:rsidRPr="003F7759">
        <w:rPr>
          <w:b/>
          <w:bCs/>
          <w:highlight w:val="yellow"/>
        </w:rPr>
        <w:fldChar w:fldCharType="begin"/>
      </w:r>
      <w:r w:rsidRPr="003F7759">
        <w:instrText xml:space="preserve"> REF _Ref209084915 \h </w:instrText>
      </w:r>
      <w:r w:rsidRPr="003F7759">
        <w:rPr>
          <w:b/>
          <w:bCs/>
          <w:highlight w:val="yellow"/>
        </w:rPr>
        <w:instrText xml:space="preserve"> \* MERGEFORMAT </w:instrText>
      </w:r>
      <w:r w:rsidRPr="003F7759">
        <w:rPr>
          <w:b/>
          <w:bCs/>
          <w:highlight w:val="yellow"/>
        </w:rPr>
      </w:r>
      <w:r w:rsidRPr="003F7759">
        <w:rPr>
          <w:b/>
          <w:bCs/>
          <w:highlight w:val="yellow"/>
        </w:rPr>
        <w:fldChar w:fldCharType="separate"/>
      </w:r>
      <w:r w:rsidR="007316E2" w:rsidRPr="007316E2">
        <w:rPr>
          <w:color w:val="auto"/>
        </w:rPr>
        <w:t xml:space="preserve">Figure </w:t>
      </w:r>
      <w:r w:rsidR="007316E2" w:rsidRPr="007316E2">
        <w:rPr>
          <w:noProof/>
          <w:color w:val="auto"/>
        </w:rPr>
        <w:t>10</w:t>
      </w:r>
      <w:r w:rsidRPr="003F7759">
        <w:rPr>
          <w:b/>
          <w:bCs/>
          <w:highlight w:val="yellow"/>
        </w:rPr>
        <w:fldChar w:fldCharType="end"/>
      </w:r>
      <w:r w:rsidRPr="003F7759">
        <w:t>.</w:t>
      </w:r>
      <w:r w:rsidR="003F7759" w:rsidRPr="003F7759">
        <w:t xml:space="preserve"> </w:t>
      </w:r>
      <w:r w:rsidR="001B51D4" w:rsidRPr="003F7759">
        <w:t>Most of</w:t>
      </w:r>
      <w:r w:rsidRPr="003F7759">
        <w:t xml:space="preserve"> the </w:t>
      </w:r>
      <w:r w:rsidR="001B51D4">
        <w:t>students</w:t>
      </w:r>
      <w:r w:rsidRPr="003F7759">
        <w:t xml:space="preserve"> found the </w:t>
      </w:r>
      <w:r w:rsidR="002630BD">
        <w:t xml:space="preserve">AUMOR-AR </w:t>
      </w:r>
      <w:r w:rsidR="001B51D4">
        <w:t>was</w:t>
      </w:r>
      <w:r w:rsidRPr="003F7759">
        <w:t xml:space="preserve"> useful for understanding the university campus layout (60.16%), finding useful information about campus facilities (75%), and overall orientation experience (57.82%).</w:t>
      </w:r>
      <w:r w:rsidR="003F7759" w:rsidRPr="003F7759">
        <w:t xml:space="preserve"> </w:t>
      </w:r>
      <w:r w:rsidRPr="003F7759">
        <w:t>For most participants (74.22%), using the AR app saved time in finding important campus locations, and it helped with confident campus navigation (57.03%).</w:t>
      </w:r>
      <w:r w:rsidR="003F7759" w:rsidRPr="003F7759">
        <w:t xml:space="preserve"> </w:t>
      </w:r>
    </w:p>
    <w:p w14:paraId="2942FAFD" w14:textId="77777777" w:rsidR="003F7759" w:rsidRPr="003F7759" w:rsidRDefault="003F7759" w:rsidP="003F7759">
      <w:pPr>
        <w:ind w:left="2694"/>
      </w:pPr>
      <w:r w:rsidRPr="003F7759">
        <w:rPr>
          <w:noProof/>
        </w:rPr>
        <w:drawing>
          <wp:inline distT="0" distB="0" distL="0" distR="0" wp14:anchorId="32064983" wp14:editId="27760AAD">
            <wp:extent cx="4218317" cy="4210693"/>
            <wp:effectExtent l="0" t="0" r="0" b="0"/>
            <wp:docPr id="8596652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61852" cy="4254149"/>
                    </a:xfrm>
                    <a:prstGeom prst="rect">
                      <a:avLst/>
                    </a:prstGeom>
                    <a:noFill/>
                  </pic:spPr>
                </pic:pic>
              </a:graphicData>
            </a:graphic>
          </wp:inline>
        </w:drawing>
      </w:r>
    </w:p>
    <w:p w14:paraId="09A38591" w14:textId="5C280CF4" w:rsidR="003F7759" w:rsidRPr="00E84492" w:rsidRDefault="003F7759" w:rsidP="003F7759">
      <w:pPr>
        <w:pStyle w:val="Caption"/>
        <w:ind w:left="2694"/>
        <w:jc w:val="both"/>
        <w:rPr>
          <w:rFonts w:ascii="Palatino Linotype" w:hAnsi="Palatino Linotype"/>
          <w:i w:val="0"/>
          <w:iCs w:val="0"/>
          <w:color w:val="auto"/>
          <w:sz w:val="20"/>
          <w:szCs w:val="20"/>
        </w:rPr>
      </w:pPr>
      <w:bookmarkStart w:id="14" w:name="_Ref209084915"/>
      <w:r w:rsidRPr="000637B7">
        <w:rPr>
          <w:rFonts w:ascii="Palatino Linotype" w:hAnsi="Palatino Linotype"/>
          <w:b/>
          <w:bCs/>
          <w:i w:val="0"/>
          <w:iCs w:val="0"/>
          <w:color w:val="auto"/>
        </w:rPr>
        <w:t xml:space="preserve">Figure </w:t>
      </w:r>
      <w:r w:rsidRPr="000637B7">
        <w:rPr>
          <w:rFonts w:ascii="Palatino Linotype" w:hAnsi="Palatino Linotype"/>
          <w:b/>
          <w:bCs/>
          <w:i w:val="0"/>
          <w:iCs w:val="0"/>
          <w:color w:val="auto"/>
        </w:rPr>
        <w:fldChar w:fldCharType="begin"/>
      </w:r>
      <w:r w:rsidRPr="000637B7">
        <w:rPr>
          <w:rFonts w:ascii="Palatino Linotype" w:hAnsi="Palatino Linotype"/>
          <w:b/>
          <w:bCs/>
          <w:i w:val="0"/>
          <w:iCs w:val="0"/>
          <w:color w:val="auto"/>
        </w:rPr>
        <w:instrText xml:space="preserve"> SEQ Figure \* ARABIC </w:instrText>
      </w:r>
      <w:r w:rsidRPr="000637B7">
        <w:rPr>
          <w:rFonts w:ascii="Palatino Linotype" w:hAnsi="Palatino Linotype"/>
          <w:b/>
          <w:bCs/>
          <w:i w:val="0"/>
          <w:iCs w:val="0"/>
          <w:color w:val="auto"/>
        </w:rPr>
        <w:fldChar w:fldCharType="separate"/>
      </w:r>
      <w:r w:rsidR="007316E2">
        <w:rPr>
          <w:rFonts w:ascii="Palatino Linotype" w:hAnsi="Palatino Linotype"/>
          <w:b/>
          <w:bCs/>
          <w:i w:val="0"/>
          <w:iCs w:val="0"/>
          <w:noProof/>
          <w:color w:val="auto"/>
        </w:rPr>
        <w:t>10</w:t>
      </w:r>
      <w:r w:rsidRPr="000637B7">
        <w:rPr>
          <w:rFonts w:ascii="Palatino Linotype" w:hAnsi="Palatino Linotype"/>
          <w:b/>
          <w:bCs/>
          <w:i w:val="0"/>
          <w:iCs w:val="0"/>
          <w:color w:val="auto"/>
        </w:rPr>
        <w:fldChar w:fldCharType="end"/>
      </w:r>
      <w:bookmarkEnd w:id="14"/>
      <w:r w:rsidRPr="000637B7">
        <w:rPr>
          <w:rFonts w:ascii="Palatino Linotype" w:hAnsi="Palatino Linotype"/>
          <w:b/>
          <w:bCs/>
          <w:i w:val="0"/>
          <w:iCs w:val="0"/>
          <w:color w:val="auto"/>
        </w:rPr>
        <w:t>.</w:t>
      </w:r>
      <w:r w:rsidRPr="003F7759">
        <w:rPr>
          <w:rFonts w:ascii="Palatino Linotype" w:hAnsi="Palatino Linotype"/>
          <w:i w:val="0"/>
          <w:iCs w:val="0"/>
          <w:color w:val="auto"/>
        </w:rPr>
        <w:t xml:space="preserve"> </w:t>
      </w:r>
      <w:r w:rsidR="008C508E" w:rsidRPr="00E84492">
        <w:rPr>
          <w:i w:val="0"/>
          <w:iCs w:val="0"/>
          <w:color w:val="auto"/>
        </w:rPr>
        <w:t>Breakdown of perceived usefulness of the AR application.</w:t>
      </w:r>
    </w:p>
    <w:p w14:paraId="6147D45B" w14:textId="29F572C9" w:rsidR="003F7759" w:rsidRPr="003F7759" w:rsidRDefault="008C508E" w:rsidP="000637B7">
      <w:pPr>
        <w:ind w:left="2694" w:firstLine="366"/>
      </w:pPr>
      <w:r w:rsidRPr="003F7759">
        <w:rPr>
          <w:b/>
          <w:bCs/>
          <w:highlight w:val="yellow"/>
        </w:rPr>
        <w:lastRenderedPageBreak/>
        <w:fldChar w:fldCharType="begin"/>
      </w:r>
      <w:r w:rsidRPr="003F7759">
        <w:instrText xml:space="preserve"> REF _Ref209085042 \h </w:instrText>
      </w:r>
      <w:r w:rsidRPr="003F7759">
        <w:rPr>
          <w:b/>
          <w:bCs/>
          <w:highlight w:val="yellow"/>
        </w:rPr>
        <w:instrText xml:space="preserve"> \* MERGEFORMAT </w:instrText>
      </w:r>
      <w:r w:rsidRPr="003F7759">
        <w:rPr>
          <w:b/>
          <w:bCs/>
          <w:highlight w:val="yellow"/>
        </w:rPr>
      </w:r>
      <w:r w:rsidRPr="003F7759">
        <w:rPr>
          <w:b/>
          <w:bCs/>
          <w:highlight w:val="yellow"/>
        </w:rPr>
        <w:fldChar w:fldCharType="separate"/>
      </w:r>
      <w:r w:rsidR="007316E2" w:rsidRPr="007316E2">
        <w:rPr>
          <w:color w:val="auto"/>
        </w:rPr>
        <w:t xml:space="preserve">Figure </w:t>
      </w:r>
      <w:r w:rsidR="007316E2" w:rsidRPr="007316E2">
        <w:rPr>
          <w:noProof/>
          <w:color w:val="auto"/>
        </w:rPr>
        <w:t>11</w:t>
      </w:r>
      <w:r w:rsidRPr="003F7759">
        <w:rPr>
          <w:b/>
          <w:bCs/>
          <w:highlight w:val="yellow"/>
        </w:rPr>
        <w:fldChar w:fldCharType="end"/>
      </w:r>
      <w:r w:rsidRPr="003F7759">
        <w:rPr>
          <w:b/>
          <w:bCs/>
        </w:rPr>
        <w:t xml:space="preserve"> </w:t>
      </w:r>
      <w:r w:rsidRPr="003F7759">
        <w:t>shows a</w:t>
      </w:r>
      <w:r w:rsidRPr="003F7759">
        <w:rPr>
          <w:b/>
          <w:bCs/>
        </w:rPr>
        <w:t xml:space="preserve"> </w:t>
      </w:r>
      <w:r w:rsidRPr="003F7759">
        <w:t xml:space="preserve">breakdown of the perceived ease of use </w:t>
      </w:r>
      <w:r w:rsidR="00E84492">
        <w:t>(PE</w:t>
      </w:r>
      <w:r w:rsidR="0097679D">
        <w:t>O</w:t>
      </w:r>
      <w:r w:rsidR="00E84492">
        <w:t>U) and m</w:t>
      </w:r>
      <w:r w:rsidRPr="003F7759">
        <w:t>ost of the survey participants found information about different campus locations easily using the application (71.88% of the participants).</w:t>
      </w:r>
      <w:r w:rsidR="003F7759" w:rsidRPr="003F7759">
        <w:t xml:space="preserve"> </w:t>
      </w:r>
      <w:r w:rsidRPr="003F7759">
        <w:t xml:space="preserve">They also found the </w:t>
      </w:r>
      <w:r w:rsidR="0097679D">
        <w:t>AUMOR-</w:t>
      </w:r>
      <w:r w:rsidRPr="003F7759">
        <w:t>AR app simple to learn and use (70.32%) and did not require additional instructions to understand how to use the application (49.22%).</w:t>
      </w:r>
      <w:r w:rsidR="003F7759" w:rsidRPr="003F7759">
        <w:t xml:space="preserve"> </w:t>
      </w:r>
      <w:r w:rsidRPr="003F7759">
        <w:t>The AR app was quick to respond according to 54.68% of the survey participants, with a user-friendly layout and design (66.41%), and it was not difficult to use (52.35%).</w:t>
      </w:r>
    </w:p>
    <w:p w14:paraId="1BAA883E" w14:textId="77777777" w:rsidR="003F7759" w:rsidRPr="003F7759" w:rsidRDefault="003F7759" w:rsidP="003F7759">
      <w:pPr>
        <w:ind w:left="2694"/>
      </w:pPr>
      <w:r w:rsidRPr="003F7759">
        <w:rPr>
          <w:noProof/>
        </w:rPr>
        <w:drawing>
          <wp:inline distT="0" distB="0" distL="0" distR="0" wp14:anchorId="2A4DEA25" wp14:editId="031A6221">
            <wp:extent cx="4856672" cy="4626279"/>
            <wp:effectExtent l="0" t="0" r="1270" b="3175"/>
            <wp:docPr id="10293766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14190" cy="4681069"/>
                    </a:xfrm>
                    <a:prstGeom prst="rect">
                      <a:avLst/>
                    </a:prstGeom>
                    <a:noFill/>
                  </pic:spPr>
                </pic:pic>
              </a:graphicData>
            </a:graphic>
          </wp:inline>
        </w:drawing>
      </w:r>
    </w:p>
    <w:p w14:paraId="78397C8D" w14:textId="18D81EE8" w:rsidR="003F7759" w:rsidRPr="003F7759" w:rsidRDefault="003F7759" w:rsidP="00E84492">
      <w:pPr>
        <w:pStyle w:val="Caption"/>
        <w:spacing w:after="0"/>
        <w:ind w:left="2694"/>
        <w:rPr>
          <w:rFonts w:ascii="Palatino Linotype" w:hAnsi="Palatino Linotype"/>
          <w:i w:val="0"/>
          <w:iCs w:val="0"/>
          <w:color w:val="auto"/>
          <w:sz w:val="20"/>
          <w:szCs w:val="20"/>
        </w:rPr>
      </w:pPr>
      <w:bookmarkStart w:id="15" w:name="_Ref209085042"/>
      <w:r w:rsidRPr="000637B7">
        <w:rPr>
          <w:rFonts w:ascii="Palatino Linotype" w:hAnsi="Palatino Linotype"/>
          <w:b/>
          <w:bCs/>
          <w:i w:val="0"/>
          <w:iCs w:val="0"/>
          <w:color w:val="auto"/>
        </w:rPr>
        <w:t xml:space="preserve">Figure </w:t>
      </w:r>
      <w:r w:rsidRPr="000637B7">
        <w:rPr>
          <w:rFonts w:ascii="Palatino Linotype" w:hAnsi="Palatino Linotype"/>
          <w:b/>
          <w:bCs/>
          <w:i w:val="0"/>
          <w:iCs w:val="0"/>
          <w:color w:val="auto"/>
        </w:rPr>
        <w:fldChar w:fldCharType="begin"/>
      </w:r>
      <w:r w:rsidRPr="000637B7">
        <w:rPr>
          <w:rFonts w:ascii="Palatino Linotype" w:hAnsi="Palatino Linotype"/>
          <w:b/>
          <w:bCs/>
          <w:i w:val="0"/>
          <w:iCs w:val="0"/>
          <w:color w:val="auto"/>
        </w:rPr>
        <w:instrText xml:space="preserve"> SEQ Figure \* ARABIC </w:instrText>
      </w:r>
      <w:r w:rsidRPr="000637B7">
        <w:rPr>
          <w:rFonts w:ascii="Palatino Linotype" w:hAnsi="Palatino Linotype"/>
          <w:b/>
          <w:bCs/>
          <w:i w:val="0"/>
          <w:iCs w:val="0"/>
          <w:color w:val="auto"/>
        </w:rPr>
        <w:fldChar w:fldCharType="separate"/>
      </w:r>
      <w:r w:rsidR="007316E2">
        <w:rPr>
          <w:rFonts w:ascii="Palatino Linotype" w:hAnsi="Palatino Linotype"/>
          <w:b/>
          <w:bCs/>
          <w:i w:val="0"/>
          <w:iCs w:val="0"/>
          <w:noProof/>
          <w:color w:val="auto"/>
        </w:rPr>
        <w:t>11</w:t>
      </w:r>
      <w:r w:rsidRPr="000637B7">
        <w:rPr>
          <w:rFonts w:ascii="Palatino Linotype" w:hAnsi="Palatino Linotype"/>
          <w:b/>
          <w:bCs/>
          <w:i w:val="0"/>
          <w:iCs w:val="0"/>
          <w:color w:val="auto"/>
        </w:rPr>
        <w:fldChar w:fldCharType="end"/>
      </w:r>
      <w:bookmarkEnd w:id="15"/>
      <w:r w:rsidRPr="000637B7">
        <w:rPr>
          <w:rFonts w:ascii="Palatino Linotype" w:hAnsi="Palatino Linotype"/>
          <w:b/>
          <w:bCs/>
          <w:i w:val="0"/>
          <w:iCs w:val="0"/>
          <w:color w:val="auto"/>
        </w:rPr>
        <w:t>.</w:t>
      </w:r>
      <w:r w:rsidRPr="003F7759">
        <w:rPr>
          <w:rFonts w:ascii="Palatino Linotype" w:hAnsi="Palatino Linotype"/>
          <w:i w:val="0"/>
          <w:iCs w:val="0"/>
          <w:color w:val="auto"/>
        </w:rPr>
        <w:t xml:space="preserve"> </w:t>
      </w:r>
      <w:r w:rsidRPr="003F7759">
        <w:rPr>
          <w:rFonts w:ascii="Palatino Linotype" w:hAnsi="Palatino Linotype"/>
          <w:i w:val="0"/>
          <w:iCs w:val="0"/>
          <w:color w:val="auto"/>
          <w:sz w:val="20"/>
          <w:szCs w:val="20"/>
        </w:rPr>
        <w:t>Breakdown of the perceived ease of use of AR application.</w:t>
      </w:r>
    </w:p>
    <w:p w14:paraId="506C18BE" w14:textId="4390C920" w:rsidR="003F7759" w:rsidRPr="003F7759" w:rsidRDefault="008C508E" w:rsidP="003F7759">
      <w:pPr>
        <w:ind w:left="2694" w:firstLine="360"/>
      </w:pPr>
      <w:r w:rsidRPr="003F7759">
        <w:t xml:space="preserve">The ATU results were broadly positive </w:t>
      </w:r>
      <w:r w:rsidRPr="00E84492">
        <w:rPr>
          <w:highlight w:val="yellow"/>
        </w:rPr>
        <w:fldChar w:fldCharType="begin"/>
      </w:r>
      <w:r w:rsidRPr="00E84492">
        <w:instrText xml:space="preserve"> REF _Ref209085360 \h </w:instrText>
      </w:r>
      <w:r w:rsidRPr="00E84492">
        <w:rPr>
          <w:highlight w:val="yellow"/>
        </w:rPr>
        <w:instrText xml:space="preserve"> \* MERGEFORMAT </w:instrText>
      </w:r>
      <w:r w:rsidRPr="00E84492">
        <w:rPr>
          <w:highlight w:val="yellow"/>
        </w:rPr>
      </w:r>
      <w:r w:rsidRPr="00E84492">
        <w:rPr>
          <w:highlight w:val="yellow"/>
        </w:rPr>
        <w:fldChar w:fldCharType="separate"/>
      </w:r>
      <w:r w:rsidR="007316E2" w:rsidRPr="00E84492">
        <w:rPr>
          <w:color w:val="auto"/>
        </w:rPr>
        <w:t xml:space="preserve">Figure </w:t>
      </w:r>
      <w:r w:rsidR="007316E2" w:rsidRPr="00E84492">
        <w:rPr>
          <w:i/>
          <w:iCs/>
          <w:noProof/>
          <w:color w:val="auto"/>
        </w:rPr>
        <w:t>12</w:t>
      </w:r>
      <w:r w:rsidRPr="00E84492">
        <w:rPr>
          <w:highlight w:val="yellow"/>
        </w:rPr>
        <w:fldChar w:fldCharType="end"/>
      </w:r>
      <w:r w:rsidRPr="003F7759">
        <w:t>.</w:t>
      </w:r>
      <w:r w:rsidR="003F7759" w:rsidRPr="003F7759">
        <w:t xml:space="preserve"> Students most strongly endorsed the concept, with 75.79% (47.66% agree, 28.13% Strongly Agree) believing that using the </w:t>
      </w:r>
      <w:r w:rsidR="001B7B6A">
        <w:t>AUMOR-</w:t>
      </w:r>
      <w:r w:rsidR="003F7759" w:rsidRPr="003F7759">
        <w:t xml:space="preserve">AR app for orientation was a good idea, with only 2.34% disagreeing and 18.75% neutral. </w:t>
      </w:r>
      <w:r w:rsidRPr="003F7759">
        <w:t xml:space="preserve">They also found it </w:t>
      </w:r>
      <w:r w:rsidR="001114D8" w:rsidRPr="003F7759">
        <w:t>engaging,</w:t>
      </w:r>
      <w:r w:rsidR="001B7B6A">
        <w:t xml:space="preserve"> as</w:t>
      </w:r>
      <w:r w:rsidRPr="003F7759">
        <w:t xml:space="preserve"> 71.10% (</w:t>
      </w:r>
      <w:r w:rsidR="001B51D4">
        <w:t>SA=</w:t>
      </w:r>
      <w:r w:rsidRPr="003F7759">
        <w:t>46.88%</w:t>
      </w:r>
      <w:r w:rsidR="001B51D4">
        <w:t>, A=</w:t>
      </w:r>
      <w:r w:rsidRPr="003F7759">
        <w:t xml:space="preserve"> 24.22%) said that the app was a fun way to explore the campus, while only 8.59% disagreed and 17.19% were neutral.</w:t>
      </w:r>
      <w:r w:rsidR="003F7759" w:rsidRPr="003F7759">
        <w:t xml:space="preserve"> </w:t>
      </w:r>
      <w:r w:rsidRPr="003F7759">
        <w:t>Personal experience was solid but mixed</w:t>
      </w:r>
      <w:r w:rsidR="001B7B6A">
        <w:t xml:space="preserve"> with</w:t>
      </w:r>
      <w:r w:rsidRPr="003F7759">
        <w:t xml:space="preserve"> 58.60% (</w:t>
      </w:r>
      <w:r w:rsidR="001B51D4">
        <w:t>SA=</w:t>
      </w:r>
      <w:r w:rsidRPr="003F7759">
        <w:t>40.63%</w:t>
      </w:r>
      <w:r w:rsidR="001B51D4">
        <w:t>, A=</w:t>
      </w:r>
      <w:r w:rsidRPr="003F7759">
        <w:t>17.97%) fe</w:t>
      </w:r>
      <w:r w:rsidR="001B7B6A">
        <w:t xml:space="preserve">eling </w:t>
      </w:r>
      <w:r w:rsidRPr="003F7759">
        <w:t xml:space="preserve">confident </w:t>
      </w:r>
      <w:r w:rsidR="001B7B6A">
        <w:t xml:space="preserve">when </w:t>
      </w:r>
      <w:r w:rsidRPr="003F7759">
        <w:t>navigating the app, while 30.47% were neutral and</w:t>
      </w:r>
      <w:r w:rsidR="001B7B6A">
        <w:t xml:space="preserve"> only</w:t>
      </w:r>
      <w:r w:rsidRPr="003F7759">
        <w:t xml:space="preserve"> 7.04% disagreed.</w:t>
      </w:r>
      <w:r w:rsidR="003F7759" w:rsidRPr="003F7759">
        <w:t xml:space="preserve"> </w:t>
      </w:r>
      <w:r w:rsidRPr="003F7759">
        <w:t>Similarly, 53.91% (</w:t>
      </w:r>
      <w:r w:rsidR="001B51D4">
        <w:t>SA=</w:t>
      </w:r>
      <w:r w:rsidRPr="003F7759">
        <w:t>37.50%</w:t>
      </w:r>
      <w:r w:rsidR="001B51D4">
        <w:t>, A=</w:t>
      </w:r>
      <w:r w:rsidRPr="003F7759">
        <w:t>16.41%) enjoyed using it during orientation, with a relatively high 35.94% neutral and 6.25% negative responses.</w:t>
      </w:r>
      <w:r w:rsidR="003F7759" w:rsidRPr="003F7759">
        <w:t xml:space="preserve"> Non-responses were small (3% for each item). In short, students buy into the idea and fun of AR, but a sizeable neutral bloc</w:t>
      </w:r>
      <w:r w:rsidR="005C308B">
        <w:t>k</w:t>
      </w:r>
      <w:r w:rsidR="003F7759" w:rsidRPr="003F7759">
        <w:t xml:space="preserve"> on confidence and enjoyment suggests room for </w:t>
      </w:r>
      <w:r w:rsidR="001114D8">
        <w:t>improvement</w:t>
      </w:r>
      <w:r w:rsidR="003F7759" w:rsidRPr="003F7759">
        <w:t xml:space="preserve"> to convert the undecided into enthusiastic users.</w:t>
      </w:r>
      <w:r w:rsidR="00D23CF9">
        <w:t xml:space="preserve"> </w:t>
      </w:r>
    </w:p>
    <w:p w14:paraId="5DFE2409" w14:textId="77777777" w:rsidR="003F7759" w:rsidRPr="003F7759" w:rsidRDefault="003F7759" w:rsidP="003F7759">
      <w:pPr>
        <w:ind w:left="2694"/>
      </w:pPr>
      <w:r w:rsidRPr="003F7759">
        <w:rPr>
          <w:noProof/>
        </w:rPr>
        <w:lastRenderedPageBreak/>
        <w:drawing>
          <wp:inline distT="0" distB="0" distL="0" distR="0" wp14:anchorId="7974A338" wp14:editId="37437B66">
            <wp:extent cx="4416725" cy="3675704"/>
            <wp:effectExtent l="0" t="0" r="3175" b="1270"/>
            <wp:docPr id="12203173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50560" cy="3703862"/>
                    </a:xfrm>
                    <a:prstGeom prst="rect">
                      <a:avLst/>
                    </a:prstGeom>
                    <a:noFill/>
                  </pic:spPr>
                </pic:pic>
              </a:graphicData>
            </a:graphic>
          </wp:inline>
        </w:drawing>
      </w:r>
    </w:p>
    <w:p w14:paraId="79B96680" w14:textId="0DEB9876" w:rsidR="003F7759" w:rsidRPr="003F7759" w:rsidRDefault="003F7759" w:rsidP="00042F1C">
      <w:pPr>
        <w:pStyle w:val="Caption"/>
        <w:spacing w:after="0"/>
        <w:ind w:left="2694"/>
        <w:jc w:val="both"/>
        <w:rPr>
          <w:rFonts w:ascii="Palatino Linotype" w:hAnsi="Palatino Linotype"/>
          <w:i w:val="0"/>
          <w:iCs w:val="0"/>
          <w:sz w:val="20"/>
          <w:szCs w:val="20"/>
        </w:rPr>
      </w:pPr>
      <w:bookmarkStart w:id="16" w:name="_Ref209085360"/>
      <w:r w:rsidRPr="003F7759">
        <w:rPr>
          <w:rFonts w:ascii="Palatino Linotype" w:hAnsi="Palatino Linotype"/>
          <w:b/>
          <w:bCs/>
          <w:i w:val="0"/>
          <w:iCs w:val="0"/>
          <w:color w:val="auto"/>
        </w:rPr>
        <w:t xml:space="preserve">Figure </w:t>
      </w:r>
      <w:r w:rsidRPr="003F7759">
        <w:rPr>
          <w:rFonts w:ascii="Palatino Linotype" w:hAnsi="Palatino Linotype"/>
          <w:b/>
          <w:bCs/>
          <w:i w:val="0"/>
          <w:iCs w:val="0"/>
          <w:color w:val="auto"/>
        </w:rPr>
        <w:fldChar w:fldCharType="begin"/>
      </w:r>
      <w:r w:rsidRPr="003F7759">
        <w:rPr>
          <w:rFonts w:ascii="Palatino Linotype" w:hAnsi="Palatino Linotype"/>
          <w:b/>
          <w:bCs/>
          <w:i w:val="0"/>
          <w:iCs w:val="0"/>
          <w:color w:val="auto"/>
        </w:rPr>
        <w:instrText xml:space="preserve"> SEQ Figure \* ARABIC </w:instrText>
      </w:r>
      <w:r w:rsidRPr="003F7759">
        <w:rPr>
          <w:rFonts w:ascii="Palatino Linotype" w:hAnsi="Palatino Linotype"/>
          <w:b/>
          <w:bCs/>
          <w:i w:val="0"/>
          <w:iCs w:val="0"/>
          <w:color w:val="auto"/>
        </w:rPr>
        <w:fldChar w:fldCharType="separate"/>
      </w:r>
      <w:r w:rsidR="007316E2">
        <w:rPr>
          <w:rFonts w:ascii="Palatino Linotype" w:hAnsi="Palatino Linotype"/>
          <w:b/>
          <w:bCs/>
          <w:i w:val="0"/>
          <w:iCs w:val="0"/>
          <w:noProof/>
          <w:color w:val="auto"/>
        </w:rPr>
        <w:t>12</w:t>
      </w:r>
      <w:r w:rsidRPr="003F7759">
        <w:rPr>
          <w:rFonts w:ascii="Palatino Linotype" w:hAnsi="Palatino Linotype"/>
          <w:b/>
          <w:bCs/>
          <w:i w:val="0"/>
          <w:iCs w:val="0"/>
          <w:color w:val="auto"/>
        </w:rPr>
        <w:fldChar w:fldCharType="end"/>
      </w:r>
      <w:bookmarkEnd w:id="16"/>
      <w:r w:rsidRPr="003F7759">
        <w:rPr>
          <w:rFonts w:ascii="Palatino Linotype" w:hAnsi="Palatino Linotype"/>
          <w:b/>
          <w:bCs/>
          <w:i w:val="0"/>
          <w:iCs w:val="0"/>
          <w:color w:val="auto"/>
        </w:rPr>
        <w:t>.</w:t>
      </w:r>
      <w:r w:rsidRPr="003F7759">
        <w:rPr>
          <w:rFonts w:ascii="Palatino Linotype" w:hAnsi="Palatino Linotype"/>
          <w:i w:val="0"/>
          <w:iCs w:val="0"/>
          <w:color w:val="auto"/>
        </w:rPr>
        <w:t xml:space="preserve"> Breakdown of attitude towards the use of the AR application.</w:t>
      </w:r>
    </w:p>
    <w:p w14:paraId="589E38A8" w14:textId="065CBC39" w:rsidR="003F7759" w:rsidRPr="003F7759" w:rsidRDefault="003F7759" w:rsidP="003F7759">
      <w:pPr>
        <w:ind w:left="2694" w:firstLine="720"/>
      </w:pPr>
      <w:r w:rsidRPr="003F7759">
        <w:t xml:space="preserve">The Behavioral Intention to Use (BIU) results shown in </w:t>
      </w:r>
      <w:r w:rsidRPr="003F7759">
        <w:rPr>
          <w:b/>
          <w:bCs/>
          <w:highlight w:val="yellow"/>
        </w:rPr>
        <w:fldChar w:fldCharType="begin"/>
      </w:r>
      <w:r w:rsidRPr="003F7759">
        <w:instrText xml:space="preserve"> REF _Ref209085652 \h </w:instrText>
      </w:r>
      <w:r w:rsidRPr="003F7759">
        <w:rPr>
          <w:b/>
          <w:bCs/>
          <w:highlight w:val="yellow"/>
        </w:rPr>
        <w:instrText xml:space="preserve"> \* MERGEFORMAT </w:instrText>
      </w:r>
      <w:r w:rsidRPr="003F7759">
        <w:rPr>
          <w:b/>
          <w:bCs/>
          <w:highlight w:val="yellow"/>
        </w:rPr>
      </w:r>
      <w:r w:rsidRPr="003F7759">
        <w:rPr>
          <w:b/>
          <w:bCs/>
          <w:highlight w:val="yellow"/>
        </w:rPr>
        <w:fldChar w:fldCharType="separate"/>
      </w:r>
      <w:r w:rsidR="007316E2" w:rsidRPr="007316E2">
        <w:rPr>
          <w:color w:val="auto"/>
        </w:rPr>
        <w:t xml:space="preserve">Figure </w:t>
      </w:r>
      <w:r w:rsidR="007316E2" w:rsidRPr="007316E2">
        <w:rPr>
          <w:noProof/>
          <w:color w:val="auto"/>
        </w:rPr>
        <w:t>13</w:t>
      </w:r>
      <w:r w:rsidRPr="003F7759">
        <w:rPr>
          <w:b/>
          <w:bCs/>
          <w:highlight w:val="yellow"/>
        </w:rPr>
        <w:fldChar w:fldCharType="end"/>
      </w:r>
      <w:r w:rsidRPr="003F7759">
        <w:rPr>
          <w:b/>
          <w:bCs/>
        </w:rPr>
        <w:t xml:space="preserve"> </w:t>
      </w:r>
      <w:r w:rsidRPr="003F7759">
        <w:t xml:space="preserve">are strong overall as 75.0% would recommend the AR app to other students (42.19% Agree, 32.81% Strongly Agree), with only 7.03% negative and 14.84% neutral. </w:t>
      </w:r>
      <w:r w:rsidR="009B359F" w:rsidRPr="003F7759">
        <w:t xml:space="preserve">Preference </w:t>
      </w:r>
      <w:r w:rsidR="001114D8">
        <w:t>over</w:t>
      </w:r>
      <w:r w:rsidR="009B359F" w:rsidRPr="003F7759">
        <w:t xml:space="preserve"> traditional orientation methods was positive but more mixed</w:t>
      </w:r>
      <w:r w:rsidR="001114D8">
        <w:t xml:space="preserve"> with</w:t>
      </w:r>
      <w:r w:rsidR="009B359F" w:rsidRPr="003F7759">
        <w:t xml:space="preserve"> 53.9% favor</w:t>
      </w:r>
      <w:r w:rsidR="001114D8">
        <w:t>ing</w:t>
      </w:r>
      <w:r w:rsidR="009B359F" w:rsidRPr="003F7759">
        <w:t xml:space="preserve"> the AR approach (33.59% agree, 20.31% Strongly Agree), while 29.69% are neutral and 11.72% disagree</w:t>
      </w:r>
      <w:r w:rsidR="001114D8">
        <w:t xml:space="preserve"> </w:t>
      </w:r>
      <w:r w:rsidR="009B359F" w:rsidRPr="003F7759">
        <w:t>suggesting many are open to AR but still comparing it with familiar formats.</w:t>
      </w:r>
      <w:r w:rsidRPr="003F7759">
        <w:t xml:space="preserve"> The intent to continue using the app during university was similarly moderate</w:t>
      </w:r>
      <w:r w:rsidR="001114D8">
        <w:t xml:space="preserve"> with </w:t>
      </w:r>
      <w:r w:rsidRPr="003F7759">
        <w:t xml:space="preserve">52.35% positive (35.94% agree, 16.41% Strongly Agree), 32.81% neutral, and 10.16% negative. </w:t>
      </w:r>
    </w:p>
    <w:p w14:paraId="4857A3FA" w14:textId="77777777" w:rsidR="003F7759" w:rsidRPr="003F7759" w:rsidRDefault="003F7759" w:rsidP="003F7759">
      <w:pPr>
        <w:ind w:left="2694"/>
      </w:pPr>
      <w:r w:rsidRPr="003F7759">
        <w:rPr>
          <w:noProof/>
        </w:rPr>
        <w:drawing>
          <wp:inline distT="0" distB="0" distL="0" distR="0" wp14:anchorId="358D3177" wp14:editId="303308AC">
            <wp:extent cx="4881496" cy="2941608"/>
            <wp:effectExtent l="0" t="0" r="0" b="0"/>
            <wp:docPr id="5733813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19168" cy="2964309"/>
                    </a:xfrm>
                    <a:prstGeom prst="rect">
                      <a:avLst/>
                    </a:prstGeom>
                    <a:noFill/>
                  </pic:spPr>
                </pic:pic>
              </a:graphicData>
            </a:graphic>
          </wp:inline>
        </w:drawing>
      </w:r>
    </w:p>
    <w:p w14:paraId="653A8A0E" w14:textId="3B5A3FA2" w:rsidR="003F7759" w:rsidRPr="00042F1C" w:rsidRDefault="003F7759" w:rsidP="003F7759">
      <w:pPr>
        <w:pStyle w:val="Caption"/>
        <w:ind w:left="2694"/>
        <w:rPr>
          <w:rFonts w:ascii="Palatino Linotype" w:hAnsi="Palatino Linotype"/>
          <w:i w:val="0"/>
          <w:iCs w:val="0"/>
          <w:sz w:val="20"/>
          <w:szCs w:val="20"/>
        </w:rPr>
      </w:pPr>
      <w:bookmarkStart w:id="17" w:name="_Ref209085652"/>
      <w:r w:rsidRPr="00042F1C">
        <w:rPr>
          <w:rFonts w:ascii="Palatino Linotype" w:hAnsi="Palatino Linotype"/>
          <w:b/>
          <w:bCs/>
          <w:i w:val="0"/>
          <w:iCs w:val="0"/>
          <w:color w:val="auto"/>
          <w:sz w:val="20"/>
          <w:szCs w:val="20"/>
        </w:rPr>
        <w:t xml:space="preserve">Figure </w:t>
      </w:r>
      <w:r w:rsidRPr="00042F1C">
        <w:rPr>
          <w:rFonts w:ascii="Palatino Linotype" w:hAnsi="Palatino Linotype"/>
          <w:b/>
          <w:bCs/>
          <w:i w:val="0"/>
          <w:iCs w:val="0"/>
          <w:color w:val="auto"/>
          <w:sz w:val="20"/>
          <w:szCs w:val="20"/>
        </w:rPr>
        <w:fldChar w:fldCharType="begin"/>
      </w:r>
      <w:r w:rsidRPr="00042F1C">
        <w:rPr>
          <w:rFonts w:ascii="Palatino Linotype" w:hAnsi="Palatino Linotype"/>
          <w:b/>
          <w:bCs/>
          <w:i w:val="0"/>
          <w:iCs w:val="0"/>
          <w:color w:val="auto"/>
          <w:sz w:val="20"/>
          <w:szCs w:val="20"/>
        </w:rPr>
        <w:instrText xml:space="preserve"> SEQ Figure \* ARABIC </w:instrText>
      </w:r>
      <w:r w:rsidRPr="00042F1C">
        <w:rPr>
          <w:rFonts w:ascii="Palatino Linotype" w:hAnsi="Palatino Linotype"/>
          <w:b/>
          <w:bCs/>
          <w:i w:val="0"/>
          <w:iCs w:val="0"/>
          <w:color w:val="auto"/>
          <w:sz w:val="20"/>
          <w:szCs w:val="20"/>
        </w:rPr>
        <w:fldChar w:fldCharType="separate"/>
      </w:r>
      <w:r w:rsidR="007316E2" w:rsidRPr="00042F1C">
        <w:rPr>
          <w:rFonts w:ascii="Palatino Linotype" w:hAnsi="Palatino Linotype"/>
          <w:b/>
          <w:bCs/>
          <w:i w:val="0"/>
          <w:iCs w:val="0"/>
          <w:noProof/>
          <w:color w:val="auto"/>
          <w:sz w:val="20"/>
          <w:szCs w:val="20"/>
        </w:rPr>
        <w:t>13</w:t>
      </w:r>
      <w:r w:rsidRPr="00042F1C">
        <w:rPr>
          <w:rFonts w:ascii="Palatino Linotype" w:hAnsi="Palatino Linotype"/>
          <w:b/>
          <w:bCs/>
          <w:i w:val="0"/>
          <w:iCs w:val="0"/>
          <w:color w:val="auto"/>
          <w:sz w:val="20"/>
          <w:szCs w:val="20"/>
        </w:rPr>
        <w:fldChar w:fldCharType="end"/>
      </w:r>
      <w:bookmarkEnd w:id="17"/>
      <w:r w:rsidRPr="00042F1C">
        <w:rPr>
          <w:rFonts w:ascii="Palatino Linotype" w:hAnsi="Palatino Linotype"/>
          <w:b/>
          <w:bCs/>
          <w:i w:val="0"/>
          <w:iCs w:val="0"/>
          <w:color w:val="auto"/>
          <w:sz w:val="20"/>
          <w:szCs w:val="20"/>
        </w:rPr>
        <w:t>.</w:t>
      </w:r>
      <w:r w:rsidRPr="00042F1C">
        <w:rPr>
          <w:rFonts w:ascii="Palatino Linotype" w:hAnsi="Palatino Linotype"/>
          <w:i w:val="0"/>
          <w:iCs w:val="0"/>
          <w:color w:val="auto"/>
          <w:sz w:val="20"/>
          <w:szCs w:val="20"/>
        </w:rPr>
        <w:t xml:space="preserve"> </w:t>
      </w:r>
      <w:r w:rsidR="009B359F" w:rsidRPr="00042F1C">
        <w:rPr>
          <w:i w:val="0"/>
          <w:iCs w:val="0"/>
          <w:color w:val="auto"/>
        </w:rPr>
        <w:t>Breakdown of the behavioral intention to use AR application.</w:t>
      </w:r>
    </w:p>
    <w:p w14:paraId="3022F064" w14:textId="72053A87" w:rsidR="003F7759" w:rsidRPr="003F7759" w:rsidRDefault="009B359F" w:rsidP="00042F1C">
      <w:pPr>
        <w:ind w:left="2694" w:firstLine="366"/>
      </w:pPr>
      <w:r w:rsidRPr="003F7759">
        <w:lastRenderedPageBreak/>
        <w:t xml:space="preserve">The breakdown of the usage of the different features of the </w:t>
      </w:r>
      <w:r w:rsidR="001114D8">
        <w:t>AUMOR-</w:t>
      </w:r>
      <w:r w:rsidRPr="003F7759">
        <w:t xml:space="preserve">AR application is presented in </w:t>
      </w:r>
      <w:r w:rsidRPr="00414B74">
        <w:rPr>
          <w:b/>
          <w:bCs/>
          <w:highlight w:val="yellow"/>
        </w:rPr>
        <w:fldChar w:fldCharType="begin"/>
      </w:r>
      <w:r w:rsidRPr="00414B74">
        <w:instrText xml:space="preserve"> REF _Ref209085764 \h </w:instrText>
      </w:r>
      <w:r w:rsidRPr="00414B74">
        <w:rPr>
          <w:b/>
          <w:bCs/>
          <w:highlight w:val="yellow"/>
        </w:rPr>
        <w:instrText xml:space="preserve"> \* MERGEFORMAT </w:instrText>
      </w:r>
      <w:r w:rsidRPr="00414B74">
        <w:rPr>
          <w:b/>
          <w:bCs/>
          <w:highlight w:val="yellow"/>
        </w:rPr>
      </w:r>
      <w:r w:rsidRPr="00414B74">
        <w:rPr>
          <w:b/>
          <w:bCs/>
          <w:highlight w:val="yellow"/>
        </w:rPr>
        <w:fldChar w:fldCharType="separate"/>
      </w:r>
      <w:r w:rsidR="007316E2" w:rsidRPr="00414B74">
        <w:rPr>
          <w:color w:val="auto"/>
        </w:rPr>
        <w:t xml:space="preserve">Figure </w:t>
      </w:r>
      <w:r w:rsidR="007316E2" w:rsidRPr="00414B74">
        <w:rPr>
          <w:noProof/>
          <w:color w:val="auto"/>
        </w:rPr>
        <w:t>14</w:t>
      </w:r>
      <w:r w:rsidRPr="00414B74">
        <w:rPr>
          <w:b/>
          <w:bCs/>
          <w:highlight w:val="yellow"/>
        </w:rPr>
        <w:fldChar w:fldCharType="end"/>
      </w:r>
      <w:r w:rsidRPr="003F7759">
        <w:t>.</w:t>
      </w:r>
      <w:r w:rsidR="003F7759" w:rsidRPr="003F7759">
        <w:t xml:space="preserve"> </w:t>
      </w:r>
      <w:r w:rsidRPr="003F7759">
        <w:t>We observed that the survey participants used the app mainly for campus navigation (51.56%) and for finding information about laboratory equipment (39.06%).</w:t>
      </w:r>
      <w:r w:rsidR="003F7759" w:rsidRPr="003F7759">
        <w:t xml:space="preserve"> </w:t>
      </w:r>
      <w:r w:rsidR="007A31C1" w:rsidRPr="003F7759">
        <w:t>Approximately one-third of the participants used the AR app to locate specific buildings or departments (29.69%), gather information on student services (28.91%), and access event schedules (27.34%).</w:t>
      </w:r>
      <w:r w:rsidR="003F7759" w:rsidRPr="003F7759">
        <w:t xml:space="preserve"> </w:t>
      </w:r>
      <w:r w:rsidR="007A31C1" w:rsidRPr="003F7759">
        <w:t>Some participants were also interested in virtual campus tours (18.75% of respondents).</w:t>
      </w:r>
    </w:p>
    <w:p w14:paraId="3AD20578" w14:textId="77777777" w:rsidR="003F7759" w:rsidRPr="003F7759" w:rsidRDefault="003F7759" w:rsidP="003F7759">
      <w:pPr>
        <w:ind w:left="2694"/>
      </w:pPr>
      <w:r w:rsidRPr="003F7759">
        <w:rPr>
          <w:noProof/>
        </w:rPr>
        <w:drawing>
          <wp:inline distT="0" distB="0" distL="0" distR="0" wp14:anchorId="5A713922" wp14:editId="510C6424">
            <wp:extent cx="4357274" cy="2038350"/>
            <wp:effectExtent l="0" t="0" r="5715" b="0"/>
            <wp:docPr id="10337798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97349" cy="2057097"/>
                    </a:xfrm>
                    <a:prstGeom prst="rect">
                      <a:avLst/>
                    </a:prstGeom>
                    <a:noFill/>
                  </pic:spPr>
                </pic:pic>
              </a:graphicData>
            </a:graphic>
          </wp:inline>
        </w:drawing>
      </w:r>
    </w:p>
    <w:p w14:paraId="26289CB2" w14:textId="3A1127F4" w:rsidR="003F7759" w:rsidRPr="003F7759" w:rsidRDefault="003F7759" w:rsidP="00042F1C">
      <w:pPr>
        <w:pStyle w:val="Caption"/>
        <w:spacing w:after="0"/>
        <w:ind w:left="2694"/>
        <w:rPr>
          <w:rFonts w:ascii="Palatino Linotype" w:hAnsi="Palatino Linotype"/>
          <w:i w:val="0"/>
          <w:iCs w:val="0"/>
          <w:color w:val="auto"/>
          <w:sz w:val="20"/>
          <w:szCs w:val="20"/>
        </w:rPr>
      </w:pPr>
      <w:bookmarkStart w:id="18" w:name="_Ref209085764"/>
      <w:r w:rsidRPr="00B57EF0">
        <w:rPr>
          <w:rFonts w:ascii="Palatino Linotype" w:hAnsi="Palatino Linotype"/>
          <w:b/>
          <w:bCs/>
          <w:i w:val="0"/>
          <w:iCs w:val="0"/>
          <w:color w:val="auto"/>
        </w:rPr>
        <w:t xml:space="preserve">Figure </w:t>
      </w:r>
      <w:r w:rsidRPr="00B57EF0">
        <w:rPr>
          <w:rFonts w:ascii="Palatino Linotype" w:hAnsi="Palatino Linotype"/>
          <w:b/>
          <w:bCs/>
          <w:i w:val="0"/>
          <w:iCs w:val="0"/>
          <w:color w:val="auto"/>
        </w:rPr>
        <w:fldChar w:fldCharType="begin"/>
      </w:r>
      <w:r w:rsidRPr="00B57EF0">
        <w:rPr>
          <w:rFonts w:ascii="Palatino Linotype" w:hAnsi="Palatino Linotype"/>
          <w:b/>
          <w:bCs/>
          <w:i w:val="0"/>
          <w:iCs w:val="0"/>
          <w:color w:val="auto"/>
        </w:rPr>
        <w:instrText xml:space="preserve"> SEQ Figure \* ARABIC </w:instrText>
      </w:r>
      <w:r w:rsidRPr="00B57EF0">
        <w:rPr>
          <w:rFonts w:ascii="Palatino Linotype" w:hAnsi="Palatino Linotype"/>
          <w:b/>
          <w:bCs/>
          <w:i w:val="0"/>
          <w:iCs w:val="0"/>
          <w:color w:val="auto"/>
        </w:rPr>
        <w:fldChar w:fldCharType="separate"/>
      </w:r>
      <w:r w:rsidR="007316E2">
        <w:rPr>
          <w:rFonts w:ascii="Palatino Linotype" w:hAnsi="Palatino Linotype"/>
          <w:b/>
          <w:bCs/>
          <w:i w:val="0"/>
          <w:iCs w:val="0"/>
          <w:noProof/>
          <w:color w:val="auto"/>
        </w:rPr>
        <w:t>14</w:t>
      </w:r>
      <w:r w:rsidRPr="00B57EF0">
        <w:rPr>
          <w:rFonts w:ascii="Palatino Linotype" w:hAnsi="Palatino Linotype"/>
          <w:b/>
          <w:bCs/>
          <w:i w:val="0"/>
          <w:iCs w:val="0"/>
          <w:color w:val="auto"/>
        </w:rPr>
        <w:fldChar w:fldCharType="end"/>
      </w:r>
      <w:bookmarkEnd w:id="18"/>
      <w:r w:rsidRPr="00B57EF0">
        <w:rPr>
          <w:rFonts w:ascii="Palatino Linotype" w:hAnsi="Palatino Linotype"/>
          <w:b/>
          <w:bCs/>
          <w:i w:val="0"/>
          <w:iCs w:val="0"/>
          <w:color w:val="auto"/>
        </w:rPr>
        <w:t>.</w:t>
      </w:r>
      <w:r w:rsidRPr="003F7759">
        <w:rPr>
          <w:rFonts w:ascii="Palatino Linotype" w:hAnsi="Palatino Linotype"/>
          <w:i w:val="0"/>
          <w:iCs w:val="0"/>
          <w:color w:val="auto"/>
        </w:rPr>
        <w:t xml:space="preserve"> Breakdown of the usage of the different features of the AR application.</w:t>
      </w:r>
    </w:p>
    <w:p w14:paraId="26AE673E" w14:textId="3EAEDDB1" w:rsidR="003F7759" w:rsidRPr="003F7759" w:rsidRDefault="007A31C1" w:rsidP="00042F1C">
      <w:pPr>
        <w:ind w:left="2694" w:firstLine="366"/>
      </w:pPr>
      <w:r w:rsidRPr="003F7759">
        <w:rPr>
          <w:b/>
          <w:bCs/>
          <w:highlight w:val="yellow"/>
        </w:rPr>
        <w:fldChar w:fldCharType="begin"/>
      </w:r>
      <w:r w:rsidRPr="003F7759">
        <w:instrText xml:space="preserve"> REF _Ref209085901 \h </w:instrText>
      </w:r>
      <w:r w:rsidRPr="003F7759">
        <w:rPr>
          <w:b/>
          <w:bCs/>
          <w:highlight w:val="yellow"/>
        </w:rPr>
        <w:instrText xml:space="preserve"> \* MERGEFORMAT </w:instrText>
      </w:r>
      <w:r w:rsidRPr="003F7759">
        <w:rPr>
          <w:b/>
          <w:bCs/>
          <w:highlight w:val="yellow"/>
        </w:rPr>
      </w:r>
      <w:r w:rsidRPr="003F7759">
        <w:rPr>
          <w:b/>
          <w:bCs/>
          <w:highlight w:val="yellow"/>
        </w:rPr>
        <w:fldChar w:fldCharType="separate"/>
      </w:r>
      <w:r w:rsidR="007316E2" w:rsidRPr="007316E2">
        <w:rPr>
          <w:color w:val="auto"/>
        </w:rPr>
        <w:t xml:space="preserve">Figure </w:t>
      </w:r>
      <w:r w:rsidR="007316E2" w:rsidRPr="007316E2">
        <w:rPr>
          <w:noProof/>
          <w:color w:val="auto"/>
        </w:rPr>
        <w:t>15</w:t>
      </w:r>
      <w:r w:rsidRPr="003F7759">
        <w:rPr>
          <w:b/>
          <w:bCs/>
          <w:highlight w:val="yellow"/>
        </w:rPr>
        <w:fldChar w:fldCharType="end"/>
      </w:r>
      <w:r w:rsidRPr="003F7759">
        <w:rPr>
          <w:b/>
          <w:bCs/>
        </w:rPr>
        <w:t xml:space="preserve"> </w:t>
      </w:r>
      <w:r w:rsidRPr="003F7759">
        <w:t>shows the frequency of AR application usage during the orientation.</w:t>
      </w:r>
      <w:r w:rsidR="003F7759" w:rsidRPr="003F7759">
        <w:t xml:space="preserve"> </w:t>
      </w:r>
      <w:r w:rsidRPr="003F7759">
        <w:t>We can observe that 34.38% of the survey participants used the AR application a few times during their orientation, 17.19% used the AR app regularly throughout the orientation, while 10.94% used it only once.</w:t>
      </w:r>
      <w:r w:rsidR="003F7759" w:rsidRPr="003F7759">
        <w:t xml:space="preserve"> </w:t>
      </w:r>
    </w:p>
    <w:p w14:paraId="0BBB797D" w14:textId="77777777" w:rsidR="003F7759" w:rsidRPr="003F7759" w:rsidRDefault="003F7759" w:rsidP="003F7759">
      <w:pPr>
        <w:ind w:left="2694"/>
      </w:pPr>
      <w:r w:rsidRPr="003F7759">
        <w:rPr>
          <w:noProof/>
        </w:rPr>
        <w:drawing>
          <wp:inline distT="0" distB="0" distL="0" distR="0" wp14:anchorId="3DCD19F6" wp14:editId="0069CAF0">
            <wp:extent cx="3221807" cy="1720850"/>
            <wp:effectExtent l="0" t="0" r="0" b="0"/>
            <wp:docPr id="15413396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34186" cy="1727462"/>
                    </a:xfrm>
                    <a:prstGeom prst="rect">
                      <a:avLst/>
                    </a:prstGeom>
                    <a:noFill/>
                  </pic:spPr>
                </pic:pic>
              </a:graphicData>
            </a:graphic>
          </wp:inline>
        </w:drawing>
      </w:r>
    </w:p>
    <w:p w14:paraId="32305A39" w14:textId="68FE6D9F" w:rsidR="003F7759" w:rsidRPr="003F7759" w:rsidRDefault="003F7759" w:rsidP="003F7759">
      <w:pPr>
        <w:pStyle w:val="Caption"/>
        <w:ind w:left="2694"/>
        <w:rPr>
          <w:rFonts w:ascii="Palatino Linotype" w:hAnsi="Palatino Linotype"/>
          <w:i w:val="0"/>
          <w:iCs w:val="0"/>
          <w:color w:val="auto"/>
          <w:sz w:val="20"/>
          <w:szCs w:val="20"/>
        </w:rPr>
      </w:pPr>
      <w:bookmarkStart w:id="19" w:name="_Ref209085901"/>
      <w:r w:rsidRPr="003F7759">
        <w:rPr>
          <w:rFonts w:ascii="Palatino Linotype" w:hAnsi="Palatino Linotype"/>
          <w:b/>
          <w:bCs/>
          <w:i w:val="0"/>
          <w:iCs w:val="0"/>
          <w:color w:val="auto"/>
          <w:sz w:val="20"/>
          <w:szCs w:val="20"/>
        </w:rPr>
        <w:t xml:space="preserve">Figure </w:t>
      </w:r>
      <w:r w:rsidRPr="003F7759">
        <w:rPr>
          <w:rFonts w:ascii="Palatino Linotype" w:hAnsi="Palatino Linotype"/>
          <w:b/>
          <w:bCs/>
          <w:i w:val="0"/>
          <w:iCs w:val="0"/>
          <w:color w:val="auto"/>
          <w:sz w:val="20"/>
          <w:szCs w:val="20"/>
        </w:rPr>
        <w:fldChar w:fldCharType="begin"/>
      </w:r>
      <w:r w:rsidRPr="003F7759">
        <w:rPr>
          <w:rFonts w:ascii="Palatino Linotype" w:hAnsi="Palatino Linotype"/>
          <w:b/>
          <w:bCs/>
          <w:i w:val="0"/>
          <w:iCs w:val="0"/>
          <w:color w:val="auto"/>
          <w:sz w:val="20"/>
          <w:szCs w:val="20"/>
        </w:rPr>
        <w:instrText xml:space="preserve"> SEQ Figure \* ARABIC </w:instrText>
      </w:r>
      <w:r w:rsidRPr="003F7759">
        <w:rPr>
          <w:rFonts w:ascii="Palatino Linotype" w:hAnsi="Palatino Linotype"/>
          <w:b/>
          <w:bCs/>
          <w:i w:val="0"/>
          <w:iCs w:val="0"/>
          <w:color w:val="auto"/>
          <w:sz w:val="20"/>
          <w:szCs w:val="20"/>
        </w:rPr>
        <w:fldChar w:fldCharType="separate"/>
      </w:r>
      <w:r w:rsidR="007316E2">
        <w:rPr>
          <w:rFonts w:ascii="Palatino Linotype" w:hAnsi="Palatino Linotype"/>
          <w:b/>
          <w:bCs/>
          <w:i w:val="0"/>
          <w:iCs w:val="0"/>
          <w:noProof/>
          <w:color w:val="auto"/>
          <w:sz w:val="20"/>
          <w:szCs w:val="20"/>
        </w:rPr>
        <w:t>15</w:t>
      </w:r>
      <w:r w:rsidRPr="003F7759">
        <w:rPr>
          <w:rFonts w:ascii="Palatino Linotype" w:hAnsi="Palatino Linotype"/>
          <w:b/>
          <w:bCs/>
          <w:i w:val="0"/>
          <w:iCs w:val="0"/>
          <w:color w:val="auto"/>
          <w:sz w:val="20"/>
          <w:szCs w:val="20"/>
        </w:rPr>
        <w:fldChar w:fldCharType="end"/>
      </w:r>
      <w:bookmarkEnd w:id="19"/>
      <w:r w:rsidRPr="003F7759">
        <w:rPr>
          <w:rFonts w:ascii="Palatino Linotype" w:hAnsi="Palatino Linotype"/>
          <w:b/>
          <w:bCs/>
          <w:i w:val="0"/>
          <w:iCs w:val="0"/>
          <w:color w:val="auto"/>
          <w:sz w:val="20"/>
          <w:szCs w:val="20"/>
        </w:rPr>
        <w:t>.</w:t>
      </w:r>
      <w:r w:rsidRPr="003F7759">
        <w:rPr>
          <w:rFonts w:ascii="Palatino Linotype" w:hAnsi="Palatino Linotype"/>
          <w:i w:val="0"/>
          <w:iCs w:val="0"/>
          <w:color w:val="auto"/>
          <w:sz w:val="20"/>
          <w:szCs w:val="20"/>
        </w:rPr>
        <w:t xml:space="preserve"> Frequency of AR application usage during orientation.</w:t>
      </w:r>
    </w:p>
    <w:p w14:paraId="0401FDD3" w14:textId="7A164624" w:rsidR="003F7759" w:rsidRPr="003F7759" w:rsidRDefault="007A31C1" w:rsidP="00042F1C">
      <w:pPr>
        <w:ind w:left="2694" w:firstLine="366"/>
      </w:pPr>
      <w:r w:rsidRPr="003F7759">
        <w:rPr>
          <w:b/>
          <w:bCs/>
          <w:highlight w:val="yellow"/>
        </w:rPr>
        <w:fldChar w:fldCharType="begin"/>
      </w:r>
      <w:r w:rsidRPr="003F7759">
        <w:instrText xml:space="preserve"> REF _Ref209085979 \h </w:instrText>
      </w:r>
      <w:r w:rsidRPr="003F7759">
        <w:rPr>
          <w:b/>
          <w:bCs/>
          <w:highlight w:val="yellow"/>
        </w:rPr>
        <w:instrText xml:space="preserve"> \* MERGEFORMAT </w:instrText>
      </w:r>
      <w:r w:rsidRPr="003F7759">
        <w:rPr>
          <w:b/>
          <w:bCs/>
          <w:highlight w:val="yellow"/>
        </w:rPr>
      </w:r>
      <w:r w:rsidRPr="003F7759">
        <w:rPr>
          <w:b/>
          <w:bCs/>
          <w:highlight w:val="yellow"/>
        </w:rPr>
        <w:fldChar w:fldCharType="separate"/>
      </w:r>
      <w:r w:rsidR="007316E2" w:rsidRPr="007316E2">
        <w:t xml:space="preserve">Figure </w:t>
      </w:r>
      <w:r w:rsidR="007316E2" w:rsidRPr="007316E2">
        <w:rPr>
          <w:noProof/>
        </w:rPr>
        <w:t>16</w:t>
      </w:r>
      <w:r w:rsidRPr="003F7759">
        <w:rPr>
          <w:b/>
          <w:bCs/>
          <w:highlight w:val="yellow"/>
        </w:rPr>
        <w:fldChar w:fldCharType="end"/>
      </w:r>
      <w:r w:rsidRPr="003F7759">
        <w:rPr>
          <w:b/>
          <w:bCs/>
        </w:rPr>
        <w:t xml:space="preserve"> </w:t>
      </w:r>
      <w:r w:rsidRPr="003F7759">
        <w:t>shows the intended use of the AR application after orientation.</w:t>
      </w:r>
      <w:r w:rsidR="003F7759" w:rsidRPr="003F7759">
        <w:t xml:space="preserve"> </w:t>
      </w:r>
      <w:r w:rsidR="00694833" w:rsidRPr="003F7759">
        <w:t>Most of the survey participants were likely or very likely to continue using the AR application after the orientation (57.03% of the total).</w:t>
      </w:r>
    </w:p>
    <w:p w14:paraId="5B733535" w14:textId="77777777" w:rsidR="003F7759" w:rsidRPr="003F7759" w:rsidRDefault="003F7759" w:rsidP="003F7759">
      <w:pPr>
        <w:ind w:left="2694"/>
      </w:pPr>
      <w:r w:rsidRPr="003F7759">
        <w:rPr>
          <w:noProof/>
        </w:rPr>
        <w:lastRenderedPageBreak/>
        <w:drawing>
          <wp:inline distT="0" distB="0" distL="0" distR="0" wp14:anchorId="759B011F" wp14:editId="5686FB59">
            <wp:extent cx="3432958" cy="1930400"/>
            <wp:effectExtent l="0" t="0" r="0" b="0"/>
            <wp:docPr id="4214109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56232" cy="1943487"/>
                    </a:xfrm>
                    <a:prstGeom prst="rect">
                      <a:avLst/>
                    </a:prstGeom>
                    <a:noFill/>
                  </pic:spPr>
                </pic:pic>
              </a:graphicData>
            </a:graphic>
          </wp:inline>
        </w:drawing>
      </w:r>
    </w:p>
    <w:p w14:paraId="6DCD1CE0" w14:textId="2522C0BE" w:rsidR="003F7759" w:rsidRPr="003F7759" w:rsidRDefault="003F7759" w:rsidP="003F7759">
      <w:pPr>
        <w:pStyle w:val="Caption"/>
        <w:ind w:left="2694"/>
        <w:rPr>
          <w:rFonts w:ascii="Palatino Linotype" w:hAnsi="Palatino Linotype"/>
          <w:i w:val="0"/>
          <w:iCs w:val="0"/>
          <w:color w:val="auto"/>
          <w:sz w:val="20"/>
          <w:szCs w:val="20"/>
        </w:rPr>
      </w:pPr>
      <w:bookmarkStart w:id="20" w:name="_Ref209085979"/>
      <w:r w:rsidRPr="003F7759">
        <w:rPr>
          <w:rFonts w:ascii="Palatino Linotype" w:hAnsi="Palatino Linotype"/>
          <w:b/>
          <w:bCs/>
          <w:i w:val="0"/>
          <w:iCs w:val="0"/>
          <w:color w:val="auto"/>
          <w:sz w:val="20"/>
          <w:szCs w:val="20"/>
        </w:rPr>
        <w:t xml:space="preserve">Figure </w:t>
      </w:r>
      <w:r w:rsidRPr="003F7759">
        <w:rPr>
          <w:rFonts w:ascii="Palatino Linotype" w:hAnsi="Palatino Linotype"/>
          <w:b/>
          <w:bCs/>
          <w:i w:val="0"/>
          <w:iCs w:val="0"/>
          <w:color w:val="auto"/>
          <w:sz w:val="20"/>
          <w:szCs w:val="20"/>
        </w:rPr>
        <w:fldChar w:fldCharType="begin"/>
      </w:r>
      <w:r w:rsidRPr="003F7759">
        <w:rPr>
          <w:rFonts w:ascii="Palatino Linotype" w:hAnsi="Palatino Linotype"/>
          <w:b/>
          <w:bCs/>
          <w:i w:val="0"/>
          <w:iCs w:val="0"/>
          <w:color w:val="auto"/>
          <w:sz w:val="20"/>
          <w:szCs w:val="20"/>
        </w:rPr>
        <w:instrText xml:space="preserve"> SEQ Figure \* ARABIC </w:instrText>
      </w:r>
      <w:r w:rsidRPr="003F7759">
        <w:rPr>
          <w:rFonts w:ascii="Palatino Linotype" w:hAnsi="Palatino Linotype"/>
          <w:b/>
          <w:bCs/>
          <w:i w:val="0"/>
          <w:iCs w:val="0"/>
          <w:color w:val="auto"/>
          <w:sz w:val="20"/>
          <w:szCs w:val="20"/>
        </w:rPr>
        <w:fldChar w:fldCharType="separate"/>
      </w:r>
      <w:r w:rsidR="007316E2">
        <w:rPr>
          <w:rFonts w:ascii="Palatino Linotype" w:hAnsi="Palatino Linotype"/>
          <w:b/>
          <w:bCs/>
          <w:i w:val="0"/>
          <w:iCs w:val="0"/>
          <w:noProof/>
          <w:color w:val="auto"/>
          <w:sz w:val="20"/>
          <w:szCs w:val="20"/>
        </w:rPr>
        <w:t>16</w:t>
      </w:r>
      <w:r w:rsidRPr="003F7759">
        <w:rPr>
          <w:rFonts w:ascii="Palatino Linotype" w:hAnsi="Palatino Linotype"/>
          <w:b/>
          <w:bCs/>
          <w:i w:val="0"/>
          <w:iCs w:val="0"/>
          <w:color w:val="auto"/>
          <w:sz w:val="20"/>
          <w:szCs w:val="20"/>
        </w:rPr>
        <w:fldChar w:fldCharType="end"/>
      </w:r>
      <w:bookmarkEnd w:id="20"/>
      <w:r w:rsidRPr="003F7759">
        <w:rPr>
          <w:rFonts w:ascii="Palatino Linotype" w:hAnsi="Palatino Linotype"/>
          <w:b/>
          <w:bCs/>
          <w:i w:val="0"/>
          <w:iCs w:val="0"/>
          <w:color w:val="auto"/>
          <w:sz w:val="20"/>
          <w:szCs w:val="20"/>
        </w:rPr>
        <w:t>.</w:t>
      </w:r>
      <w:r w:rsidRPr="003F7759">
        <w:rPr>
          <w:rFonts w:ascii="Palatino Linotype" w:hAnsi="Palatino Linotype"/>
          <w:i w:val="0"/>
          <w:iCs w:val="0"/>
          <w:color w:val="auto"/>
          <w:sz w:val="20"/>
          <w:szCs w:val="20"/>
        </w:rPr>
        <w:t xml:space="preserve"> Intended usage of the AR application after the orientation</w:t>
      </w:r>
    </w:p>
    <w:p w14:paraId="70D9A96B" w14:textId="4D2150A7" w:rsidR="003F7759" w:rsidRDefault="003F7759" w:rsidP="003F7759">
      <w:pPr>
        <w:ind w:left="2694"/>
      </w:pPr>
      <w:r w:rsidRPr="003F7759">
        <w:t xml:space="preserve">We performed an inductive thematic analysis to the open-ended item “What kind of information would you like to see on the application?” </w:t>
      </w:r>
      <w:r w:rsidR="00694833" w:rsidRPr="003F7759">
        <w:t>The responses were multi-coded, so totals can exceed 100% and outcomes are</w:t>
      </w:r>
      <w:r w:rsidR="00694833">
        <w:t xml:space="preserve"> as follows.</w:t>
      </w:r>
    </w:p>
    <w:p w14:paraId="729AACCD" w14:textId="77777777" w:rsidR="00C70988" w:rsidRPr="005C308B" w:rsidRDefault="00C70988" w:rsidP="00B57EF0">
      <w:pPr>
        <w:pStyle w:val="ListParagraph"/>
        <w:numPr>
          <w:ilvl w:val="0"/>
          <w:numId w:val="39"/>
        </w:numPr>
        <w:ind w:left="3119"/>
        <w:rPr>
          <w:sz w:val="20"/>
        </w:rPr>
      </w:pPr>
      <w:r w:rsidRPr="005C308B">
        <w:rPr>
          <w:sz w:val="20"/>
        </w:rPr>
        <w:t>Real-time status / availability</w:t>
      </w:r>
    </w:p>
    <w:p w14:paraId="32E4289D" w14:textId="77777777" w:rsidR="00C70988" w:rsidRPr="005C308B" w:rsidRDefault="00C70988" w:rsidP="00B57EF0">
      <w:pPr>
        <w:pStyle w:val="ListParagraph"/>
        <w:numPr>
          <w:ilvl w:val="0"/>
          <w:numId w:val="39"/>
        </w:numPr>
        <w:ind w:left="3119"/>
        <w:rPr>
          <w:sz w:val="20"/>
        </w:rPr>
      </w:pPr>
      <w:r w:rsidRPr="005C308B">
        <w:rPr>
          <w:sz w:val="20"/>
        </w:rPr>
        <w:t>Events &amp; schedules (with reminders)</w:t>
      </w:r>
    </w:p>
    <w:p w14:paraId="75F6D77D" w14:textId="2805E828" w:rsidR="00C70988" w:rsidRPr="005C308B" w:rsidRDefault="00C70988" w:rsidP="00B57EF0">
      <w:pPr>
        <w:pStyle w:val="ListParagraph"/>
        <w:numPr>
          <w:ilvl w:val="0"/>
          <w:numId w:val="39"/>
        </w:numPr>
        <w:ind w:left="3119"/>
        <w:rPr>
          <w:sz w:val="20"/>
        </w:rPr>
      </w:pPr>
      <w:r w:rsidRPr="005C308B">
        <w:rPr>
          <w:sz w:val="20"/>
        </w:rPr>
        <w:t>Academic info and student services</w:t>
      </w:r>
    </w:p>
    <w:p w14:paraId="19B5C90E" w14:textId="3C777818" w:rsidR="00C70988" w:rsidRPr="005C308B" w:rsidRDefault="00C70988" w:rsidP="00B57EF0">
      <w:pPr>
        <w:pStyle w:val="ListParagraph"/>
        <w:numPr>
          <w:ilvl w:val="0"/>
          <w:numId w:val="39"/>
        </w:numPr>
        <w:ind w:left="3119"/>
        <w:rPr>
          <w:sz w:val="20"/>
        </w:rPr>
      </w:pPr>
      <w:r w:rsidRPr="005C308B">
        <w:rPr>
          <w:sz w:val="20"/>
        </w:rPr>
        <w:t>Navigation and wayfinding</w:t>
      </w:r>
    </w:p>
    <w:p w14:paraId="6DEECE43" w14:textId="73761241" w:rsidR="00C70988" w:rsidRPr="005C308B" w:rsidRDefault="00C70988" w:rsidP="00B57EF0">
      <w:pPr>
        <w:pStyle w:val="ListParagraph"/>
        <w:numPr>
          <w:ilvl w:val="0"/>
          <w:numId w:val="39"/>
        </w:numPr>
        <w:ind w:left="3119"/>
        <w:rPr>
          <w:sz w:val="20"/>
        </w:rPr>
      </w:pPr>
      <w:r w:rsidRPr="005C308B">
        <w:rPr>
          <w:sz w:val="20"/>
        </w:rPr>
        <w:t>Booking of utilities</w:t>
      </w:r>
    </w:p>
    <w:p w14:paraId="7D6BD8AC" w14:textId="77777777" w:rsidR="00C70988" w:rsidRPr="005C308B" w:rsidRDefault="00C70988" w:rsidP="00B57EF0">
      <w:pPr>
        <w:pStyle w:val="ListParagraph"/>
        <w:numPr>
          <w:ilvl w:val="0"/>
          <w:numId w:val="39"/>
        </w:numPr>
        <w:ind w:left="3119"/>
        <w:rPr>
          <w:sz w:val="20"/>
        </w:rPr>
      </w:pPr>
      <w:r w:rsidRPr="005C308B">
        <w:rPr>
          <w:sz w:val="20"/>
        </w:rPr>
        <w:t>Onboarding/help &amp; usability</w:t>
      </w:r>
    </w:p>
    <w:p w14:paraId="0598541C" w14:textId="77777777" w:rsidR="00C70988" w:rsidRDefault="00C70988" w:rsidP="003F7759">
      <w:pPr>
        <w:ind w:left="2694"/>
      </w:pPr>
    </w:p>
    <w:p w14:paraId="094280D8" w14:textId="06D459C5" w:rsidR="003F7759" w:rsidRPr="003F7759" w:rsidRDefault="003F7759" w:rsidP="003F7759">
      <w:pPr>
        <w:ind w:left="2694"/>
      </w:pPr>
      <w:r w:rsidRPr="003F7759">
        <w:t xml:space="preserve">We also performed an inductive thematic analysis to the second open-ended item “What will you suggest improving this application?” </w:t>
      </w:r>
      <w:r w:rsidR="00694833" w:rsidRPr="003F7759">
        <w:t>The responses were multi-coded, so totals can exceed 100% and the outcomes were as follows</w:t>
      </w:r>
      <w:r w:rsidR="00694833">
        <w:t>:</w:t>
      </w:r>
    </w:p>
    <w:p w14:paraId="67395737" w14:textId="77777777" w:rsidR="00B8489B" w:rsidRPr="005C308B" w:rsidRDefault="00B8489B" w:rsidP="00B8489B">
      <w:pPr>
        <w:pStyle w:val="ListParagraph"/>
        <w:numPr>
          <w:ilvl w:val="0"/>
          <w:numId w:val="38"/>
        </w:numPr>
        <w:ind w:left="3119"/>
        <w:rPr>
          <w:sz w:val="20"/>
        </w:rPr>
      </w:pPr>
      <w:r w:rsidRPr="005C308B">
        <w:rPr>
          <w:sz w:val="20"/>
        </w:rPr>
        <w:t>iOS availability / distribution</w:t>
      </w:r>
    </w:p>
    <w:p w14:paraId="1DD3B9F1" w14:textId="77777777" w:rsidR="00B8489B" w:rsidRPr="005C308B" w:rsidRDefault="00B8489B" w:rsidP="00B8489B">
      <w:pPr>
        <w:pStyle w:val="ListParagraph"/>
        <w:numPr>
          <w:ilvl w:val="0"/>
          <w:numId w:val="38"/>
        </w:numPr>
        <w:ind w:left="3119"/>
        <w:rPr>
          <w:sz w:val="20"/>
        </w:rPr>
      </w:pPr>
      <w:r w:rsidRPr="005C308B">
        <w:rPr>
          <w:sz w:val="20"/>
        </w:rPr>
        <w:t>Performance, reliability &amp; accuracy</w:t>
      </w:r>
    </w:p>
    <w:p w14:paraId="5E9107AC" w14:textId="77777777" w:rsidR="00B8489B" w:rsidRPr="005C308B" w:rsidRDefault="00B8489B" w:rsidP="00B8489B">
      <w:pPr>
        <w:pStyle w:val="ListParagraph"/>
        <w:numPr>
          <w:ilvl w:val="0"/>
          <w:numId w:val="38"/>
        </w:numPr>
        <w:ind w:left="3119"/>
        <w:rPr>
          <w:sz w:val="20"/>
        </w:rPr>
      </w:pPr>
      <w:r w:rsidRPr="005C308B">
        <w:rPr>
          <w:sz w:val="20"/>
        </w:rPr>
        <w:t>UI/UX simplification &amp; modernization</w:t>
      </w:r>
    </w:p>
    <w:p w14:paraId="7CE0495E" w14:textId="77777777" w:rsidR="00B8489B" w:rsidRPr="005C308B" w:rsidRDefault="00B8489B" w:rsidP="00B8489B">
      <w:pPr>
        <w:pStyle w:val="ListParagraph"/>
        <w:numPr>
          <w:ilvl w:val="0"/>
          <w:numId w:val="38"/>
        </w:numPr>
        <w:ind w:left="3119"/>
        <w:rPr>
          <w:sz w:val="20"/>
        </w:rPr>
      </w:pPr>
      <w:r w:rsidRPr="005C308B">
        <w:rPr>
          <w:sz w:val="20"/>
        </w:rPr>
        <w:t>Live status features</w:t>
      </w:r>
    </w:p>
    <w:p w14:paraId="5755A3C7" w14:textId="100BB647" w:rsidR="003F7759" w:rsidRPr="005C308B" w:rsidRDefault="00B8489B" w:rsidP="00B8489B">
      <w:pPr>
        <w:pStyle w:val="ListParagraph"/>
        <w:numPr>
          <w:ilvl w:val="0"/>
          <w:numId w:val="38"/>
        </w:numPr>
        <w:ind w:left="3119"/>
        <w:rPr>
          <w:sz w:val="20"/>
        </w:rPr>
      </w:pPr>
      <w:r w:rsidRPr="005C308B">
        <w:rPr>
          <w:sz w:val="20"/>
        </w:rPr>
        <w:t>Content expansions (services &amp; hours)</w:t>
      </w:r>
    </w:p>
    <w:p w14:paraId="3CBFA697" w14:textId="77777777" w:rsidR="00B8489B" w:rsidRPr="003F7759" w:rsidRDefault="00B8489B" w:rsidP="003F7759">
      <w:pPr>
        <w:ind w:left="2694"/>
      </w:pPr>
    </w:p>
    <w:p w14:paraId="5ED28058" w14:textId="77777777" w:rsidR="003F7759" w:rsidRPr="003F7759" w:rsidRDefault="003F7759" w:rsidP="00F83D14">
      <w:pPr>
        <w:pStyle w:val="ListParagraph"/>
        <w:numPr>
          <w:ilvl w:val="0"/>
          <w:numId w:val="28"/>
        </w:numPr>
        <w:ind w:left="2694" w:firstLine="0"/>
        <w:rPr>
          <w:rFonts w:ascii="Palatino Linotype" w:hAnsi="Palatino Linotype"/>
          <w:b/>
          <w:bCs/>
          <w:sz w:val="20"/>
          <w:szCs w:val="20"/>
        </w:rPr>
      </w:pPr>
      <w:r w:rsidRPr="003F7759">
        <w:rPr>
          <w:rFonts w:ascii="Palatino Linotype" w:hAnsi="Palatino Linotype"/>
          <w:b/>
          <w:bCs/>
          <w:sz w:val="20"/>
          <w:szCs w:val="20"/>
        </w:rPr>
        <w:t>Discussion</w:t>
      </w:r>
    </w:p>
    <w:p w14:paraId="4C928649" w14:textId="77777777" w:rsidR="003F7759" w:rsidRPr="00B8489B" w:rsidRDefault="003F7759" w:rsidP="00F83D14">
      <w:pPr>
        <w:pStyle w:val="ListParagraph"/>
        <w:numPr>
          <w:ilvl w:val="1"/>
          <w:numId w:val="28"/>
        </w:numPr>
        <w:ind w:left="2694" w:firstLine="0"/>
        <w:rPr>
          <w:rFonts w:ascii="Palatino Linotype" w:hAnsi="Palatino Linotype"/>
          <w:i/>
          <w:iCs/>
          <w:sz w:val="20"/>
          <w:szCs w:val="20"/>
        </w:rPr>
      </w:pPr>
      <w:r w:rsidRPr="00B8489B">
        <w:rPr>
          <w:rFonts w:ascii="Palatino Linotype" w:hAnsi="Palatino Linotype"/>
          <w:i/>
          <w:iCs/>
          <w:sz w:val="20"/>
          <w:szCs w:val="20"/>
        </w:rPr>
        <w:t>Interpretation of Evaluation Results</w:t>
      </w:r>
    </w:p>
    <w:p w14:paraId="2C3681F3" w14:textId="5F4DA57C" w:rsidR="003F7759" w:rsidRPr="003F7759" w:rsidRDefault="003F7759" w:rsidP="003F7759">
      <w:pPr>
        <w:ind w:left="2694" w:firstLine="360"/>
      </w:pPr>
      <w:r w:rsidRPr="003F7759">
        <w:t>The evaluation results of AUMOR</w:t>
      </w:r>
      <w:r w:rsidR="00596328">
        <w:t>-AR</w:t>
      </w:r>
      <w:r w:rsidRPr="003F7759">
        <w:t xml:space="preserve"> confirmed the potential of augmented reality combined with GPS and QR code technologies to improve the orientation experience of new students. </w:t>
      </w:r>
      <w:r w:rsidR="00694833" w:rsidRPr="003F7759">
        <w:t>The highest ratings were for perceived usefulness in terms of time-saving and facility information (~74–75%), reflecting the app’s success in addressing students’ immediate need for quick access to contextual information.</w:t>
      </w:r>
      <w:r w:rsidRPr="003F7759">
        <w:t xml:space="preserve"> This aligns with prior research indicating that mobile applications are particularly valued when they reduce effort and provide convenience in real-world tasks. </w:t>
      </w:r>
      <w:r w:rsidR="00694833" w:rsidRPr="003F7759">
        <w:t>However, ratings for confidence in navigation (~57%) and improvement in overall orientation experience (~58%) were more moderate, suggesting that the app currently functions more as an information delivery tool than as a complete wayfinding solution for visitors.</w:t>
      </w:r>
    </w:p>
    <w:p w14:paraId="4224228A" w14:textId="639DF7E0" w:rsidR="003F7759" w:rsidRPr="003F7759" w:rsidRDefault="00694833" w:rsidP="003F7759">
      <w:pPr>
        <w:ind w:left="2694" w:firstLine="360"/>
        <w:rPr>
          <w:lang w:val="en-GB"/>
        </w:rPr>
      </w:pPr>
      <w:r w:rsidRPr="003F7759">
        <w:rPr>
          <w:lang w:val="en-GB"/>
        </w:rPr>
        <w:lastRenderedPageBreak/>
        <w:t>The ease of use results were similarly promising, with a majority of participants finding the application simple to learn (approximately 70%), intuitive for accessing campus-related information (approximately 72%), and user-friendly in its layout (approximately 66%).</w:t>
      </w:r>
      <w:r w:rsidR="003F7759" w:rsidRPr="003F7759">
        <w:rPr>
          <w:lang w:val="en-GB"/>
        </w:rPr>
        <w:t xml:space="preserve"> These findings align with the core tenets of the Technology Acceptance Model (TAM), which emphasizes </w:t>
      </w:r>
      <w:r w:rsidR="003F7759" w:rsidRPr="003F7759">
        <w:rPr>
          <w:i/>
          <w:iCs/>
          <w:lang w:val="en-GB"/>
        </w:rPr>
        <w:t>perceived ease of use</w:t>
      </w:r>
      <w:r w:rsidR="003F7759" w:rsidRPr="003F7759">
        <w:rPr>
          <w:lang w:val="en-GB"/>
        </w:rPr>
        <w:t xml:space="preserve"> as a critical factor influencing user acceptance and sustained engagement with technology (Davis, 1989). Numerous studies have reaffirmed that ease of use significantly predicts behavioral intention and actual usage, especially in educational technology contexts (Putri et al., 2025; Mercer &amp; La Marca, 2024). </w:t>
      </w:r>
      <w:r w:rsidR="00C26E6E" w:rsidRPr="003F7759">
        <w:rPr>
          <w:lang w:val="en-GB"/>
        </w:rPr>
        <w:t>Specifically, in AR-based learning environments, students who perceive systems as easier to navigate are more likely to develop positive attitudes and trust in the system (Putri et al., 2025); however, the relatively weaker scores in system responsiveness and the expressed need for onboarding support suggest areas for improvement.</w:t>
      </w:r>
      <w:r w:rsidR="003F7759" w:rsidRPr="003F7759">
        <w:rPr>
          <w:lang w:val="en-GB"/>
        </w:rPr>
        <w:t xml:space="preserve"> These concerns are consistent with findings that underscore the importance of </w:t>
      </w:r>
      <w:r w:rsidR="003F7759" w:rsidRPr="003E7041">
        <w:rPr>
          <w:lang w:val="en-GB"/>
        </w:rPr>
        <w:t>system responsiveness and structured onboarding</w:t>
      </w:r>
      <w:r w:rsidR="003F7759" w:rsidRPr="003F7759">
        <w:rPr>
          <w:lang w:val="en-GB"/>
        </w:rPr>
        <w:t xml:space="preserve"> in AR applications to reduce cognitive load and anxiety (Bello &amp; Abdurrahman, 2025; Idkhan et al., 2025). </w:t>
      </w:r>
      <w:r w:rsidRPr="003F7759">
        <w:rPr>
          <w:lang w:val="en-GB"/>
        </w:rPr>
        <w:t>Given that many students may be unfamiliar with AR technologies, the integration of short guided tutorials and improved system responsiveness could substantially enhance user confidence and overall adoption of AR.</w:t>
      </w:r>
      <w:r w:rsidR="003F7759" w:rsidRPr="003F7759">
        <w:rPr>
          <w:lang w:val="en-GB"/>
        </w:rPr>
        <w:t xml:space="preserve"> </w:t>
      </w:r>
      <w:r w:rsidRPr="003F7759">
        <w:rPr>
          <w:lang w:val="en-GB"/>
        </w:rPr>
        <w:t>Prior research indicates that structured support materials and smooth interface feedback loops act as critical enablers in bridging initial resistance and improving the perceived ease of use (Buchem et al., 2025; Gong et al., 2025).</w:t>
      </w:r>
    </w:p>
    <w:p w14:paraId="7F4DEB1C" w14:textId="06F9A295" w:rsidR="003F7759" w:rsidRPr="003F7759" w:rsidRDefault="003F7759" w:rsidP="003F7759">
      <w:pPr>
        <w:ind w:left="2694" w:firstLine="360"/>
        <w:rPr>
          <w:lang w:val="en-GB"/>
        </w:rPr>
      </w:pPr>
      <w:r w:rsidRPr="003F7759">
        <w:rPr>
          <w:lang w:val="en-GB"/>
        </w:rPr>
        <w:t>The results regarding attitude towards use show strong endorsement of AUMOR</w:t>
      </w:r>
      <w:r w:rsidR="00596328">
        <w:rPr>
          <w:lang w:val="en-GB"/>
        </w:rPr>
        <w:t>-AR</w:t>
      </w:r>
      <w:r w:rsidRPr="003F7759">
        <w:rPr>
          <w:lang w:val="en-GB"/>
        </w:rPr>
        <w:t xml:space="preserve"> as a valuable and engaging tool for university orientation. </w:t>
      </w:r>
      <w:r w:rsidR="00694833" w:rsidRPr="003F7759">
        <w:rPr>
          <w:lang w:val="en-GB"/>
        </w:rPr>
        <w:t>Nearly three-quarters of respondents (≈76%) agreed or strongly agreed that using the AR app was a good idea for orientation, and over 70% found it a fun way to explore campus.</w:t>
      </w:r>
      <w:r w:rsidRPr="003F7759">
        <w:rPr>
          <w:lang w:val="en-GB"/>
        </w:rPr>
        <w:t xml:space="preserve"> </w:t>
      </w:r>
      <w:r w:rsidR="00694833" w:rsidRPr="003F7759">
        <w:rPr>
          <w:lang w:val="en-GB"/>
        </w:rPr>
        <w:t>These findings highlight that students view AR as functional and enjoyable, supporting the premise that perceived enjoyment can reinforce acceptance, as noted in the extended versions of the Technology Acceptance Model</w:t>
      </w:r>
      <w:r w:rsidR="00694833">
        <w:rPr>
          <w:lang w:val="en-GB"/>
        </w:rPr>
        <w:t xml:space="preserve"> 3</w:t>
      </w:r>
      <w:r w:rsidR="00694833" w:rsidRPr="003F7759">
        <w:rPr>
          <w:lang w:val="en-GB"/>
        </w:rPr>
        <w:t xml:space="preserve"> (TAM3).</w:t>
      </w:r>
      <w:r w:rsidRPr="003F7759">
        <w:rPr>
          <w:lang w:val="en-GB"/>
        </w:rPr>
        <w:t xml:space="preserve"> However, indicators of confidence and personal enjoyment during orientation were somewhat lower (≈54–59%), with a sizable proportion of neutral responses (≈30–36%). </w:t>
      </w:r>
      <w:r w:rsidR="00694833" w:rsidRPr="003F7759">
        <w:rPr>
          <w:lang w:val="en-GB"/>
        </w:rPr>
        <w:t>This suggests that while the concept of AR is broadly attractive, some students remain cautious or undecided about its reliability and personal value for practical use in the classroom.</w:t>
      </w:r>
      <w:r w:rsidRPr="003F7759">
        <w:rPr>
          <w:lang w:val="en-GB"/>
        </w:rPr>
        <w:t xml:space="preserve"> </w:t>
      </w:r>
      <w:r w:rsidR="00694833" w:rsidRPr="003F7759">
        <w:rPr>
          <w:lang w:val="en-GB"/>
        </w:rPr>
        <w:t>Such hesitation is often linked to first-time exposure to AR technologies, as many participants (57%) had never used AR before.</w:t>
      </w:r>
      <w:r w:rsidRPr="003F7759">
        <w:rPr>
          <w:lang w:val="en-GB"/>
        </w:rPr>
        <w:t xml:space="preserve"> Practical strategies to improve confidence could include micro-onboarding (short tutorials, tooltips, or guided “first use” experiences), performance optimization to reduce lag, and improved indoor navigation accuracy. </w:t>
      </w:r>
      <w:r w:rsidR="00694833" w:rsidRPr="003F7759">
        <w:rPr>
          <w:lang w:val="en-GB"/>
        </w:rPr>
        <w:t>These measures can convert neutral attitudes into more enthusiastic adoption, maximizing the impact of AUMOR</w:t>
      </w:r>
      <w:r w:rsidR="00694833">
        <w:rPr>
          <w:lang w:val="en-GB"/>
        </w:rPr>
        <w:t>-AR</w:t>
      </w:r>
      <w:r w:rsidR="00694833" w:rsidRPr="003F7759">
        <w:rPr>
          <w:lang w:val="en-GB"/>
        </w:rPr>
        <w:t>.</w:t>
      </w:r>
    </w:p>
    <w:p w14:paraId="6B418F59" w14:textId="39CE4955" w:rsidR="003F7759" w:rsidRPr="003F7759" w:rsidRDefault="00694833" w:rsidP="003F7759">
      <w:pPr>
        <w:ind w:left="2694" w:firstLine="360"/>
        <w:rPr>
          <w:lang w:val="en-GB"/>
        </w:rPr>
      </w:pPr>
      <w:r w:rsidRPr="003F7759">
        <w:rPr>
          <w:lang w:val="en-GB"/>
        </w:rPr>
        <w:t>The outcomes of behavioral intention were similarly promising.</w:t>
      </w:r>
      <w:r w:rsidR="003F7759" w:rsidRPr="003F7759">
        <w:rPr>
          <w:lang w:val="en-GB"/>
        </w:rPr>
        <w:t xml:space="preserve"> </w:t>
      </w:r>
      <w:r w:rsidR="00C26E6E" w:rsidRPr="003F7759">
        <w:rPr>
          <w:lang w:val="en-GB"/>
        </w:rPr>
        <w:t>Most students (75%) reported a willingness to recommend the AR app to their peers, demonstrating a strong word-of-mouth potential.</w:t>
      </w:r>
      <w:r w:rsidR="003F7759" w:rsidRPr="003F7759">
        <w:rPr>
          <w:lang w:val="en-GB"/>
        </w:rPr>
        <w:t xml:space="preserve"> Over half expressed a preference for AR-based orientation over traditional methods (~54%) and indicated plans to continue using the app during their studies (~52%). </w:t>
      </w:r>
      <w:r w:rsidR="00C26E6E" w:rsidRPr="003F7759">
        <w:rPr>
          <w:lang w:val="en-GB"/>
        </w:rPr>
        <w:t>These results suggest that AUMOR</w:t>
      </w:r>
      <w:r w:rsidR="00C26E6E">
        <w:rPr>
          <w:lang w:val="en-GB"/>
        </w:rPr>
        <w:t>-AR</w:t>
      </w:r>
      <w:r w:rsidR="00C26E6E" w:rsidRPr="003F7759">
        <w:rPr>
          <w:lang w:val="en-GB"/>
        </w:rPr>
        <w:t xml:space="preserve"> has a clear pathway for sustained adoption, provided that its reliability and relevance continue to improve.</w:t>
      </w:r>
      <w:r w:rsidR="003F7759" w:rsidRPr="003F7759">
        <w:rPr>
          <w:lang w:val="en-GB"/>
        </w:rPr>
        <w:t xml:space="preserve"> Nonetheless, the relatively large neutral segments (≈30%) for both preference and continued use point to the need for deeper integration of the app into students’ daily academic lives. </w:t>
      </w:r>
      <w:r w:rsidR="00C26E6E" w:rsidRPr="003F7759">
        <w:rPr>
          <w:lang w:val="en-GB"/>
        </w:rPr>
        <w:lastRenderedPageBreak/>
        <w:t>Features such as real-time event reminders, schedule-linked routing to classrooms, live updates on facilities, and academic service integration (grades, office hours) could embed the app into routine student practice.</w:t>
      </w:r>
      <w:r w:rsidR="003F7759" w:rsidRPr="003F7759">
        <w:rPr>
          <w:lang w:val="en-GB"/>
        </w:rPr>
        <w:t xml:space="preserve"> </w:t>
      </w:r>
      <w:r w:rsidR="00A44663" w:rsidRPr="003F7759">
        <w:rPr>
          <w:lang w:val="en-GB"/>
        </w:rPr>
        <w:t>Aligning AR content with students’ immediate academic and administrative needs may transform the app from a one-time orientation aid to a long-term companion throughout their university journey.</w:t>
      </w:r>
      <w:r w:rsidR="003F7759" w:rsidRPr="003F7759">
        <w:rPr>
          <w:lang w:val="en-GB"/>
        </w:rPr>
        <w:t xml:space="preserve"> </w:t>
      </w:r>
      <w:r w:rsidR="00A44663" w:rsidRPr="003F7759">
        <w:rPr>
          <w:lang w:val="en-GB"/>
        </w:rPr>
        <w:t>In line with TAM, the BIU findings underscore that positive attitudes and perceived usefulness drive the intention to use.</w:t>
      </w:r>
      <w:r w:rsidR="003F7759" w:rsidRPr="003F7759">
        <w:rPr>
          <w:lang w:val="en-GB"/>
        </w:rPr>
        <w:t xml:space="preserve"> </w:t>
      </w:r>
      <w:r w:rsidR="00A44663" w:rsidRPr="003F7759">
        <w:rPr>
          <w:lang w:val="en-GB"/>
        </w:rPr>
        <w:t>By capitalizing on high recommendation rates and strategically addressing areas of hesitation, universities can ensure that AR orientation apps such as AUMOR</w:t>
      </w:r>
      <w:r w:rsidR="00A44663">
        <w:rPr>
          <w:lang w:val="en-GB"/>
        </w:rPr>
        <w:t>-AR</w:t>
      </w:r>
      <w:r w:rsidR="00A44663" w:rsidRPr="003F7759">
        <w:rPr>
          <w:lang w:val="en-GB"/>
        </w:rPr>
        <w:t xml:space="preserve"> become an integral part of the student experience, rather than a novelty used only at the start of the academic year.</w:t>
      </w:r>
    </w:p>
    <w:p w14:paraId="5C4632A4" w14:textId="27E0D4D0" w:rsidR="008E258B" w:rsidRDefault="00C26E6E" w:rsidP="008E258B">
      <w:pPr>
        <w:ind w:left="2694" w:firstLine="360"/>
      </w:pPr>
      <w:r>
        <w:t>The analysis of student feedback highlighted six major domains of desired mobile application features for enhancing the campus experience.</w:t>
      </w:r>
      <w:r w:rsidR="008E258B">
        <w:t xml:space="preserve"> Real-time status and availability information was frequently emphasized (~25–30%), with students requesting live updates on parking occupancy, building or café crowding, event changes, and utilities such as power or air conditioning status. </w:t>
      </w:r>
      <w:r>
        <w:t>These features reflect the increasing demand for context-aware smart campus systems that improve mobility and decision-making in real time (Alsaeedi &amp; Al-Sarem, 2021).</w:t>
      </w:r>
      <w:r w:rsidR="008E258B">
        <w:t xml:space="preserve"> </w:t>
      </w:r>
    </w:p>
    <w:p w14:paraId="1AD66AF1" w14:textId="5E651F82" w:rsidR="008E258B" w:rsidRDefault="008E258B" w:rsidP="008E258B">
      <w:pPr>
        <w:ind w:left="2694" w:firstLine="360"/>
        <w:rPr>
          <w:i/>
          <w:iCs/>
        </w:rPr>
      </w:pPr>
      <w:r w:rsidRPr="008E258B">
        <w:rPr>
          <w:i/>
          <w:iCs/>
        </w:rPr>
        <w:t>“Available parking; if the building is crowded or not”; “real time bus schedules and cafeteria menus”; “real time updates about campus events</w:t>
      </w:r>
      <w:r>
        <w:rPr>
          <w:i/>
          <w:iCs/>
        </w:rPr>
        <w:t>.</w:t>
      </w:r>
      <w:r w:rsidRPr="008E258B">
        <w:rPr>
          <w:i/>
          <w:iCs/>
        </w:rPr>
        <w:t>”</w:t>
      </w:r>
    </w:p>
    <w:p w14:paraId="46F63CDB" w14:textId="77777777" w:rsidR="008E258B" w:rsidRDefault="008E258B" w:rsidP="008E258B">
      <w:pPr>
        <w:ind w:left="2694" w:firstLine="360"/>
      </w:pPr>
      <w:r>
        <w:t xml:space="preserve">Events and schedules were also a high priority (~20–25%), with students requesting centralized access to event dates, semester-specific schedules, and integrated reminder functions, aligning with prior findings that calendar-linked notifications significantly improve student engagement (Aljohani, 2019). </w:t>
      </w:r>
    </w:p>
    <w:p w14:paraId="44339244" w14:textId="7A1FC19F" w:rsidR="008E258B" w:rsidRDefault="008E258B" w:rsidP="008E258B">
      <w:pPr>
        <w:ind w:left="2694" w:firstLine="360"/>
        <w:rPr>
          <w:i/>
          <w:iCs/>
        </w:rPr>
      </w:pPr>
      <w:r w:rsidRPr="008E258B">
        <w:rPr>
          <w:i/>
          <w:iCs/>
        </w:rPr>
        <w:t>“Events (date, when?)”; “event schedules for all majors”; “events table”; “reminders”</w:t>
      </w:r>
    </w:p>
    <w:p w14:paraId="7B5A6399" w14:textId="0F0AD9D4" w:rsidR="008E258B" w:rsidRDefault="008E258B" w:rsidP="008E258B">
      <w:pPr>
        <w:ind w:left="2694" w:firstLine="360"/>
      </w:pPr>
      <w:r>
        <w:t xml:space="preserve">The largest category (~30–35%) was academic information and student services, including grades, GPA tracking, assessment feedback, project updates, and faculty office hours. </w:t>
      </w:r>
      <w:r w:rsidR="00C26E6E">
        <w:t>This resonates with previous research indicating that academic transparency and immediate access to assessment data strongly influence students’ satisfaction with learning technologies (Davis et al., 2022).</w:t>
      </w:r>
    </w:p>
    <w:p w14:paraId="0CA16FCA" w14:textId="77777777" w:rsidR="008E258B" w:rsidRDefault="008E258B" w:rsidP="008E258B">
      <w:pPr>
        <w:ind w:left="2694" w:firstLine="360"/>
        <w:rPr>
          <w:i/>
          <w:iCs/>
        </w:rPr>
      </w:pPr>
      <w:r w:rsidRPr="008E258B">
        <w:rPr>
          <w:i/>
          <w:iCs/>
        </w:rPr>
        <w:t>“Maybe if it could show the students’ grade in each assessment”; “What GPA I have”; “office hours of faculty… course projects”</w:t>
      </w:r>
    </w:p>
    <w:p w14:paraId="7EE21CDF" w14:textId="77777777" w:rsidR="008E258B" w:rsidRDefault="008E258B" w:rsidP="008E258B">
      <w:pPr>
        <w:ind w:left="2694" w:firstLine="360"/>
      </w:pPr>
      <w:r>
        <w:t xml:space="preserve">Navigation and wayfinding was another prominent need (~25–30%), where students envisioned location-aware routing linked directly to their class schedules, echoing evidence that location-based services improve campus accessibility and efficiency (Shen et al., 2018). </w:t>
      </w:r>
    </w:p>
    <w:p w14:paraId="20762308" w14:textId="77777777" w:rsidR="008E258B" w:rsidRDefault="008E258B" w:rsidP="008E258B">
      <w:pPr>
        <w:ind w:left="2694" w:firstLine="360"/>
        <w:rPr>
          <w:i/>
          <w:iCs/>
        </w:rPr>
      </w:pPr>
      <w:r w:rsidRPr="008E258B">
        <w:rPr>
          <w:i/>
          <w:iCs/>
        </w:rPr>
        <w:t>“Campus navigation”; “when I click on my class it shows me the way”; “places of every building”</w:t>
      </w:r>
    </w:p>
    <w:p w14:paraId="773C4F55" w14:textId="030B4759" w:rsidR="008E258B" w:rsidRDefault="00C26E6E" w:rsidP="008E258B">
      <w:pPr>
        <w:ind w:left="2694" w:firstLine="360"/>
      </w:pPr>
      <w:r>
        <w:t>Meanwhile, booking and utilities (~5–10%) focused on study room reservations and workshop/lab bookings, functions that are increasingly integrated into smart campus platforms (Caviglione et al., 2020).</w:t>
      </w:r>
      <w:r w:rsidR="008E258B">
        <w:t xml:space="preserve"> </w:t>
      </w:r>
    </w:p>
    <w:p w14:paraId="09B37092" w14:textId="45C20715" w:rsidR="008E258B" w:rsidRDefault="008E258B" w:rsidP="008E258B">
      <w:pPr>
        <w:ind w:left="2694" w:firstLine="360"/>
        <w:rPr>
          <w:i/>
          <w:iCs/>
        </w:rPr>
      </w:pPr>
      <w:r w:rsidRPr="008E258B">
        <w:rPr>
          <w:i/>
          <w:iCs/>
        </w:rPr>
        <w:t>“Book spots/rooms for studying”; “booking workshop like robotics”</w:t>
      </w:r>
    </w:p>
    <w:p w14:paraId="2E20CEBC" w14:textId="5598596B" w:rsidR="008E258B" w:rsidRDefault="00C26E6E" w:rsidP="008E258B">
      <w:pPr>
        <w:ind w:left="2694" w:firstLine="360"/>
      </w:pPr>
      <w:r>
        <w:t xml:space="preserve">Finally, onboarding, help, and usability (~10–15%) were cited, including requests for clearer information, full campus guides, and FAQ sections, which were particularly </w:t>
      </w:r>
      <w:r>
        <w:lastRenderedPageBreak/>
        <w:t>valuable for first-year students adapting to a new academic environment (Henderson et al., 2017).</w:t>
      </w:r>
      <w:r w:rsidR="008E258B">
        <w:t xml:space="preserve"> </w:t>
      </w:r>
    </w:p>
    <w:p w14:paraId="3593C186" w14:textId="0F9845B0" w:rsidR="008E258B" w:rsidRPr="008E258B" w:rsidRDefault="008E258B" w:rsidP="008E258B">
      <w:pPr>
        <w:ind w:left="2694" w:firstLine="360"/>
        <w:rPr>
          <w:i/>
          <w:iCs/>
        </w:rPr>
      </w:pPr>
      <w:r w:rsidRPr="008E258B">
        <w:rPr>
          <w:i/>
          <w:iCs/>
        </w:rPr>
        <w:t>“More clear information”; “A full guide… with feedback”; “a FAQ section for new students”</w:t>
      </w:r>
    </w:p>
    <w:p w14:paraId="3D67DD5E" w14:textId="75E87EDF" w:rsidR="00B8489B" w:rsidRDefault="00C26E6E" w:rsidP="008E258B">
      <w:pPr>
        <w:ind w:left="2694" w:firstLine="360"/>
      </w:pPr>
      <w:r>
        <w:t>Collectively, these findings indicate that students prioritize functionality that reduces uncertainty, supports academic progress, and personalizes campus engagement, reinforcing the growing role of mobile and smart technologies in shaping higher-education experiences.</w:t>
      </w:r>
      <w:r w:rsidR="008E258B">
        <w:t xml:space="preserve"> </w:t>
      </w:r>
    </w:p>
    <w:p w14:paraId="2C624369" w14:textId="13D0D8B4" w:rsidR="00B8489B" w:rsidRDefault="00C26E6E" w:rsidP="008E258B">
      <w:pPr>
        <w:ind w:left="2694" w:firstLine="360"/>
      </w:pPr>
      <w:r w:rsidRPr="00B8489B">
        <w:t>Student feedback on desired improvements to the campus mobile application emphasized six key domains of functionality. iOS availability and distribution emerged as the most frequently mentioned (~30–40%), with students requesting that the app be made accessible via the Apple App Store to support iPhone users.</w:t>
      </w:r>
      <w:r w:rsidR="00B8489B" w:rsidRPr="00B8489B">
        <w:t xml:space="preserve"> </w:t>
      </w:r>
      <w:r w:rsidRPr="00B8489B">
        <w:t>This aligns with broader evidence showing that cross-platform compatibility significantly increases adoption and inclusivity in mobile applications for higher education (Mtebe &amp; Raisamo, 2014).</w:t>
      </w:r>
      <w:r w:rsidR="00B8489B" w:rsidRPr="00B8489B">
        <w:t xml:space="preserve"> </w:t>
      </w:r>
    </w:p>
    <w:p w14:paraId="380ACBBE" w14:textId="77777777" w:rsidR="00B8489B" w:rsidRPr="00B8489B" w:rsidRDefault="00B8489B" w:rsidP="00B8489B">
      <w:pPr>
        <w:ind w:left="2694" w:firstLine="360"/>
        <w:rPr>
          <w:i/>
          <w:iCs/>
        </w:rPr>
      </w:pPr>
      <w:r w:rsidRPr="00B8489B">
        <w:rPr>
          <w:i/>
          <w:iCs/>
        </w:rPr>
        <w:t>“Upload it in the Apple…”, “make it for iOS”, “allow iPhone users to download it”</w:t>
      </w:r>
    </w:p>
    <w:p w14:paraId="5CA155C9" w14:textId="63469A97" w:rsidR="00B8489B" w:rsidRDefault="00C26E6E" w:rsidP="008E258B">
      <w:pPr>
        <w:ind w:left="2694" w:firstLine="360"/>
      </w:pPr>
      <w:r w:rsidRPr="00B8489B">
        <w:t>Performance, reliability, and accuracy (~25–30%) were also highlighted, with students demanding faster load times, bug fixes, and more precise locations and AR features.</w:t>
      </w:r>
      <w:r w:rsidR="00B8489B" w:rsidRPr="00B8489B">
        <w:t xml:space="preserve"> </w:t>
      </w:r>
      <w:r w:rsidRPr="00B8489B">
        <w:t>Prior studies have similarly shown that system responsiveness and reliability are critical determinants of user satisfaction and continued use of educational apps (Sarrab et al., 2015).</w:t>
      </w:r>
      <w:r w:rsidR="00B8489B" w:rsidRPr="00B8489B">
        <w:t xml:space="preserve"> </w:t>
      </w:r>
    </w:p>
    <w:p w14:paraId="385AECEA" w14:textId="7F3A9E31" w:rsidR="00B8489B" w:rsidRDefault="00B8489B" w:rsidP="008E258B">
      <w:pPr>
        <w:ind w:left="2694" w:firstLine="360"/>
        <w:rPr>
          <w:i/>
          <w:iCs/>
        </w:rPr>
      </w:pPr>
      <w:r w:rsidRPr="00B8489B">
        <w:rPr>
          <w:i/>
          <w:iCs/>
        </w:rPr>
        <w:t>Faster response… quicker updates”, “more precise locations”, “fix bugs”</w:t>
      </w:r>
    </w:p>
    <w:p w14:paraId="4DC52825" w14:textId="77777777" w:rsidR="00B8489B" w:rsidRDefault="00B8489B" w:rsidP="008E258B">
      <w:pPr>
        <w:ind w:left="2694" w:firstLine="360"/>
      </w:pPr>
      <w:r w:rsidRPr="00B8489B">
        <w:t>Another prominent theme was UI/UX simplification and modernization (~20–25%), where students requested clearer layouts, organized lists, and more interactive designs. Research on learning technologies confirms that well-structured and aesthetically modernized interfaces reduce cognitive load and increase user engagement (Nouri, 2018).</w:t>
      </w:r>
    </w:p>
    <w:p w14:paraId="45961255" w14:textId="498AF175" w:rsidR="00B8489B" w:rsidRPr="00B8489B" w:rsidRDefault="00B8489B" w:rsidP="00B8489B">
      <w:pPr>
        <w:ind w:left="2694" w:firstLine="360"/>
        <w:rPr>
          <w:i/>
          <w:iCs/>
        </w:rPr>
      </w:pPr>
      <w:r w:rsidRPr="00B8489B">
        <w:t xml:space="preserve"> </w:t>
      </w:r>
      <w:r w:rsidRPr="00B8489B">
        <w:rPr>
          <w:i/>
          <w:iCs/>
        </w:rPr>
        <w:t>“Make the layout clearer”, “organize everything in lists”, “update the app design”</w:t>
      </w:r>
    </w:p>
    <w:p w14:paraId="0BCBDC54" w14:textId="77777777" w:rsidR="00B8489B" w:rsidRDefault="00B8489B" w:rsidP="008E258B">
      <w:pPr>
        <w:ind w:left="2694" w:firstLine="360"/>
      </w:pPr>
      <w:r w:rsidRPr="00B8489B">
        <w:t xml:space="preserve">Students also requested notifications and reminders (~10–15%), including alerts for schedules, assignments, and events, reflecting earlier findings that push notifications and reminders enhance time management and academic performance (Aljohani, 2019). </w:t>
      </w:r>
    </w:p>
    <w:p w14:paraId="672A49E0" w14:textId="499D0D73" w:rsidR="00B8489B" w:rsidRDefault="00B8489B" w:rsidP="008E258B">
      <w:pPr>
        <w:ind w:left="2694" w:firstLine="360"/>
        <w:rPr>
          <w:i/>
          <w:iCs/>
        </w:rPr>
      </w:pPr>
      <w:r w:rsidRPr="00B8489B">
        <w:rPr>
          <w:i/>
          <w:iCs/>
        </w:rPr>
        <w:t>“Alerts that remind you about schedule”, “assignment reminders”</w:t>
      </w:r>
    </w:p>
    <w:p w14:paraId="6C35DF5D" w14:textId="0AEFFBA8" w:rsidR="00B8489B" w:rsidRDefault="00B8489B" w:rsidP="008E258B">
      <w:pPr>
        <w:ind w:left="2694" w:firstLine="360"/>
      </w:pPr>
      <w:r w:rsidRPr="00B8489B">
        <w:t xml:space="preserve">Finally, content expansions (~15–20%) were noted, with calls for more comprehensive coverage of office locations, hours, semester dates, and class times. </w:t>
      </w:r>
      <w:r w:rsidR="00A44663" w:rsidRPr="00B8489B">
        <w:t>Such expansions alignn  with research showing that information-rich applications increase perceived usefulness and institutional trust (Henderson et al., 2017).</w:t>
      </w:r>
      <w:r w:rsidRPr="00B8489B">
        <w:t xml:space="preserve"> </w:t>
      </w:r>
    </w:p>
    <w:p w14:paraId="1669001F" w14:textId="20FB03C9" w:rsidR="00B8489B" w:rsidRDefault="00B8489B" w:rsidP="008E258B">
      <w:pPr>
        <w:ind w:left="2694" w:firstLine="360"/>
        <w:rPr>
          <w:i/>
          <w:iCs/>
          <w:lang w:val="en-GB"/>
        </w:rPr>
      </w:pPr>
      <w:r w:rsidRPr="00B8489B">
        <w:rPr>
          <w:i/>
          <w:iCs/>
          <w:lang w:val="en-GB"/>
        </w:rPr>
        <w:t>“office hours and office place”, “updated semester schedule”</w:t>
      </w:r>
    </w:p>
    <w:p w14:paraId="3026726B" w14:textId="075347AB" w:rsidR="00B8489B" w:rsidRDefault="00C26E6E" w:rsidP="008E258B">
      <w:pPr>
        <w:ind w:left="2694" w:firstLine="360"/>
      </w:pPr>
      <w:r w:rsidRPr="00B8489B">
        <w:t>Collectively, these insights suggest that students prioritize inclusivity, reliability, modern design, and real-time support as essential for the effectiveness of smart campus mobile applications.</w:t>
      </w:r>
    </w:p>
    <w:p w14:paraId="29A95101" w14:textId="40CA3713" w:rsidR="003F7759" w:rsidRPr="003511D0" w:rsidRDefault="003F7759" w:rsidP="00F83D14">
      <w:pPr>
        <w:pStyle w:val="ListParagraph"/>
        <w:numPr>
          <w:ilvl w:val="1"/>
          <w:numId w:val="28"/>
        </w:numPr>
        <w:ind w:left="2694" w:firstLine="0"/>
        <w:rPr>
          <w:rFonts w:ascii="Palatino Linotype" w:hAnsi="Palatino Linotype"/>
          <w:i/>
          <w:iCs/>
          <w:sz w:val="20"/>
          <w:szCs w:val="20"/>
        </w:rPr>
      </w:pPr>
      <w:r w:rsidRPr="003511D0">
        <w:rPr>
          <w:rFonts w:ascii="Palatino Linotype" w:hAnsi="Palatino Linotype"/>
          <w:i/>
          <w:iCs/>
          <w:sz w:val="20"/>
          <w:szCs w:val="20"/>
        </w:rPr>
        <w:t>Strengths and Weaknesses of AUM</w:t>
      </w:r>
      <w:r w:rsidR="00596328">
        <w:rPr>
          <w:rFonts w:ascii="Palatino Linotype" w:hAnsi="Palatino Linotype"/>
          <w:i/>
          <w:iCs/>
          <w:sz w:val="20"/>
          <w:szCs w:val="20"/>
        </w:rPr>
        <w:t>OR-AR</w:t>
      </w:r>
    </w:p>
    <w:p w14:paraId="5F954C9B" w14:textId="11DA8152" w:rsidR="003F7759" w:rsidRPr="003F7759" w:rsidRDefault="00C26E6E" w:rsidP="003F7759">
      <w:pPr>
        <w:ind w:left="2694" w:firstLine="360"/>
      </w:pPr>
      <w:r w:rsidRPr="003F7759">
        <w:t>AUMOR</w:t>
      </w:r>
      <w:r>
        <w:t>-AR</w:t>
      </w:r>
      <w:r w:rsidRPr="003F7759">
        <w:t>’s main strengths lie in the integration of GPS and QR code scanning with AR overlays, which provide students with contextualized, real-time information.</w:t>
      </w:r>
      <w:r w:rsidR="003F7759" w:rsidRPr="003F7759">
        <w:t xml:space="preserve"> </w:t>
      </w:r>
      <w:r w:rsidRPr="003F7759">
        <w:t>This design was appreciated for its ability to reduce the time spent searching for facilities and resources, which aligns well with the goals of orientation programs.</w:t>
      </w:r>
      <w:r w:rsidR="003F7759" w:rsidRPr="003F7759">
        <w:t xml:space="preserve"> </w:t>
      </w:r>
      <w:r w:rsidRPr="003F7759">
        <w:t>Its incremental development model also allows for iterative improvements and scalability.</w:t>
      </w:r>
    </w:p>
    <w:p w14:paraId="7DA8CDD1" w14:textId="00AA3F5C" w:rsidR="003F7759" w:rsidRPr="003F7759" w:rsidRDefault="00C26E6E" w:rsidP="003F7759">
      <w:pPr>
        <w:ind w:left="2694" w:firstLine="360"/>
      </w:pPr>
      <w:r w:rsidRPr="003F7759">
        <w:lastRenderedPageBreak/>
        <w:t>However, some weaknesses were also evident.</w:t>
      </w:r>
      <w:r w:rsidR="003F7759" w:rsidRPr="003F7759">
        <w:t xml:space="preserve"> </w:t>
      </w:r>
      <w:r w:rsidRPr="003F7759">
        <w:t>Senior students who were already familiar with the campus found limited added value in basic navigation and facility information.</w:t>
      </w:r>
      <w:r w:rsidR="003F7759" w:rsidRPr="003F7759">
        <w:t xml:space="preserve"> </w:t>
      </w:r>
      <w:r w:rsidRPr="003F7759">
        <w:t>Moreover, performance limitations, such as lag in AR responsiveness and occasional imprecision in location detection, reduce user confidence.</w:t>
      </w:r>
      <w:r w:rsidR="003F7759" w:rsidRPr="003F7759">
        <w:t xml:space="preserve"> </w:t>
      </w:r>
      <w:r w:rsidRPr="003F7759">
        <w:t>Accessibility gaps were also highlighted, especially the lack of iOS compatibility, which was one of the most common suggestions for improvement by the participants.</w:t>
      </w:r>
      <w:r w:rsidR="003F7759" w:rsidRPr="003F7759">
        <w:t xml:space="preserve"> </w:t>
      </w:r>
      <w:r w:rsidRPr="003F7759">
        <w:t>These weaknesses echo the findings of previous AR campus systems, which frequently encountered barriers related to technical stability, inclusivity, and scalability.</w:t>
      </w:r>
    </w:p>
    <w:p w14:paraId="4898B590" w14:textId="77777777" w:rsidR="003F7759" w:rsidRPr="003511D0" w:rsidRDefault="003F7759" w:rsidP="00F83D14">
      <w:pPr>
        <w:pStyle w:val="ListParagraph"/>
        <w:numPr>
          <w:ilvl w:val="1"/>
          <w:numId w:val="28"/>
        </w:numPr>
        <w:ind w:left="2694" w:firstLine="0"/>
        <w:rPr>
          <w:rFonts w:ascii="Palatino Linotype" w:hAnsi="Palatino Linotype"/>
          <w:i/>
          <w:iCs/>
          <w:sz w:val="20"/>
          <w:szCs w:val="20"/>
        </w:rPr>
      </w:pPr>
      <w:r w:rsidRPr="003511D0">
        <w:rPr>
          <w:rFonts w:ascii="Palatino Linotype" w:hAnsi="Palatino Linotype"/>
          <w:i/>
          <w:iCs/>
          <w:sz w:val="20"/>
          <w:szCs w:val="20"/>
        </w:rPr>
        <w:t>Comparison with Previous Studies</w:t>
      </w:r>
    </w:p>
    <w:p w14:paraId="257A2C62" w14:textId="039B4FFB" w:rsidR="003F7759" w:rsidRPr="003F7759" w:rsidRDefault="00C26E6E" w:rsidP="003F7759">
      <w:pPr>
        <w:ind w:left="2694" w:firstLine="360"/>
        <w:rPr>
          <w:lang w:val="en-GB"/>
        </w:rPr>
      </w:pPr>
      <w:r w:rsidRPr="003F7759">
        <w:rPr>
          <w:lang w:val="en-GB"/>
        </w:rPr>
        <w:t>Compared with earlier AR-based orientation initiatives, AUMOR</w:t>
      </w:r>
      <w:r>
        <w:rPr>
          <w:lang w:val="en-GB"/>
        </w:rPr>
        <w:t>-AR</w:t>
      </w:r>
      <w:r w:rsidRPr="003F7759">
        <w:rPr>
          <w:lang w:val="en-GB"/>
        </w:rPr>
        <w:t xml:space="preserve"> offers several advantages.</w:t>
      </w:r>
      <w:r w:rsidR="003F7759" w:rsidRPr="003F7759">
        <w:rPr>
          <w:lang w:val="en-GB"/>
        </w:rPr>
        <w:t xml:space="preserve"> Early systems, such as those at Columbia University and Fu-Jen Catholic University, focused on head-mounted displays or AR visualization of campus landmarks; however, they often required specialized hardware and offered limited scalability. </w:t>
      </w:r>
      <w:r w:rsidRPr="003F7759">
        <w:rPr>
          <w:lang w:val="en-GB"/>
        </w:rPr>
        <w:t>More recent efforts at Chung Hua University and the University of Quindío integrated multimedia and 3D directional boards; however, they lacked GPS precision and QR code versatility.</w:t>
      </w:r>
      <w:r w:rsidR="003F7759" w:rsidRPr="003F7759">
        <w:rPr>
          <w:lang w:val="en-GB"/>
        </w:rPr>
        <w:t xml:space="preserve"> </w:t>
      </w:r>
      <w:r w:rsidRPr="003F7759">
        <w:rPr>
          <w:lang w:val="en-GB"/>
        </w:rPr>
        <w:t>In contrast, AUMOR</w:t>
      </w:r>
      <w:r>
        <w:rPr>
          <w:lang w:val="en-GB"/>
        </w:rPr>
        <w:t>-AR</w:t>
      </w:r>
      <w:r w:rsidRPr="003F7759">
        <w:rPr>
          <w:lang w:val="en-GB"/>
        </w:rPr>
        <w:t>’s hybrid approach, which leverages widely available smartphone hardware with both GPS-based geofencing and QR-triggered AR overlays, achieves broader accessibility and reduces the reliance on costly infrastructure.</w:t>
      </w:r>
    </w:p>
    <w:p w14:paraId="5B0561A0" w14:textId="2C22741F" w:rsidR="003F7759" w:rsidRPr="003F7759" w:rsidRDefault="00C26E6E" w:rsidP="003F7759">
      <w:pPr>
        <w:ind w:left="2694" w:firstLine="360"/>
        <w:rPr>
          <w:lang w:val="en-GB"/>
        </w:rPr>
      </w:pPr>
      <w:r w:rsidRPr="003F7759">
        <w:rPr>
          <w:lang w:val="en-GB"/>
        </w:rPr>
        <w:t>Furthermore, AUMOR</w:t>
      </w:r>
      <w:r>
        <w:rPr>
          <w:lang w:val="en-GB"/>
        </w:rPr>
        <w:t>-AR</w:t>
      </w:r>
      <w:r w:rsidRPr="003F7759">
        <w:rPr>
          <w:lang w:val="en-GB"/>
        </w:rPr>
        <w:t>’s evaluation of over 120 participants adds to the literature by providing a large-scale, empirical dataset.</w:t>
      </w:r>
      <w:r w:rsidR="003F7759" w:rsidRPr="003F7759">
        <w:rPr>
          <w:lang w:val="en-GB"/>
        </w:rPr>
        <w:t xml:space="preserve"> </w:t>
      </w:r>
      <w:r w:rsidRPr="003F7759">
        <w:rPr>
          <w:lang w:val="en-GB"/>
        </w:rPr>
        <w:t>While studies at universities such as Bowling Green State or Haaga-Helia UAS focused on niche features (cultural exploration or missed orientation catch-up), AUMOR</w:t>
      </w:r>
      <w:r>
        <w:rPr>
          <w:lang w:val="en-GB"/>
        </w:rPr>
        <w:t>-AR</w:t>
      </w:r>
      <w:r w:rsidRPr="003F7759">
        <w:rPr>
          <w:lang w:val="en-GB"/>
        </w:rPr>
        <w:t xml:space="preserve"> demonstrates the feasibility of embedding AR into mainstream orientation practices in higher education.</w:t>
      </w:r>
      <w:r w:rsidR="003F7759" w:rsidRPr="003F7759">
        <w:rPr>
          <w:lang w:val="en-GB"/>
        </w:rPr>
        <w:t xml:space="preserve"> Its integration of TAM as an evaluative framework also provides a theoretical contribution, bridging technology adoption theory with situated learning perspectives in the university orientation context.</w:t>
      </w:r>
    </w:p>
    <w:p w14:paraId="3D8407DC" w14:textId="77777777" w:rsidR="003F7759" w:rsidRPr="003511D0" w:rsidRDefault="003F7759" w:rsidP="00F83D14">
      <w:pPr>
        <w:pStyle w:val="ListParagraph"/>
        <w:numPr>
          <w:ilvl w:val="1"/>
          <w:numId w:val="28"/>
        </w:numPr>
        <w:ind w:left="2694" w:firstLine="0"/>
        <w:rPr>
          <w:rFonts w:ascii="Palatino Linotype" w:hAnsi="Palatino Linotype"/>
          <w:i/>
          <w:iCs/>
          <w:sz w:val="20"/>
          <w:szCs w:val="20"/>
        </w:rPr>
      </w:pPr>
      <w:r w:rsidRPr="003511D0">
        <w:rPr>
          <w:rFonts w:ascii="Palatino Linotype" w:hAnsi="Palatino Linotype"/>
          <w:i/>
          <w:iCs/>
          <w:sz w:val="20"/>
          <w:szCs w:val="20"/>
        </w:rPr>
        <w:t>Implications for University Orientation Practices</w:t>
      </w:r>
    </w:p>
    <w:p w14:paraId="0D2E5DF7" w14:textId="7AD30220" w:rsidR="003F7759" w:rsidRPr="003F7759" w:rsidRDefault="00C26E6E" w:rsidP="003F7759">
      <w:pPr>
        <w:ind w:left="2694" w:firstLine="360"/>
        <w:rPr>
          <w:lang w:val="en-GB"/>
        </w:rPr>
      </w:pPr>
      <w:r w:rsidRPr="003F7759">
        <w:rPr>
          <w:lang w:val="en-GB"/>
        </w:rPr>
        <w:t>The implications of this study for practice are thus significant.</w:t>
      </w:r>
      <w:r w:rsidR="003F7759" w:rsidRPr="003F7759">
        <w:rPr>
          <w:lang w:val="en-GB"/>
        </w:rPr>
        <w:t xml:space="preserve"> </w:t>
      </w:r>
      <w:r w:rsidR="00C30C95" w:rsidRPr="003F7759">
        <w:rPr>
          <w:lang w:val="en-GB"/>
        </w:rPr>
        <w:t>First, AUMOR demonstrates that mobile AR can complement or partially substitute traditional orientation programss, which are resource-intensive and costly.</w:t>
      </w:r>
      <w:r w:rsidR="003F7759" w:rsidRPr="003F7759">
        <w:rPr>
          <w:lang w:val="en-GB"/>
        </w:rPr>
        <w:t xml:space="preserve"> </w:t>
      </w:r>
      <w:r w:rsidRPr="003F7759">
        <w:rPr>
          <w:lang w:val="en-GB"/>
        </w:rPr>
        <w:t>By embedding real-time information at physical locations through QR codes and GPS triggers, the app promotes situated learning, enabling students to learn by doing in authentic campus contexts.</w:t>
      </w:r>
      <w:r w:rsidR="003F7759" w:rsidRPr="003F7759">
        <w:rPr>
          <w:lang w:val="en-GB"/>
        </w:rPr>
        <w:t xml:space="preserve"> Second, the open-ended feedback from students underscores the demand for richer real-time functionality, including live updates on parking, event schedules, and crowding, as well as integration with academic services. </w:t>
      </w:r>
      <w:r w:rsidRPr="003F7759">
        <w:rPr>
          <w:lang w:val="en-GB"/>
        </w:rPr>
        <w:t>Incorporating these features would extend the utility of AR beyond orientation into everyday student life and foster a long-term engagement.</w:t>
      </w:r>
      <w:r w:rsidR="003F7759" w:rsidRPr="003F7759">
        <w:rPr>
          <w:lang w:val="en-GB"/>
        </w:rPr>
        <w:t xml:space="preserve"> </w:t>
      </w:r>
      <w:r w:rsidRPr="003F7759">
        <w:rPr>
          <w:lang w:val="en-GB"/>
        </w:rPr>
        <w:t>Finally, the results reinforce that technology adoption hinges not only on novelty but also on reliability, inclusivity, and relevance.</w:t>
      </w:r>
      <w:r w:rsidR="003F7759" w:rsidRPr="003F7759">
        <w:rPr>
          <w:lang w:val="en-GB"/>
        </w:rPr>
        <w:t xml:space="preserve"> </w:t>
      </w:r>
      <w:r w:rsidRPr="003F7759">
        <w:rPr>
          <w:lang w:val="en-GB"/>
        </w:rPr>
        <w:t>Addressing performance stability, expanding platform availability, and layering personalized academic content are essential steps for maximizing the impact.</w:t>
      </w:r>
      <w:r w:rsidR="003F7759" w:rsidRPr="003F7759">
        <w:rPr>
          <w:lang w:val="en-GB"/>
        </w:rPr>
        <w:t xml:space="preserve"> </w:t>
      </w:r>
      <w:r w:rsidRPr="003F7759">
        <w:rPr>
          <w:lang w:val="en-GB"/>
        </w:rPr>
        <w:t>In the broader landscape of AR orientation research, AUMOR represents a meaningful step forward by combining affordability, accessibility, and empirical validation, thus offering a model for institutions seeking to modernize their orientation practices.</w:t>
      </w:r>
    </w:p>
    <w:p w14:paraId="529AF73B" w14:textId="77777777" w:rsidR="003F7759" w:rsidRPr="003511D0" w:rsidRDefault="003F7759" w:rsidP="00F83D14">
      <w:pPr>
        <w:pStyle w:val="ListParagraph"/>
        <w:numPr>
          <w:ilvl w:val="1"/>
          <w:numId w:val="28"/>
        </w:numPr>
        <w:ind w:left="2694" w:firstLine="0"/>
        <w:rPr>
          <w:rFonts w:ascii="Palatino Linotype" w:hAnsi="Palatino Linotype"/>
          <w:i/>
          <w:iCs/>
          <w:sz w:val="20"/>
          <w:szCs w:val="20"/>
        </w:rPr>
      </w:pPr>
      <w:r w:rsidRPr="003511D0">
        <w:rPr>
          <w:rFonts w:ascii="Palatino Linotype" w:hAnsi="Palatino Linotype"/>
          <w:i/>
          <w:iCs/>
          <w:sz w:val="20"/>
          <w:szCs w:val="20"/>
        </w:rPr>
        <w:t>Alignment with Sustainable Development Goals</w:t>
      </w:r>
    </w:p>
    <w:p w14:paraId="1E0B66A8" w14:textId="0EF064C3" w:rsidR="003F7759" w:rsidRPr="003F7759" w:rsidRDefault="003F7759" w:rsidP="003F7759">
      <w:pPr>
        <w:ind w:left="2694" w:firstLine="360"/>
        <w:rPr>
          <w:lang w:val="en-GB"/>
        </w:rPr>
      </w:pPr>
      <w:r w:rsidRPr="003F7759">
        <w:rPr>
          <w:lang w:val="en-GB"/>
        </w:rPr>
        <w:lastRenderedPageBreak/>
        <w:t xml:space="preserve">Beyond its immediate contributions to orientation, AUMOR aligns with the United Nations Sustainable Development Goals (SDGs). By enhancing access to information and improving the quality of student transition experiences, the app supports SDG 4 (Quality Education), which emphasizes inclusive and equitable access to lifelong learning. </w:t>
      </w:r>
      <w:r w:rsidR="00C26E6E" w:rsidRPr="003F7759">
        <w:rPr>
          <w:lang w:val="en-GB"/>
        </w:rPr>
        <w:t>The system also reflects SDG 9 (Industry, Innovation, and Infrastructure) as it leverages cutting-edge mobile and AR technologies to build a scalable digital infrastructure for higher education.</w:t>
      </w:r>
      <w:r w:rsidRPr="003F7759">
        <w:rPr>
          <w:lang w:val="en-GB"/>
        </w:rPr>
        <w:t xml:space="preserve"> </w:t>
      </w:r>
      <w:r w:rsidR="00C26E6E" w:rsidRPr="003F7759">
        <w:rPr>
          <w:lang w:val="en-GB"/>
        </w:rPr>
        <w:t>Moreover, by reducing reliance on resource-intensive traditional orientation events, AUMOR</w:t>
      </w:r>
      <w:r w:rsidR="00C26E6E">
        <w:rPr>
          <w:lang w:val="en-GB"/>
        </w:rPr>
        <w:t>-AR</w:t>
      </w:r>
      <w:r w:rsidR="00C26E6E" w:rsidRPr="003F7759">
        <w:rPr>
          <w:lang w:val="en-GB"/>
        </w:rPr>
        <w:t xml:space="preserve"> indirectly contributes to SDG 12 (Responsible Consumption and Production) by lowering costs and minimizing environmental impact.</w:t>
      </w:r>
      <w:r w:rsidRPr="003F7759">
        <w:rPr>
          <w:lang w:val="en-GB"/>
        </w:rPr>
        <w:t xml:space="preserve"> </w:t>
      </w:r>
      <w:r w:rsidR="00C26E6E" w:rsidRPr="003F7759">
        <w:rPr>
          <w:lang w:val="en-GB"/>
        </w:rPr>
        <w:t>Thus, the project not only addresses the local challenge of student orientation but also contributes to global priorities for sustainable and technology-enabled education.</w:t>
      </w:r>
    </w:p>
    <w:p w14:paraId="33553809" w14:textId="77777777" w:rsidR="003F7759" w:rsidRPr="003F7759" w:rsidRDefault="003F7759" w:rsidP="00F83D14">
      <w:pPr>
        <w:pStyle w:val="ListParagraph"/>
        <w:numPr>
          <w:ilvl w:val="0"/>
          <w:numId w:val="28"/>
        </w:numPr>
        <w:ind w:left="2694" w:firstLine="0"/>
        <w:rPr>
          <w:rFonts w:ascii="Palatino Linotype" w:hAnsi="Palatino Linotype"/>
          <w:b/>
          <w:bCs/>
          <w:sz w:val="20"/>
          <w:szCs w:val="20"/>
        </w:rPr>
      </w:pPr>
      <w:r w:rsidRPr="003F7759">
        <w:rPr>
          <w:rFonts w:ascii="Palatino Linotype" w:hAnsi="Palatino Linotype"/>
          <w:b/>
          <w:bCs/>
          <w:sz w:val="20"/>
          <w:szCs w:val="20"/>
        </w:rPr>
        <w:t>Conclusion</w:t>
      </w:r>
    </w:p>
    <w:p w14:paraId="675389C2" w14:textId="2CF78B83" w:rsidR="003F7759" w:rsidRPr="003F7759" w:rsidRDefault="003F7759" w:rsidP="003F7759">
      <w:pPr>
        <w:ind w:left="2694" w:firstLine="360"/>
        <w:rPr>
          <w:color w:val="0D0D0D"/>
          <w:shd w:val="clear" w:color="auto" w:fill="FFFFFF"/>
        </w:rPr>
      </w:pPr>
      <w:r w:rsidRPr="003F7759">
        <w:rPr>
          <w:color w:val="0D0D0D"/>
          <w:shd w:val="clear" w:color="auto" w:fill="FFFFFF"/>
        </w:rPr>
        <w:t xml:space="preserve">This study presents the design, implementation, and evaluation of the AUMOR-AR application, a personalized mobile tool developed to support student orientation and navigation within a university campus. By integrating augmented reality, GPS, and QR code technologies, the application demonstrated its potential to address a persistent challenge faced by students: feeling disoriented, overwhelmed, and time-pressed in large and complex academic environments. </w:t>
      </w:r>
      <w:r w:rsidR="00C26E6E" w:rsidRPr="003F7759">
        <w:rPr>
          <w:color w:val="0D0D0D"/>
          <w:shd w:val="clear" w:color="auto" w:fill="FFFFFF"/>
        </w:rPr>
        <w:t>The evaluation results indicated that students found the system useful for saving time and accessing facility information, and the clean design and simple interface contributed to their perceptions of ease of use.</w:t>
      </w:r>
      <w:r w:rsidRPr="003F7759">
        <w:rPr>
          <w:color w:val="0D0D0D"/>
          <w:shd w:val="clear" w:color="auto" w:fill="FFFFFF"/>
        </w:rPr>
        <w:t xml:space="preserve"> </w:t>
      </w:r>
      <w:r w:rsidR="00C26E6E" w:rsidRPr="003F7759">
        <w:rPr>
          <w:color w:val="0D0D0D"/>
          <w:shd w:val="clear" w:color="auto" w:fill="FFFFFF"/>
        </w:rPr>
        <w:t>Furthermore, the incorporation of interactive features, such as floating labels, multimedia resources, and quizzes, highlights the versatility of AR as a navigation aid and a tool for engagement and learning.</w:t>
      </w:r>
      <w:r w:rsidRPr="003F7759">
        <w:rPr>
          <w:color w:val="0D0D0D"/>
          <w:shd w:val="clear" w:color="auto" w:fill="FFFFFF"/>
        </w:rPr>
        <w:t xml:space="preserve"> </w:t>
      </w:r>
      <w:r w:rsidR="00C30C95" w:rsidRPr="003F7759">
        <w:rPr>
          <w:color w:val="0D0D0D"/>
          <w:shd w:val="clear" w:color="auto" w:fill="FFFFFF"/>
        </w:rPr>
        <w:t>Research on GPS and QR code-based AR applications for university orientation advances educational technology.</w:t>
      </w:r>
      <w:r w:rsidRPr="003F7759">
        <w:rPr>
          <w:color w:val="0D0D0D"/>
          <w:shd w:val="clear" w:color="auto" w:fill="FFFFFF"/>
        </w:rPr>
        <w:t xml:space="preserve"> </w:t>
      </w:r>
      <w:r w:rsidR="00C30C95" w:rsidRPr="003F7759">
        <w:rPr>
          <w:color w:val="0D0D0D"/>
          <w:shd w:val="clear" w:color="auto" w:fill="FFFFFF"/>
        </w:rPr>
        <w:t>Researchers can explore innovative approaches to enhance student orientation experiences and contribute to the literature on immersive learning environments.</w:t>
      </w:r>
      <w:r w:rsidRPr="003F7759">
        <w:rPr>
          <w:color w:val="0D0D0D"/>
          <w:shd w:val="clear" w:color="auto" w:fill="FFFFFF"/>
        </w:rPr>
        <w:t xml:space="preserve"> </w:t>
      </w:r>
      <w:r w:rsidR="00A44663" w:rsidRPr="003F7759">
        <w:rPr>
          <w:color w:val="0D0D0D"/>
          <w:shd w:val="clear" w:color="auto" w:fill="FFFFFF"/>
        </w:rPr>
        <w:t>Student services offices can leverage these findings by integrating AR applications into orientation activities to provide interactive experiences that promotee engagement.</w:t>
      </w:r>
      <w:r w:rsidRPr="003F7759">
        <w:rPr>
          <w:color w:val="0D0D0D"/>
          <w:shd w:val="clear" w:color="auto" w:fill="FFFFFF"/>
        </w:rPr>
        <w:t xml:space="preserve"> </w:t>
      </w:r>
      <w:r w:rsidR="00C30C95" w:rsidRPr="003F7759">
        <w:rPr>
          <w:color w:val="0D0D0D"/>
          <w:shd w:val="clear" w:color="auto" w:fill="FFFFFF"/>
        </w:rPr>
        <w:t>AR applications create engaging learning experiences that appeal to digitally savvy students and enhance their learning.</w:t>
      </w:r>
      <w:r w:rsidRPr="003F7759">
        <w:rPr>
          <w:color w:val="0D0D0D"/>
          <w:shd w:val="clear" w:color="auto" w:fill="FFFFFF"/>
        </w:rPr>
        <w:t xml:space="preserve"> </w:t>
      </w:r>
      <w:r w:rsidR="00C30C95" w:rsidRPr="003F7759">
        <w:rPr>
          <w:color w:val="0D0D0D"/>
          <w:shd w:val="clear" w:color="auto" w:fill="FFFFFF"/>
        </w:rPr>
        <w:t>Despite its promise, the study also revealed areas for improvement, including the need for performance optimization, cross-platform availability, and enhanced model personalization.</w:t>
      </w:r>
      <w:r w:rsidRPr="003F7759">
        <w:rPr>
          <w:color w:val="0D0D0D"/>
          <w:shd w:val="clear" w:color="auto" w:fill="FFFFFF"/>
        </w:rPr>
        <w:t xml:space="preserve"> </w:t>
      </w:r>
      <w:r w:rsidR="00C30C95" w:rsidRPr="003F7759">
        <w:rPr>
          <w:color w:val="0D0D0D"/>
          <w:shd w:val="clear" w:color="auto" w:fill="FFFFFF"/>
        </w:rPr>
        <w:t>These findings underscore that technology adoption is shaped not only by novelty but also by reliability, inclusivity, and relevance to students’ daily needs.</w:t>
      </w:r>
      <w:r w:rsidRPr="003F7759">
        <w:rPr>
          <w:color w:val="0D0D0D"/>
          <w:shd w:val="clear" w:color="auto" w:fill="FFFFFF"/>
        </w:rPr>
        <w:t xml:space="preserve"> </w:t>
      </w:r>
      <w:r w:rsidR="00C30C95" w:rsidRPr="003F7759">
        <w:rPr>
          <w:color w:val="0D0D0D"/>
          <w:shd w:val="clear" w:color="auto" w:fill="FFFFFF"/>
        </w:rPr>
        <w:t>Compared with previous AR-based orientation systems, AUMOR advances the field by combining affordability, scalability, and empirical validation in a real-world context.</w:t>
      </w:r>
      <w:r w:rsidRPr="003F7759">
        <w:rPr>
          <w:color w:val="0D0D0D"/>
          <w:shd w:val="clear" w:color="auto" w:fill="FFFFFF"/>
        </w:rPr>
        <w:t xml:space="preserve"> </w:t>
      </w:r>
      <w:r w:rsidR="00C30C95" w:rsidRPr="003F7759">
        <w:rPr>
          <w:color w:val="0D0D0D"/>
          <w:shd w:val="clear" w:color="auto" w:fill="FFFFFF"/>
        </w:rPr>
        <w:t>Future work should focus on refining the application for broader deployment and expanding its features to include live event updates, academic service integration, and accessibility options to support diverse student populations.</w:t>
      </w:r>
      <w:r w:rsidRPr="003F7759">
        <w:rPr>
          <w:color w:val="0D0D0D"/>
          <w:shd w:val="clear" w:color="auto" w:fill="FFFFFF"/>
        </w:rPr>
        <w:t xml:space="preserve"> </w:t>
      </w:r>
      <w:r w:rsidR="00C30C95" w:rsidRPr="003F7759">
        <w:rPr>
          <w:color w:val="0D0D0D"/>
          <w:shd w:val="clear" w:color="auto" w:fill="FFFFFF"/>
        </w:rPr>
        <w:t>Thus, AUMOR can evolve into a comprehensive digital campus companion that contributes to improved student experience, time management, and well-being of students.</w:t>
      </w:r>
      <w:r w:rsidRPr="003F7759">
        <w:rPr>
          <w:color w:val="0D0D0D"/>
          <w:shd w:val="clear" w:color="auto" w:fill="FFFFFF"/>
        </w:rPr>
        <w:t xml:space="preserve"> </w:t>
      </w:r>
    </w:p>
    <w:p w14:paraId="79C96159" w14:textId="77777777" w:rsidR="004C6E5E" w:rsidRPr="00CD4AA3" w:rsidRDefault="004C6E5E" w:rsidP="00E06FBD">
      <w:pPr>
        <w:pStyle w:val="MDPI62backmatter"/>
        <w:spacing w:before="240"/>
      </w:pPr>
      <w:r w:rsidRPr="00CD4AA3">
        <w:rPr>
          <w:b/>
        </w:rPr>
        <w:t>Supplementary Materials:</w:t>
      </w:r>
      <w:r w:rsidR="00CA7D33" w:rsidRPr="00CD4AA3">
        <w:rPr>
          <w:b/>
        </w:rPr>
        <w:t xml:space="preserve"> </w:t>
      </w:r>
      <w:r w:rsidR="00404C1C" w:rsidRPr="00CD4AA3">
        <w:t xml:space="preserve">The following supporting information can be downloaded at: </w:t>
      </w:r>
      <w:r w:rsidR="00F86C71" w:rsidRPr="00CD4AA3">
        <w:t>https://www.mdpi.com/article/doi/s1</w:t>
      </w:r>
      <w:r w:rsidR="00404C1C" w:rsidRPr="00CD4AA3">
        <w:t>, Figure S1: title; Table S1: title; Video S1: title.</w:t>
      </w:r>
    </w:p>
    <w:p w14:paraId="3DA899AE" w14:textId="77777777" w:rsidR="004C6E5E" w:rsidRPr="00CD4AA3" w:rsidRDefault="004C6E5E" w:rsidP="00E06FBD">
      <w:pPr>
        <w:pStyle w:val="MDPI62backmatter"/>
      </w:pPr>
      <w:r w:rsidRPr="00CD4AA3">
        <w:rPr>
          <w:b/>
        </w:rPr>
        <w:lastRenderedPageBreak/>
        <w:t>Author Contributions:</w:t>
      </w:r>
      <w:r w:rsidRPr="00CD4AA3">
        <w:t xml:space="preserve"> For research articles with several authors, a short paragraph specifying their individual contributions must be provided. The following statements should be used “Conceptualization, X.X. and Y.Y.; methodology, X.X.; software, X.X.; validation, X.X., Y.Y. and Z.Z.; formal analysis, X.X.; investigation, X.X.; resources, X.X.; data curation, X.X.; writing—original draft preparation, X.X.; writing—review and editing, X.X.; visualization, X.X.; supervision, X.X.; project administration, X.X.; funding acquisition, Y.Y. All authors have read and agreed to the published version of the manuscript.”</w:t>
      </w:r>
      <w:r w:rsidR="00C11B39" w:rsidRPr="00CD4AA3">
        <w:t xml:space="preserve"> </w:t>
      </w:r>
      <w:r w:rsidR="00E74659" w:rsidRPr="00CD4AA3">
        <w:t xml:space="preserve">Please turn to the </w:t>
      </w:r>
      <w:hyperlink r:id="rId24" w:history="1">
        <w:r w:rsidR="00FD292D" w:rsidRPr="00CD4AA3">
          <w:rPr>
            <w:rStyle w:val="Hyperlink"/>
          </w:rPr>
          <w:t>CRediT taxonomy</w:t>
        </w:r>
      </w:hyperlink>
      <w:r w:rsidR="00E74659" w:rsidRPr="00CD4AA3">
        <w:t xml:space="preserve"> </w:t>
      </w:r>
      <w:r w:rsidRPr="00CD4AA3">
        <w:t>for the term explanation. Authorship must be limited to those who have contributed substantially to the work reported.</w:t>
      </w:r>
    </w:p>
    <w:p w14:paraId="081C75EA" w14:textId="5BE4042E" w:rsidR="004C6E5E" w:rsidRPr="00CD4AA3" w:rsidRDefault="004C6E5E" w:rsidP="00E06FBD">
      <w:pPr>
        <w:pStyle w:val="MDPI62backmatter"/>
      </w:pPr>
      <w:r w:rsidRPr="00CD4AA3">
        <w:rPr>
          <w:b/>
        </w:rPr>
        <w:t>Funding:</w:t>
      </w:r>
      <w:r w:rsidRPr="00CD4AA3">
        <w:t xml:space="preserve"> Please add: “This research received no external funding” </w:t>
      </w:r>
    </w:p>
    <w:p w14:paraId="46E45358" w14:textId="35809310" w:rsidR="00BF59D7" w:rsidRPr="00CD4AA3" w:rsidRDefault="00BF59D7" w:rsidP="00E06FBD">
      <w:pPr>
        <w:pStyle w:val="MDPI62backmatter"/>
      </w:pPr>
      <w:r w:rsidRPr="00CD4AA3">
        <w:rPr>
          <w:b/>
        </w:rPr>
        <w:t>Data Availability Statement:</w:t>
      </w:r>
      <w:r w:rsidRPr="00CD4AA3">
        <w:t xml:space="preserve"> We encourage all authors of articles published in MDPI journals to share their research data. </w:t>
      </w:r>
    </w:p>
    <w:p w14:paraId="7AC22D01" w14:textId="6DEBAA60" w:rsidR="004C6E5E" w:rsidRPr="00CD4AA3" w:rsidRDefault="004C6E5E" w:rsidP="00E06FBD">
      <w:pPr>
        <w:pStyle w:val="MDPI62backmatter"/>
      </w:pPr>
      <w:r w:rsidRPr="00CD4AA3">
        <w:rPr>
          <w:b/>
        </w:rPr>
        <w:t>Conflicts of Interest:</w:t>
      </w:r>
      <w:r w:rsidRPr="00CD4AA3">
        <w:t xml:space="preserve"> The </w:t>
      </w:r>
      <w:r w:rsidR="00702053" w:rsidRPr="00CD4AA3">
        <w:t xml:space="preserve">authors declare no conflicts of </w:t>
      </w:r>
      <w:r w:rsidRPr="00CD4AA3">
        <w:t xml:space="preserve">interest.” </w:t>
      </w:r>
    </w:p>
    <w:p w14:paraId="06456C8A" w14:textId="77777777" w:rsidR="00E06FBD" w:rsidRPr="00CD4AA3" w:rsidRDefault="00E06FBD" w:rsidP="00E06FBD">
      <w:pPr>
        <w:pStyle w:val="MDPI21heading1"/>
        <w:rPr>
          <w:szCs w:val="24"/>
        </w:rPr>
      </w:pPr>
      <w:bookmarkStart w:id="21" w:name="_Hlk181004646"/>
      <w:r w:rsidRPr="00CD4AA3">
        <w:rPr>
          <w:szCs w:val="24"/>
        </w:rPr>
        <w:t>Abbreviations</w:t>
      </w:r>
    </w:p>
    <w:p w14:paraId="30619046" w14:textId="77777777" w:rsidR="00E06FBD" w:rsidRPr="00CD4AA3" w:rsidRDefault="00E06FBD" w:rsidP="00E06FBD">
      <w:pPr>
        <w:pStyle w:val="MDPI32textnoindent"/>
        <w:spacing w:after="240"/>
        <w:rPr>
          <w:sz w:val="18"/>
          <w:szCs w:val="18"/>
        </w:rPr>
      </w:pPr>
      <w:r w:rsidRPr="00CD4AA3">
        <w:rPr>
          <w:sz w:val="18"/>
          <w:szCs w:val="18"/>
        </w:rPr>
        <w:t>The following abbreviations are used in this manuscript:</w:t>
      </w:r>
    </w:p>
    <w:tbl>
      <w:tblPr>
        <w:tblStyle w:val="TableGrid"/>
        <w:tblW w:w="7857" w:type="dxa"/>
        <w:tblInd w:w="26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936"/>
        <w:gridCol w:w="6921"/>
      </w:tblGrid>
      <w:tr w:rsidR="00E06FBD" w:rsidRPr="00CD4AA3" w14:paraId="77BB6B8D" w14:textId="77777777" w:rsidTr="00E40C28">
        <w:tc>
          <w:tcPr>
            <w:tcW w:w="936" w:type="dxa"/>
            <w:vAlign w:val="center"/>
          </w:tcPr>
          <w:p w14:paraId="29E8925E" w14:textId="77777777" w:rsidR="00E06FBD" w:rsidRPr="00CD4AA3" w:rsidRDefault="00E06FBD" w:rsidP="00E40C28">
            <w:pPr>
              <w:pStyle w:val="MDPI42tablebody"/>
              <w:spacing w:line="240" w:lineRule="auto"/>
              <w:jc w:val="left"/>
              <w:rPr>
                <w:sz w:val="18"/>
                <w:szCs w:val="18"/>
              </w:rPr>
            </w:pPr>
            <w:r w:rsidRPr="00CD4AA3">
              <w:rPr>
                <w:sz w:val="18"/>
                <w:szCs w:val="18"/>
              </w:rPr>
              <w:t>MDPI</w:t>
            </w:r>
          </w:p>
        </w:tc>
        <w:tc>
          <w:tcPr>
            <w:tcW w:w="6921" w:type="dxa"/>
            <w:vAlign w:val="center"/>
          </w:tcPr>
          <w:p w14:paraId="5A43D7D2" w14:textId="77777777" w:rsidR="00E06FBD" w:rsidRPr="00CD4AA3" w:rsidRDefault="00E06FBD" w:rsidP="00E40C28">
            <w:pPr>
              <w:pStyle w:val="MDPI42tablebody"/>
              <w:spacing w:line="240" w:lineRule="auto"/>
              <w:jc w:val="left"/>
              <w:rPr>
                <w:sz w:val="18"/>
                <w:szCs w:val="18"/>
              </w:rPr>
            </w:pPr>
            <w:r w:rsidRPr="00CD4AA3">
              <w:rPr>
                <w:sz w:val="18"/>
                <w:szCs w:val="18"/>
              </w:rPr>
              <w:t>Multidisciplinary Digital Publishing Institute</w:t>
            </w:r>
          </w:p>
        </w:tc>
      </w:tr>
      <w:tr w:rsidR="00E06FBD" w:rsidRPr="00CD4AA3" w14:paraId="530B70EE" w14:textId="77777777" w:rsidTr="00E40C28">
        <w:tc>
          <w:tcPr>
            <w:tcW w:w="936" w:type="dxa"/>
            <w:vAlign w:val="center"/>
          </w:tcPr>
          <w:p w14:paraId="6C19FF60" w14:textId="77777777" w:rsidR="00E06FBD" w:rsidRPr="00CD4AA3" w:rsidRDefault="00E06FBD" w:rsidP="00E40C28">
            <w:pPr>
              <w:pStyle w:val="MDPI42tablebody"/>
              <w:spacing w:line="240" w:lineRule="auto"/>
              <w:jc w:val="left"/>
              <w:rPr>
                <w:sz w:val="18"/>
                <w:szCs w:val="18"/>
              </w:rPr>
            </w:pPr>
            <w:r w:rsidRPr="00CD4AA3">
              <w:rPr>
                <w:sz w:val="18"/>
                <w:szCs w:val="18"/>
              </w:rPr>
              <w:t>DOAJ</w:t>
            </w:r>
          </w:p>
        </w:tc>
        <w:tc>
          <w:tcPr>
            <w:tcW w:w="6921" w:type="dxa"/>
            <w:vAlign w:val="center"/>
          </w:tcPr>
          <w:p w14:paraId="3C66E928" w14:textId="77777777" w:rsidR="00E06FBD" w:rsidRPr="00CD4AA3" w:rsidRDefault="00E06FBD" w:rsidP="00E40C28">
            <w:pPr>
              <w:pStyle w:val="MDPI42tablebody"/>
              <w:spacing w:line="240" w:lineRule="auto"/>
              <w:jc w:val="left"/>
              <w:rPr>
                <w:sz w:val="18"/>
                <w:szCs w:val="18"/>
              </w:rPr>
            </w:pPr>
            <w:r w:rsidRPr="00CD4AA3">
              <w:rPr>
                <w:sz w:val="18"/>
                <w:szCs w:val="18"/>
              </w:rPr>
              <w:t>Directory of open access journals</w:t>
            </w:r>
          </w:p>
        </w:tc>
      </w:tr>
      <w:tr w:rsidR="00E06FBD" w:rsidRPr="00CD4AA3" w14:paraId="1529E4E0" w14:textId="77777777" w:rsidTr="00E40C28">
        <w:tc>
          <w:tcPr>
            <w:tcW w:w="936" w:type="dxa"/>
            <w:vAlign w:val="center"/>
          </w:tcPr>
          <w:p w14:paraId="78F84CA6" w14:textId="77777777" w:rsidR="00E06FBD" w:rsidRPr="00CD4AA3" w:rsidRDefault="00E06FBD" w:rsidP="00E40C28">
            <w:pPr>
              <w:pStyle w:val="MDPI42tablebody"/>
              <w:spacing w:line="240" w:lineRule="auto"/>
              <w:jc w:val="left"/>
              <w:rPr>
                <w:sz w:val="18"/>
                <w:szCs w:val="18"/>
              </w:rPr>
            </w:pPr>
            <w:r w:rsidRPr="00CD4AA3">
              <w:rPr>
                <w:sz w:val="18"/>
                <w:szCs w:val="18"/>
              </w:rPr>
              <w:t>TLA</w:t>
            </w:r>
          </w:p>
        </w:tc>
        <w:tc>
          <w:tcPr>
            <w:tcW w:w="6921" w:type="dxa"/>
            <w:vAlign w:val="center"/>
          </w:tcPr>
          <w:p w14:paraId="68A1759D" w14:textId="77777777" w:rsidR="00E06FBD" w:rsidRPr="00CD4AA3" w:rsidRDefault="00E06FBD" w:rsidP="00E40C28">
            <w:pPr>
              <w:pStyle w:val="MDPI42tablebody"/>
              <w:spacing w:line="240" w:lineRule="auto"/>
              <w:jc w:val="left"/>
              <w:rPr>
                <w:sz w:val="18"/>
                <w:szCs w:val="18"/>
              </w:rPr>
            </w:pPr>
            <w:r w:rsidRPr="00CD4AA3">
              <w:rPr>
                <w:sz w:val="18"/>
                <w:szCs w:val="18"/>
              </w:rPr>
              <w:t>Three letter acronym</w:t>
            </w:r>
          </w:p>
        </w:tc>
      </w:tr>
      <w:tr w:rsidR="00E06FBD" w:rsidRPr="00CD4AA3" w14:paraId="28022D17" w14:textId="77777777" w:rsidTr="00E40C28">
        <w:tc>
          <w:tcPr>
            <w:tcW w:w="936" w:type="dxa"/>
            <w:vAlign w:val="center"/>
          </w:tcPr>
          <w:p w14:paraId="033E1AE1" w14:textId="77777777" w:rsidR="00E06FBD" w:rsidRPr="00CD4AA3" w:rsidRDefault="00E06FBD" w:rsidP="00E40C28">
            <w:pPr>
              <w:pStyle w:val="MDPI42tablebody"/>
              <w:spacing w:line="240" w:lineRule="auto"/>
              <w:jc w:val="left"/>
              <w:rPr>
                <w:sz w:val="18"/>
                <w:szCs w:val="18"/>
              </w:rPr>
            </w:pPr>
            <w:r w:rsidRPr="00CD4AA3">
              <w:rPr>
                <w:sz w:val="18"/>
                <w:szCs w:val="18"/>
              </w:rPr>
              <w:t>LD</w:t>
            </w:r>
          </w:p>
        </w:tc>
        <w:tc>
          <w:tcPr>
            <w:tcW w:w="6921" w:type="dxa"/>
            <w:vAlign w:val="center"/>
          </w:tcPr>
          <w:p w14:paraId="0099D161" w14:textId="77777777" w:rsidR="00E06FBD" w:rsidRPr="00CD4AA3" w:rsidRDefault="00E06FBD" w:rsidP="00E40C28">
            <w:pPr>
              <w:pStyle w:val="MDPI42tablebody"/>
              <w:spacing w:line="240" w:lineRule="auto"/>
              <w:jc w:val="left"/>
              <w:rPr>
                <w:sz w:val="18"/>
                <w:szCs w:val="18"/>
              </w:rPr>
            </w:pPr>
            <w:r w:rsidRPr="00CD4AA3">
              <w:rPr>
                <w:sz w:val="18"/>
                <w:szCs w:val="18"/>
              </w:rPr>
              <w:t>Linear dichroism</w:t>
            </w:r>
          </w:p>
        </w:tc>
      </w:tr>
    </w:tbl>
    <w:p w14:paraId="163F78C4" w14:textId="77777777" w:rsidR="00024134" w:rsidRDefault="00024134" w:rsidP="00E06FBD">
      <w:pPr>
        <w:pStyle w:val="MDPI21heading1"/>
        <w:rPr>
          <w:szCs w:val="24"/>
        </w:rPr>
      </w:pPr>
    </w:p>
    <w:p w14:paraId="76889454" w14:textId="6DC76A21" w:rsidR="00E06FBD" w:rsidRPr="00CD4AA3" w:rsidRDefault="00E06FBD" w:rsidP="00E06FBD">
      <w:pPr>
        <w:pStyle w:val="MDPI21heading1"/>
      </w:pPr>
      <w:r w:rsidRPr="00CD4AA3">
        <w:rPr>
          <w:szCs w:val="24"/>
        </w:rPr>
        <w:t>Appendix</w:t>
      </w:r>
      <w:r w:rsidRPr="00CD4AA3">
        <w:t xml:space="preserve"> A</w:t>
      </w:r>
    </w:p>
    <w:p w14:paraId="71F4703D" w14:textId="77777777" w:rsidR="00024134" w:rsidRDefault="00024134" w:rsidP="00024134">
      <w:pPr>
        <w:rPr>
          <w:b/>
          <w:bCs/>
        </w:rPr>
      </w:pPr>
    </w:p>
    <w:p w14:paraId="4982C214" w14:textId="72F2ED46" w:rsidR="00024134" w:rsidRPr="00024134" w:rsidRDefault="00024134" w:rsidP="00024134">
      <w:pPr>
        <w:rPr>
          <w:i/>
          <w:iCs/>
        </w:rPr>
      </w:pPr>
      <w:r>
        <w:rPr>
          <w:i/>
          <w:iCs/>
        </w:rPr>
        <w:t>Table 1</w:t>
      </w:r>
      <w:r w:rsidRPr="00024134">
        <w:rPr>
          <w:i/>
          <w:iCs/>
        </w:rPr>
        <w:t>. Questionnaire Used in User Testing</w:t>
      </w:r>
    </w:p>
    <w:p w14:paraId="385C6517" w14:textId="77777777" w:rsidR="00024134" w:rsidRPr="00882C40" w:rsidRDefault="00024134" w:rsidP="00024134">
      <w:pPr>
        <w:rPr>
          <w:b/>
          <w:bCs/>
        </w:rPr>
      </w:pPr>
    </w:p>
    <w:tbl>
      <w:tblPr>
        <w:tblStyle w:val="TableGrid"/>
        <w:tblW w:w="10465" w:type="dxa"/>
        <w:jc w:val="center"/>
        <w:tblBorders>
          <w:top w:val="single" w:sz="8" w:space="0" w:color="auto"/>
          <w:left w:val="none" w:sz="0" w:space="0" w:color="auto"/>
          <w:bottom w:val="single" w:sz="8" w:space="0" w:color="auto"/>
          <w:right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530"/>
        <w:gridCol w:w="635"/>
        <w:gridCol w:w="972"/>
        <w:gridCol w:w="1064"/>
        <w:gridCol w:w="1064"/>
        <w:gridCol w:w="1064"/>
        <w:gridCol w:w="1064"/>
        <w:gridCol w:w="1064"/>
        <w:gridCol w:w="1064"/>
        <w:gridCol w:w="972"/>
        <w:gridCol w:w="972"/>
      </w:tblGrid>
      <w:tr w:rsidR="00024134" w:rsidRPr="001B0B9C" w14:paraId="0F1572A0" w14:textId="77777777" w:rsidTr="002D5005">
        <w:trPr>
          <w:jc w:val="center"/>
        </w:trPr>
        <w:tc>
          <w:tcPr>
            <w:tcW w:w="522" w:type="dxa"/>
            <w:vMerge w:val="restart"/>
            <w:vAlign w:val="center"/>
          </w:tcPr>
          <w:p w14:paraId="4B9EE571" w14:textId="77777777" w:rsidR="00024134" w:rsidRPr="001B0B9C" w:rsidRDefault="00024134" w:rsidP="002D5005">
            <w:pPr>
              <w:autoSpaceDE w:val="0"/>
              <w:autoSpaceDN w:val="0"/>
              <w:adjustRightInd w:val="0"/>
              <w:snapToGrid w:val="0"/>
              <w:jc w:val="center"/>
              <w:rPr>
                <w:rFonts w:cstheme="minorHAnsi"/>
                <w:b/>
                <w:bCs/>
                <w:sz w:val="18"/>
                <w:szCs w:val="18"/>
              </w:rPr>
            </w:pPr>
            <w:r w:rsidRPr="001B0B9C">
              <w:rPr>
                <w:rFonts w:cstheme="minorHAnsi"/>
                <w:b/>
                <w:bCs/>
                <w:sz w:val="18"/>
                <w:szCs w:val="18"/>
              </w:rPr>
              <w:t>Q.#</w:t>
            </w:r>
          </w:p>
        </w:tc>
        <w:tc>
          <w:tcPr>
            <w:tcW w:w="625" w:type="dxa"/>
            <w:vMerge w:val="restart"/>
            <w:vAlign w:val="center"/>
          </w:tcPr>
          <w:p w14:paraId="29D501D5" w14:textId="77777777" w:rsidR="00024134" w:rsidRPr="001B0B9C" w:rsidRDefault="00024134" w:rsidP="002D5005">
            <w:pPr>
              <w:autoSpaceDE w:val="0"/>
              <w:autoSpaceDN w:val="0"/>
              <w:adjustRightInd w:val="0"/>
              <w:snapToGrid w:val="0"/>
              <w:jc w:val="center"/>
              <w:rPr>
                <w:rFonts w:cstheme="minorHAnsi"/>
                <w:b/>
                <w:bCs/>
                <w:sz w:val="18"/>
                <w:szCs w:val="18"/>
              </w:rPr>
            </w:pPr>
            <w:r w:rsidRPr="001B0B9C">
              <w:rPr>
                <w:rFonts w:cstheme="minorHAnsi"/>
                <w:b/>
                <w:bCs/>
                <w:sz w:val="18"/>
                <w:szCs w:val="18"/>
              </w:rPr>
              <w:t>Resp.</w:t>
            </w:r>
          </w:p>
        </w:tc>
        <w:tc>
          <w:tcPr>
            <w:tcW w:w="7238" w:type="dxa"/>
            <w:gridSpan w:val="7"/>
            <w:vAlign w:val="center"/>
          </w:tcPr>
          <w:p w14:paraId="6BB423CA" w14:textId="77777777" w:rsidR="00024134" w:rsidRPr="001B0B9C" w:rsidRDefault="00024134" w:rsidP="002D5005">
            <w:pPr>
              <w:autoSpaceDE w:val="0"/>
              <w:autoSpaceDN w:val="0"/>
              <w:adjustRightInd w:val="0"/>
              <w:snapToGrid w:val="0"/>
              <w:jc w:val="center"/>
              <w:rPr>
                <w:rFonts w:cstheme="minorHAnsi"/>
                <w:b/>
                <w:bCs/>
                <w:sz w:val="18"/>
                <w:szCs w:val="18"/>
              </w:rPr>
            </w:pPr>
          </w:p>
        </w:tc>
        <w:tc>
          <w:tcPr>
            <w:tcW w:w="1912" w:type="dxa"/>
            <w:gridSpan w:val="2"/>
            <w:vAlign w:val="center"/>
          </w:tcPr>
          <w:p w14:paraId="78CDED4C" w14:textId="77777777" w:rsidR="00024134" w:rsidRPr="001B0B9C" w:rsidRDefault="00024134" w:rsidP="002D5005">
            <w:pPr>
              <w:autoSpaceDE w:val="0"/>
              <w:autoSpaceDN w:val="0"/>
              <w:adjustRightInd w:val="0"/>
              <w:snapToGrid w:val="0"/>
              <w:jc w:val="center"/>
              <w:rPr>
                <w:rFonts w:cstheme="minorHAnsi"/>
                <w:b/>
                <w:bCs/>
                <w:sz w:val="18"/>
                <w:szCs w:val="18"/>
              </w:rPr>
            </w:pPr>
          </w:p>
        </w:tc>
      </w:tr>
      <w:tr w:rsidR="00024134" w:rsidRPr="001B0B9C" w14:paraId="2DDB6E76" w14:textId="77777777" w:rsidTr="002D5005">
        <w:trPr>
          <w:jc w:val="center"/>
        </w:trPr>
        <w:tc>
          <w:tcPr>
            <w:tcW w:w="522" w:type="dxa"/>
            <w:vMerge/>
            <w:vAlign w:val="center"/>
          </w:tcPr>
          <w:p w14:paraId="44DB1AE6" w14:textId="77777777" w:rsidR="00024134" w:rsidRPr="001B0B9C" w:rsidRDefault="00024134" w:rsidP="002D5005">
            <w:pPr>
              <w:autoSpaceDE w:val="0"/>
              <w:autoSpaceDN w:val="0"/>
              <w:adjustRightInd w:val="0"/>
              <w:snapToGrid w:val="0"/>
              <w:jc w:val="center"/>
              <w:rPr>
                <w:rFonts w:cstheme="minorHAnsi"/>
                <w:b/>
                <w:bCs/>
                <w:sz w:val="18"/>
                <w:szCs w:val="18"/>
              </w:rPr>
            </w:pPr>
          </w:p>
        </w:tc>
        <w:tc>
          <w:tcPr>
            <w:tcW w:w="625" w:type="dxa"/>
            <w:vMerge/>
            <w:vAlign w:val="center"/>
          </w:tcPr>
          <w:p w14:paraId="24A3BAEE" w14:textId="77777777" w:rsidR="00024134" w:rsidRPr="001B0B9C" w:rsidRDefault="00024134" w:rsidP="002D5005">
            <w:pPr>
              <w:autoSpaceDE w:val="0"/>
              <w:autoSpaceDN w:val="0"/>
              <w:adjustRightInd w:val="0"/>
              <w:snapToGrid w:val="0"/>
              <w:jc w:val="center"/>
              <w:rPr>
                <w:rFonts w:cstheme="minorHAnsi"/>
                <w:b/>
                <w:bCs/>
                <w:sz w:val="18"/>
                <w:szCs w:val="18"/>
              </w:rPr>
            </w:pPr>
          </w:p>
        </w:tc>
        <w:tc>
          <w:tcPr>
            <w:tcW w:w="956" w:type="dxa"/>
            <w:vAlign w:val="center"/>
          </w:tcPr>
          <w:p w14:paraId="3846F9FA" w14:textId="77777777" w:rsidR="00024134" w:rsidRPr="001B0B9C" w:rsidRDefault="00024134" w:rsidP="002D5005">
            <w:pPr>
              <w:autoSpaceDE w:val="0"/>
              <w:autoSpaceDN w:val="0"/>
              <w:adjustRightInd w:val="0"/>
              <w:snapToGrid w:val="0"/>
              <w:jc w:val="center"/>
              <w:rPr>
                <w:rFonts w:cstheme="minorHAnsi"/>
                <w:b/>
                <w:bCs/>
                <w:sz w:val="18"/>
                <w:szCs w:val="18"/>
              </w:rPr>
            </w:pPr>
            <w:r w:rsidRPr="001B0B9C">
              <w:rPr>
                <w:rFonts w:cstheme="minorHAnsi"/>
                <w:b/>
                <w:bCs/>
                <w:sz w:val="18"/>
                <w:szCs w:val="18"/>
              </w:rPr>
              <w:t>Female</w:t>
            </w:r>
          </w:p>
        </w:tc>
        <w:tc>
          <w:tcPr>
            <w:tcW w:w="1047" w:type="dxa"/>
            <w:vAlign w:val="center"/>
          </w:tcPr>
          <w:p w14:paraId="15F0CA88" w14:textId="77777777" w:rsidR="00024134" w:rsidRPr="001B0B9C" w:rsidRDefault="00024134" w:rsidP="002D5005">
            <w:pPr>
              <w:autoSpaceDE w:val="0"/>
              <w:autoSpaceDN w:val="0"/>
              <w:adjustRightInd w:val="0"/>
              <w:snapToGrid w:val="0"/>
              <w:jc w:val="center"/>
              <w:rPr>
                <w:rFonts w:cstheme="minorHAnsi"/>
                <w:b/>
                <w:bCs/>
                <w:sz w:val="18"/>
                <w:szCs w:val="18"/>
              </w:rPr>
            </w:pPr>
            <w:r w:rsidRPr="001B0B9C">
              <w:rPr>
                <w:rFonts w:cstheme="minorHAnsi"/>
                <w:b/>
                <w:bCs/>
                <w:sz w:val="18"/>
                <w:szCs w:val="18"/>
              </w:rPr>
              <w:t>Male</w:t>
            </w:r>
          </w:p>
        </w:tc>
        <w:tc>
          <w:tcPr>
            <w:tcW w:w="1047" w:type="dxa"/>
            <w:vAlign w:val="center"/>
          </w:tcPr>
          <w:p w14:paraId="51968DA9" w14:textId="77777777" w:rsidR="00024134" w:rsidRPr="001B0B9C" w:rsidRDefault="00024134" w:rsidP="002D5005">
            <w:pPr>
              <w:autoSpaceDE w:val="0"/>
              <w:autoSpaceDN w:val="0"/>
              <w:adjustRightInd w:val="0"/>
              <w:snapToGrid w:val="0"/>
              <w:jc w:val="center"/>
              <w:rPr>
                <w:rFonts w:cstheme="minorHAnsi"/>
                <w:b/>
                <w:bCs/>
                <w:sz w:val="18"/>
                <w:szCs w:val="18"/>
              </w:rPr>
            </w:pPr>
            <w:r>
              <w:rPr>
                <w:rFonts w:cstheme="minorHAnsi"/>
                <w:b/>
                <w:bCs/>
                <w:sz w:val="18"/>
                <w:szCs w:val="18"/>
              </w:rPr>
              <w:t>Freshmen</w:t>
            </w:r>
          </w:p>
        </w:tc>
        <w:tc>
          <w:tcPr>
            <w:tcW w:w="1047" w:type="dxa"/>
            <w:vAlign w:val="center"/>
          </w:tcPr>
          <w:p w14:paraId="17C56676" w14:textId="77777777" w:rsidR="00024134" w:rsidRPr="001B0B9C" w:rsidRDefault="00024134" w:rsidP="002D5005">
            <w:pPr>
              <w:autoSpaceDE w:val="0"/>
              <w:autoSpaceDN w:val="0"/>
              <w:adjustRightInd w:val="0"/>
              <w:snapToGrid w:val="0"/>
              <w:jc w:val="center"/>
              <w:rPr>
                <w:rFonts w:cstheme="minorHAnsi"/>
                <w:b/>
                <w:bCs/>
                <w:sz w:val="18"/>
                <w:szCs w:val="18"/>
              </w:rPr>
            </w:pPr>
            <w:r>
              <w:rPr>
                <w:rFonts w:cstheme="minorHAnsi"/>
                <w:b/>
                <w:bCs/>
                <w:sz w:val="18"/>
                <w:szCs w:val="18"/>
              </w:rPr>
              <w:t>Sophomore</w:t>
            </w:r>
          </w:p>
        </w:tc>
        <w:tc>
          <w:tcPr>
            <w:tcW w:w="1047" w:type="dxa"/>
            <w:vAlign w:val="center"/>
          </w:tcPr>
          <w:p w14:paraId="0AF87D16" w14:textId="77777777" w:rsidR="00024134" w:rsidRPr="001B0B9C" w:rsidRDefault="00024134" w:rsidP="002D5005">
            <w:pPr>
              <w:autoSpaceDE w:val="0"/>
              <w:autoSpaceDN w:val="0"/>
              <w:adjustRightInd w:val="0"/>
              <w:snapToGrid w:val="0"/>
              <w:jc w:val="center"/>
              <w:rPr>
                <w:rFonts w:cstheme="minorHAnsi"/>
                <w:b/>
                <w:bCs/>
                <w:sz w:val="18"/>
                <w:szCs w:val="18"/>
              </w:rPr>
            </w:pPr>
            <w:r>
              <w:rPr>
                <w:rFonts w:cstheme="minorHAnsi"/>
                <w:b/>
                <w:bCs/>
                <w:sz w:val="18"/>
                <w:szCs w:val="18"/>
              </w:rPr>
              <w:t>Junior</w:t>
            </w:r>
          </w:p>
        </w:tc>
        <w:tc>
          <w:tcPr>
            <w:tcW w:w="1047" w:type="dxa"/>
            <w:vAlign w:val="center"/>
          </w:tcPr>
          <w:p w14:paraId="79E35BA7" w14:textId="77777777" w:rsidR="00024134" w:rsidRPr="001B0B9C" w:rsidRDefault="00024134" w:rsidP="002D5005">
            <w:pPr>
              <w:autoSpaceDE w:val="0"/>
              <w:autoSpaceDN w:val="0"/>
              <w:adjustRightInd w:val="0"/>
              <w:snapToGrid w:val="0"/>
              <w:jc w:val="center"/>
              <w:rPr>
                <w:rFonts w:cstheme="minorHAnsi"/>
                <w:b/>
                <w:bCs/>
                <w:sz w:val="18"/>
                <w:szCs w:val="18"/>
              </w:rPr>
            </w:pPr>
            <w:r>
              <w:rPr>
                <w:rFonts w:cstheme="minorHAnsi"/>
                <w:b/>
                <w:bCs/>
                <w:sz w:val="18"/>
                <w:szCs w:val="18"/>
              </w:rPr>
              <w:t>Senior</w:t>
            </w:r>
          </w:p>
        </w:tc>
        <w:tc>
          <w:tcPr>
            <w:tcW w:w="1047" w:type="dxa"/>
            <w:vAlign w:val="center"/>
          </w:tcPr>
          <w:p w14:paraId="22400B62" w14:textId="77777777" w:rsidR="00024134" w:rsidRPr="001B0B9C" w:rsidRDefault="00024134" w:rsidP="002D5005">
            <w:pPr>
              <w:autoSpaceDE w:val="0"/>
              <w:autoSpaceDN w:val="0"/>
              <w:adjustRightInd w:val="0"/>
              <w:snapToGrid w:val="0"/>
              <w:jc w:val="center"/>
              <w:rPr>
                <w:rFonts w:cstheme="minorHAnsi"/>
                <w:b/>
                <w:bCs/>
                <w:sz w:val="18"/>
                <w:szCs w:val="18"/>
              </w:rPr>
            </w:pPr>
            <w:r>
              <w:rPr>
                <w:rFonts w:cstheme="minorHAnsi"/>
                <w:b/>
                <w:bCs/>
                <w:sz w:val="18"/>
                <w:szCs w:val="18"/>
              </w:rPr>
              <w:t>Faculty</w:t>
            </w:r>
          </w:p>
        </w:tc>
        <w:tc>
          <w:tcPr>
            <w:tcW w:w="956" w:type="dxa"/>
            <w:vAlign w:val="center"/>
          </w:tcPr>
          <w:p w14:paraId="0E016FDE" w14:textId="77777777" w:rsidR="00024134" w:rsidRPr="001B0B9C" w:rsidRDefault="00024134" w:rsidP="002D5005">
            <w:pPr>
              <w:autoSpaceDE w:val="0"/>
              <w:autoSpaceDN w:val="0"/>
              <w:adjustRightInd w:val="0"/>
              <w:snapToGrid w:val="0"/>
              <w:jc w:val="center"/>
              <w:rPr>
                <w:rFonts w:cstheme="minorHAnsi"/>
                <w:b/>
                <w:bCs/>
                <w:sz w:val="18"/>
                <w:szCs w:val="18"/>
              </w:rPr>
            </w:pPr>
            <w:r w:rsidRPr="001B0B9C">
              <w:rPr>
                <w:rFonts w:cstheme="minorHAnsi"/>
                <w:b/>
                <w:bCs/>
                <w:sz w:val="18"/>
                <w:szCs w:val="18"/>
              </w:rPr>
              <w:t>TCG6</w:t>
            </w:r>
          </w:p>
        </w:tc>
        <w:tc>
          <w:tcPr>
            <w:tcW w:w="956" w:type="dxa"/>
            <w:vAlign w:val="center"/>
          </w:tcPr>
          <w:p w14:paraId="682D5324" w14:textId="77777777" w:rsidR="00024134" w:rsidRPr="001B0B9C" w:rsidRDefault="00024134" w:rsidP="002D5005">
            <w:pPr>
              <w:autoSpaceDE w:val="0"/>
              <w:autoSpaceDN w:val="0"/>
              <w:adjustRightInd w:val="0"/>
              <w:snapToGrid w:val="0"/>
              <w:jc w:val="center"/>
              <w:rPr>
                <w:rFonts w:cstheme="minorHAnsi"/>
                <w:b/>
                <w:bCs/>
                <w:sz w:val="18"/>
                <w:szCs w:val="18"/>
              </w:rPr>
            </w:pPr>
            <w:r w:rsidRPr="001B0B9C">
              <w:rPr>
                <w:rFonts w:cstheme="minorHAnsi"/>
                <w:b/>
                <w:bCs/>
                <w:sz w:val="18"/>
                <w:szCs w:val="18"/>
              </w:rPr>
              <w:t>TCG7</w:t>
            </w:r>
          </w:p>
        </w:tc>
      </w:tr>
      <w:tr w:rsidR="00024134" w:rsidRPr="001B0B9C" w14:paraId="40EACBF3" w14:textId="77777777" w:rsidTr="002D5005">
        <w:trPr>
          <w:jc w:val="center"/>
        </w:trPr>
        <w:tc>
          <w:tcPr>
            <w:tcW w:w="522" w:type="dxa"/>
            <w:vMerge w:val="restart"/>
            <w:vAlign w:val="center"/>
          </w:tcPr>
          <w:p w14:paraId="56296B4C" w14:textId="77777777" w:rsidR="00024134" w:rsidRPr="001B0B9C" w:rsidRDefault="00024134" w:rsidP="002D5005">
            <w:pPr>
              <w:autoSpaceDE w:val="0"/>
              <w:autoSpaceDN w:val="0"/>
              <w:adjustRightInd w:val="0"/>
              <w:snapToGrid w:val="0"/>
              <w:jc w:val="center"/>
              <w:rPr>
                <w:rFonts w:cstheme="minorHAnsi"/>
                <w:b/>
                <w:bCs/>
                <w:sz w:val="18"/>
                <w:szCs w:val="18"/>
              </w:rPr>
            </w:pPr>
            <w:r w:rsidRPr="001B0B9C">
              <w:rPr>
                <w:rFonts w:cstheme="minorHAnsi"/>
                <w:b/>
                <w:bCs/>
                <w:sz w:val="18"/>
                <w:szCs w:val="18"/>
              </w:rPr>
              <w:t>Q1</w:t>
            </w:r>
          </w:p>
        </w:tc>
        <w:tc>
          <w:tcPr>
            <w:tcW w:w="625" w:type="dxa"/>
            <w:vAlign w:val="center"/>
          </w:tcPr>
          <w:p w14:paraId="0E0638ED"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SA+A</w:t>
            </w:r>
          </w:p>
        </w:tc>
        <w:tc>
          <w:tcPr>
            <w:tcW w:w="956" w:type="dxa"/>
            <w:vAlign w:val="center"/>
          </w:tcPr>
          <w:p w14:paraId="1FC2884F"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15(83.3%)</w:t>
            </w:r>
          </w:p>
        </w:tc>
        <w:tc>
          <w:tcPr>
            <w:tcW w:w="1047" w:type="dxa"/>
            <w:vAlign w:val="center"/>
          </w:tcPr>
          <w:p w14:paraId="04F3F89F"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45(54.2%)</w:t>
            </w:r>
          </w:p>
        </w:tc>
        <w:tc>
          <w:tcPr>
            <w:tcW w:w="1047" w:type="dxa"/>
            <w:vAlign w:val="center"/>
          </w:tcPr>
          <w:p w14:paraId="1E95AEE6"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14(58.34%)</w:t>
            </w:r>
          </w:p>
        </w:tc>
        <w:tc>
          <w:tcPr>
            <w:tcW w:w="1047" w:type="dxa"/>
            <w:vAlign w:val="center"/>
          </w:tcPr>
          <w:p w14:paraId="6F637DCD"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19(65.52%)</w:t>
            </w:r>
          </w:p>
        </w:tc>
        <w:tc>
          <w:tcPr>
            <w:tcW w:w="1047" w:type="dxa"/>
            <w:vAlign w:val="center"/>
          </w:tcPr>
          <w:p w14:paraId="56DE0FEA"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8(61.54%)</w:t>
            </w:r>
          </w:p>
        </w:tc>
        <w:tc>
          <w:tcPr>
            <w:tcW w:w="1047" w:type="dxa"/>
            <w:vAlign w:val="center"/>
          </w:tcPr>
          <w:p w14:paraId="20157A52"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9(52.94%</w:t>
            </w:r>
          </w:p>
        </w:tc>
        <w:tc>
          <w:tcPr>
            <w:tcW w:w="1047" w:type="dxa"/>
            <w:vAlign w:val="center"/>
          </w:tcPr>
          <w:p w14:paraId="73026E5B"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11(61.11%)</w:t>
            </w:r>
          </w:p>
        </w:tc>
        <w:tc>
          <w:tcPr>
            <w:tcW w:w="956" w:type="dxa"/>
            <w:vAlign w:val="center"/>
          </w:tcPr>
          <w:p w14:paraId="3F509FB5"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50(79.4%)</w:t>
            </w:r>
          </w:p>
        </w:tc>
        <w:tc>
          <w:tcPr>
            <w:tcW w:w="956" w:type="dxa"/>
            <w:vAlign w:val="center"/>
          </w:tcPr>
          <w:p w14:paraId="130BA5F8"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31(70.5%)</w:t>
            </w:r>
          </w:p>
        </w:tc>
      </w:tr>
      <w:tr w:rsidR="00024134" w:rsidRPr="001B0B9C" w14:paraId="49634CFF" w14:textId="77777777" w:rsidTr="002D5005">
        <w:trPr>
          <w:jc w:val="center"/>
        </w:trPr>
        <w:tc>
          <w:tcPr>
            <w:tcW w:w="522" w:type="dxa"/>
            <w:vMerge/>
            <w:vAlign w:val="center"/>
          </w:tcPr>
          <w:p w14:paraId="0A9EED3E" w14:textId="77777777" w:rsidR="00024134" w:rsidRPr="001B0B9C" w:rsidRDefault="00024134" w:rsidP="002D5005">
            <w:pPr>
              <w:autoSpaceDE w:val="0"/>
              <w:autoSpaceDN w:val="0"/>
              <w:adjustRightInd w:val="0"/>
              <w:snapToGrid w:val="0"/>
              <w:jc w:val="center"/>
              <w:rPr>
                <w:rFonts w:cstheme="minorHAnsi"/>
                <w:b/>
                <w:bCs/>
                <w:sz w:val="18"/>
                <w:szCs w:val="18"/>
              </w:rPr>
            </w:pPr>
          </w:p>
        </w:tc>
        <w:tc>
          <w:tcPr>
            <w:tcW w:w="625" w:type="dxa"/>
            <w:vAlign w:val="center"/>
          </w:tcPr>
          <w:p w14:paraId="0E000D56"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D+SD</w:t>
            </w:r>
          </w:p>
        </w:tc>
        <w:tc>
          <w:tcPr>
            <w:tcW w:w="956" w:type="dxa"/>
            <w:vAlign w:val="center"/>
          </w:tcPr>
          <w:p w14:paraId="330C5D5B"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2(11.10%)</w:t>
            </w:r>
          </w:p>
        </w:tc>
        <w:tc>
          <w:tcPr>
            <w:tcW w:w="1047" w:type="dxa"/>
            <w:vAlign w:val="center"/>
          </w:tcPr>
          <w:p w14:paraId="7C663FFA"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9(10.8%)</w:t>
            </w:r>
          </w:p>
        </w:tc>
        <w:tc>
          <w:tcPr>
            <w:tcW w:w="1047" w:type="dxa"/>
            <w:vAlign w:val="center"/>
          </w:tcPr>
          <w:p w14:paraId="79B14471"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5(20.83%)</w:t>
            </w:r>
          </w:p>
        </w:tc>
        <w:tc>
          <w:tcPr>
            <w:tcW w:w="1047" w:type="dxa"/>
            <w:vAlign w:val="center"/>
          </w:tcPr>
          <w:p w14:paraId="209B8F2D"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8(27.59%)</w:t>
            </w:r>
          </w:p>
        </w:tc>
        <w:tc>
          <w:tcPr>
            <w:tcW w:w="1047" w:type="dxa"/>
            <w:vAlign w:val="center"/>
          </w:tcPr>
          <w:p w14:paraId="0AD06906"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4(30.77%)</w:t>
            </w:r>
          </w:p>
        </w:tc>
        <w:tc>
          <w:tcPr>
            <w:tcW w:w="1047" w:type="dxa"/>
            <w:vAlign w:val="center"/>
          </w:tcPr>
          <w:p w14:paraId="7859BD14"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6(35.29%)</w:t>
            </w:r>
          </w:p>
        </w:tc>
        <w:tc>
          <w:tcPr>
            <w:tcW w:w="1047" w:type="dxa"/>
            <w:vAlign w:val="center"/>
          </w:tcPr>
          <w:p w14:paraId="25B7A76C"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5(27.68%)</w:t>
            </w:r>
          </w:p>
        </w:tc>
        <w:tc>
          <w:tcPr>
            <w:tcW w:w="956" w:type="dxa"/>
            <w:vAlign w:val="center"/>
          </w:tcPr>
          <w:p w14:paraId="119E9727"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6(9.5%)</w:t>
            </w:r>
          </w:p>
        </w:tc>
        <w:tc>
          <w:tcPr>
            <w:tcW w:w="956" w:type="dxa"/>
            <w:vAlign w:val="center"/>
          </w:tcPr>
          <w:p w14:paraId="0C19807F"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2(4.5%)</w:t>
            </w:r>
          </w:p>
        </w:tc>
      </w:tr>
      <w:tr w:rsidR="00024134" w:rsidRPr="001B0B9C" w14:paraId="762D4EFB" w14:textId="77777777" w:rsidTr="002D5005">
        <w:trPr>
          <w:jc w:val="center"/>
        </w:trPr>
        <w:tc>
          <w:tcPr>
            <w:tcW w:w="522" w:type="dxa"/>
            <w:vMerge/>
            <w:vAlign w:val="center"/>
          </w:tcPr>
          <w:p w14:paraId="018DA9B5" w14:textId="77777777" w:rsidR="00024134" w:rsidRPr="001B0B9C" w:rsidRDefault="00024134" w:rsidP="002D5005">
            <w:pPr>
              <w:autoSpaceDE w:val="0"/>
              <w:autoSpaceDN w:val="0"/>
              <w:adjustRightInd w:val="0"/>
              <w:snapToGrid w:val="0"/>
              <w:jc w:val="center"/>
              <w:rPr>
                <w:rFonts w:cstheme="minorHAnsi"/>
                <w:b/>
                <w:bCs/>
                <w:sz w:val="18"/>
                <w:szCs w:val="18"/>
              </w:rPr>
            </w:pPr>
          </w:p>
        </w:tc>
        <w:tc>
          <w:tcPr>
            <w:tcW w:w="625" w:type="dxa"/>
            <w:vAlign w:val="center"/>
          </w:tcPr>
          <w:p w14:paraId="32B43AC7" w14:textId="77777777" w:rsidR="00024134" w:rsidRPr="001B0B9C" w:rsidRDefault="00024134" w:rsidP="002D5005">
            <w:pPr>
              <w:autoSpaceDE w:val="0"/>
              <w:autoSpaceDN w:val="0"/>
              <w:adjustRightInd w:val="0"/>
              <w:snapToGrid w:val="0"/>
              <w:jc w:val="center"/>
              <w:rPr>
                <w:rFonts w:cstheme="minorHAnsi"/>
                <w:b/>
                <w:bCs/>
                <w:sz w:val="18"/>
                <w:szCs w:val="18"/>
              </w:rPr>
            </w:pPr>
            <w:r w:rsidRPr="001B0B9C">
              <w:rPr>
                <w:rFonts w:cstheme="minorHAnsi"/>
                <w:sz w:val="18"/>
                <w:szCs w:val="18"/>
              </w:rPr>
              <w:t>N</w:t>
            </w:r>
          </w:p>
        </w:tc>
        <w:tc>
          <w:tcPr>
            <w:tcW w:w="956" w:type="dxa"/>
            <w:vAlign w:val="center"/>
          </w:tcPr>
          <w:p w14:paraId="473FBCB6"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1(5.6%)</w:t>
            </w:r>
          </w:p>
        </w:tc>
        <w:tc>
          <w:tcPr>
            <w:tcW w:w="1047" w:type="dxa"/>
            <w:vAlign w:val="center"/>
          </w:tcPr>
          <w:p w14:paraId="73375DFB"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29(34.9%)</w:t>
            </w:r>
          </w:p>
        </w:tc>
        <w:tc>
          <w:tcPr>
            <w:tcW w:w="1047" w:type="dxa"/>
            <w:vAlign w:val="center"/>
          </w:tcPr>
          <w:p w14:paraId="2E1D4FD5"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5(20.83%)</w:t>
            </w:r>
          </w:p>
        </w:tc>
        <w:tc>
          <w:tcPr>
            <w:tcW w:w="1047" w:type="dxa"/>
            <w:vAlign w:val="center"/>
          </w:tcPr>
          <w:p w14:paraId="358C7CB7"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2(6.89%)</w:t>
            </w:r>
          </w:p>
        </w:tc>
        <w:tc>
          <w:tcPr>
            <w:tcW w:w="1047" w:type="dxa"/>
            <w:vAlign w:val="center"/>
          </w:tcPr>
          <w:p w14:paraId="69994641"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1(7.69%)</w:t>
            </w:r>
          </w:p>
        </w:tc>
        <w:tc>
          <w:tcPr>
            <w:tcW w:w="1047" w:type="dxa"/>
            <w:vAlign w:val="center"/>
          </w:tcPr>
          <w:p w14:paraId="38291A48"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2(11.77%)</w:t>
            </w:r>
          </w:p>
        </w:tc>
        <w:tc>
          <w:tcPr>
            <w:tcW w:w="1047" w:type="dxa"/>
            <w:vAlign w:val="center"/>
          </w:tcPr>
          <w:p w14:paraId="1BE220DD"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2(11.11%)</w:t>
            </w:r>
          </w:p>
        </w:tc>
        <w:tc>
          <w:tcPr>
            <w:tcW w:w="956" w:type="dxa"/>
            <w:vAlign w:val="center"/>
          </w:tcPr>
          <w:p w14:paraId="4D13768E"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7(11.1%)</w:t>
            </w:r>
          </w:p>
        </w:tc>
        <w:tc>
          <w:tcPr>
            <w:tcW w:w="956" w:type="dxa"/>
            <w:vAlign w:val="center"/>
          </w:tcPr>
          <w:p w14:paraId="7EB80F3B"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11(25.0%)</w:t>
            </w:r>
          </w:p>
        </w:tc>
      </w:tr>
      <w:tr w:rsidR="00024134" w:rsidRPr="001B0B9C" w14:paraId="181EEEAD" w14:textId="77777777" w:rsidTr="002D5005">
        <w:trPr>
          <w:jc w:val="center"/>
        </w:trPr>
        <w:tc>
          <w:tcPr>
            <w:tcW w:w="522" w:type="dxa"/>
            <w:vMerge w:val="restart"/>
            <w:vAlign w:val="center"/>
          </w:tcPr>
          <w:p w14:paraId="433BD976" w14:textId="77777777" w:rsidR="00024134" w:rsidRPr="001B0B9C" w:rsidRDefault="00024134" w:rsidP="002D5005">
            <w:pPr>
              <w:autoSpaceDE w:val="0"/>
              <w:autoSpaceDN w:val="0"/>
              <w:adjustRightInd w:val="0"/>
              <w:snapToGrid w:val="0"/>
              <w:jc w:val="center"/>
              <w:rPr>
                <w:rFonts w:cstheme="minorHAnsi"/>
                <w:b/>
                <w:bCs/>
                <w:sz w:val="18"/>
                <w:szCs w:val="18"/>
              </w:rPr>
            </w:pPr>
            <w:r w:rsidRPr="001B0B9C">
              <w:rPr>
                <w:rFonts w:cstheme="minorHAnsi"/>
                <w:b/>
                <w:bCs/>
                <w:sz w:val="18"/>
                <w:szCs w:val="18"/>
              </w:rPr>
              <w:t>Q2</w:t>
            </w:r>
          </w:p>
        </w:tc>
        <w:tc>
          <w:tcPr>
            <w:tcW w:w="625" w:type="dxa"/>
            <w:vAlign w:val="center"/>
          </w:tcPr>
          <w:p w14:paraId="6A125B75"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SA+A</w:t>
            </w:r>
          </w:p>
        </w:tc>
        <w:tc>
          <w:tcPr>
            <w:tcW w:w="956" w:type="dxa"/>
            <w:vAlign w:val="center"/>
          </w:tcPr>
          <w:p w14:paraId="5D4B7E4E"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16(88.9%)</w:t>
            </w:r>
          </w:p>
        </w:tc>
        <w:tc>
          <w:tcPr>
            <w:tcW w:w="1047" w:type="dxa"/>
            <w:vAlign w:val="center"/>
          </w:tcPr>
          <w:p w14:paraId="34395845"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59(71.1%)</w:t>
            </w:r>
          </w:p>
        </w:tc>
        <w:tc>
          <w:tcPr>
            <w:tcW w:w="1047" w:type="dxa"/>
            <w:vAlign w:val="center"/>
          </w:tcPr>
          <w:p w14:paraId="16FC120E"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14(58.33%)</w:t>
            </w:r>
          </w:p>
        </w:tc>
        <w:tc>
          <w:tcPr>
            <w:tcW w:w="1047" w:type="dxa"/>
            <w:vAlign w:val="center"/>
          </w:tcPr>
          <w:p w14:paraId="5F4D6565"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24(82.76%)</w:t>
            </w:r>
          </w:p>
        </w:tc>
        <w:tc>
          <w:tcPr>
            <w:tcW w:w="1047" w:type="dxa"/>
            <w:vAlign w:val="center"/>
          </w:tcPr>
          <w:p w14:paraId="3737CA61"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9(69.23%)</w:t>
            </w:r>
          </w:p>
        </w:tc>
        <w:tc>
          <w:tcPr>
            <w:tcW w:w="1047" w:type="dxa"/>
            <w:vAlign w:val="center"/>
          </w:tcPr>
          <w:p w14:paraId="725BBA49"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12(70.59%)</w:t>
            </w:r>
          </w:p>
        </w:tc>
        <w:tc>
          <w:tcPr>
            <w:tcW w:w="1047" w:type="dxa"/>
            <w:vAlign w:val="center"/>
          </w:tcPr>
          <w:p w14:paraId="4406748F"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16(88.89%)</w:t>
            </w:r>
          </w:p>
        </w:tc>
        <w:tc>
          <w:tcPr>
            <w:tcW w:w="956" w:type="dxa"/>
            <w:vAlign w:val="center"/>
          </w:tcPr>
          <w:p w14:paraId="46B27D79"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49(77.8%)</w:t>
            </w:r>
          </w:p>
        </w:tc>
        <w:tc>
          <w:tcPr>
            <w:tcW w:w="956" w:type="dxa"/>
            <w:vAlign w:val="center"/>
          </w:tcPr>
          <w:p w14:paraId="48845789"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31(70.5%)</w:t>
            </w:r>
          </w:p>
        </w:tc>
      </w:tr>
      <w:tr w:rsidR="00024134" w:rsidRPr="001B0B9C" w14:paraId="1844F815" w14:textId="77777777" w:rsidTr="002D5005">
        <w:trPr>
          <w:jc w:val="center"/>
        </w:trPr>
        <w:tc>
          <w:tcPr>
            <w:tcW w:w="522" w:type="dxa"/>
            <w:vMerge/>
            <w:vAlign w:val="center"/>
          </w:tcPr>
          <w:p w14:paraId="75B71665" w14:textId="77777777" w:rsidR="00024134" w:rsidRPr="001B0B9C" w:rsidRDefault="00024134" w:rsidP="002D5005">
            <w:pPr>
              <w:autoSpaceDE w:val="0"/>
              <w:autoSpaceDN w:val="0"/>
              <w:adjustRightInd w:val="0"/>
              <w:snapToGrid w:val="0"/>
              <w:jc w:val="center"/>
              <w:rPr>
                <w:rFonts w:cstheme="minorHAnsi"/>
                <w:b/>
                <w:bCs/>
                <w:sz w:val="18"/>
                <w:szCs w:val="18"/>
              </w:rPr>
            </w:pPr>
          </w:p>
        </w:tc>
        <w:tc>
          <w:tcPr>
            <w:tcW w:w="625" w:type="dxa"/>
            <w:vAlign w:val="center"/>
          </w:tcPr>
          <w:p w14:paraId="0BE31FB3"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D+SD</w:t>
            </w:r>
          </w:p>
        </w:tc>
        <w:tc>
          <w:tcPr>
            <w:tcW w:w="956" w:type="dxa"/>
            <w:vAlign w:val="center"/>
          </w:tcPr>
          <w:p w14:paraId="2343C502"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1(5.56%)</w:t>
            </w:r>
          </w:p>
        </w:tc>
        <w:tc>
          <w:tcPr>
            <w:tcW w:w="1047" w:type="dxa"/>
            <w:vAlign w:val="center"/>
          </w:tcPr>
          <w:p w14:paraId="79E9B34B"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6(7.23%)</w:t>
            </w:r>
          </w:p>
        </w:tc>
        <w:tc>
          <w:tcPr>
            <w:tcW w:w="1047" w:type="dxa"/>
            <w:vAlign w:val="center"/>
          </w:tcPr>
          <w:p w14:paraId="15902EB9"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5(20.83%)</w:t>
            </w:r>
          </w:p>
        </w:tc>
        <w:tc>
          <w:tcPr>
            <w:tcW w:w="1047" w:type="dxa"/>
            <w:vAlign w:val="center"/>
          </w:tcPr>
          <w:p w14:paraId="575D2707"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5(17.24%)</w:t>
            </w:r>
          </w:p>
        </w:tc>
        <w:tc>
          <w:tcPr>
            <w:tcW w:w="1047" w:type="dxa"/>
            <w:vAlign w:val="center"/>
          </w:tcPr>
          <w:p w14:paraId="2BAF1DBF"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3(23.08%)</w:t>
            </w:r>
          </w:p>
        </w:tc>
        <w:tc>
          <w:tcPr>
            <w:tcW w:w="1047" w:type="dxa"/>
            <w:vAlign w:val="center"/>
          </w:tcPr>
          <w:p w14:paraId="7814F8EE"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5(29.41%)</w:t>
            </w:r>
          </w:p>
        </w:tc>
        <w:tc>
          <w:tcPr>
            <w:tcW w:w="1047" w:type="dxa"/>
            <w:vAlign w:val="center"/>
          </w:tcPr>
          <w:p w14:paraId="579ECCC7"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1(5.56%)</w:t>
            </w:r>
          </w:p>
        </w:tc>
        <w:tc>
          <w:tcPr>
            <w:tcW w:w="956" w:type="dxa"/>
            <w:vAlign w:val="center"/>
          </w:tcPr>
          <w:p w14:paraId="0222D420"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2(3.2%)</w:t>
            </w:r>
          </w:p>
        </w:tc>
        <w:tc>
          <w:tcPr>
            <w:tcW w:w="956" w:type="dxa"/>
            <w:vAlign w:val="center"/>
          </w:tcPr>
          <w:p w14:paraId="0D307D56"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0(0.0%)</w:t>
            </w:r>
          </w:p>
        </w:tc>
      </w:tr>
      <w:tr w:rsidR="00024134" w:rsidRPr="001B0B9C" w14:paraId="79436478" w14:textId="77777777" w:rsidTr="002D5005">
        <w:trPr>
          <w:jc w:val="center"/>
        </w:trPr>
        <w:tc>
          <w:tcPr>
            <w:tcW w:w="522" w:type="dxa"/>
            <w:vMerge/>
            <w:vAlign w:val="center"/>
          </w:tcPr>
          <w:p w14:paraId="28EDEBB4" w14:textId="77777777" w:rsidR="00024134" w:rsidRPr="001B0B9C" w:rsidRDefault="00024134" w:rsidP="002D5005">
            <w:pPr>
              <w:autoSpaceDE w:val="0"/>
              <w:autoSpaceDN w:val="0"/>
              <w:adjustRightInd w:val="0"/>
              <w:snapToGrid w:val="0"/>
              <w:jc w:val="center"/>
              <w:rPr>
                <w:rFonts w:cstheme="minorHAnsi"/>
                <w:b/>
                <w:bCs/>
                <w:sz w:val="18"/>
                <w:szCs w:val="18"/>
              </w:rPr>
            </w:pPr>
          </w:p>
        </w:tc>
        <w:tc>
          <w:tcPr>
            <w:tcW w:w="625" w:type="dxa"/>
            <w:vAlign w:val="center"/>
          </w:tcPr>
          <w:p w14:paraId="4A7817D1" w14:textId="77777777" w:rsidR="00024134" w:rsidRPr="001B0B9C" w:rsidRDefault="00024134" w:rsidP="002D5005">
            <w:pPr>
              <w:autoSpaceDE w:val="0"/>
              <w:autoSpaceDN w:val="0"/>
              <w:adjustRightInd w:val="0"/>
              <w:snapToGrid w:val="0"/>
              <w:jc w:val="center"/>
              <w:rPr>
                <w:rFonts w:cstheme="minorHAnsi"/>
                <w:b/>
                <w:bCs/>
                <w:sz w:val="18"/>
                <w:szCs w:val="18"/>
              </w:rPr>
            </w:pPr>
            <w:r w:rsidRPr="001B0B9C">
              <w:rPr>
                <w:rFonts w:cstheme="minorHAnsi"/>
                <w:sz w:val="18"/>
                <w:szCs w:val="18"/>
              </w:rPr>
              <w:t>N</w:t>
            </w:r>
          </w:p>
        </w:tc>
        <w:tc>
          <w:tcPr>
            <w:tcW w:w="956" w:type="dxa"/>
            <w:vAlign w:val="center"/>
          </w:tcPr>
          <w:p w14:paraId="7C3690B0"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1(5.56%)</w:t>
            </w:r>
          </w:p>
        </w:tc>
        <w:tc>
          <w:tcPr>
            <w:tcW w:w="1047" w:type="dxa"/>
            <w:vAlign w:val="center"/>
          </w:tcPr>
          <w:p w14:paraId="5459BDB3"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18(21.7%)</w:t>
            </w:r>
          </w:p>
        </w:tc>
        <w:tc>
          <w:tcPr>
            <w:tcW w:w="1047" w:type="dxa"/>
            <w:vAlign w:val="center"/>
          </w:tcPr>
          <w:p w14:paraId="11CF6F58"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5(20.83%)</w:t>
            </w:r>
          </w:p>
        </w:tc>
        <w:tc>
          <w:tcPr>
            <w:tcW w:w="1047" w:type="dxa"/>
            <w:vAlign w:val="center"/>
          </w:tcPr>
          <w:p w14:paraId="5DEF4B59"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0(0.00%)</w:t>
            </w:r>
          </w:p>
        </w:tc>
        <w:tc>
          <w:tcPr>
            <w:tcW w:w="1047" w:type="dxa"/>
            <w:vAlign w:val="center"/>
          </w:tcPr>
          <w:p w14:paraId="402A8101"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1(7.69%)</w:t>
            </w:r>
          </w:p>
        </w:tc>
        <w:tc>
          <w:tcPr>
            <w:tcW w:w="1047" w:type="dxa"/>
            <w:vAlign w:val="center"/>
          </w:tcPr>
          <w:p w14:paraId="39A3DDE1"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0(0.00%)</w:t>
            </w:r>
          </w:p>
        </w:tc>
        <w:tc>
          <w:tcPr>
            <w:tcW w:w="1047" w:type="dxa"/>
            <w:vAlign w:val="center"/>
          </w:tcPr>
          <w:p w14:paraId="5E83C466"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1(5.56%)</w:t>
            </w:r>
          </w:p>
        </w:tc>
        <w:tc>
          <w:tcPr>
            <w:tcW w:w="956" w:type="dxa"/>
            <w:vAlign w:val="center"/>
          </w:tcPr>
          <w:p w14:paraId="001257B9"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12(19.0%)</w:t>
            </w:r>
          </w:p>
        </w:tc>
        <w:tc>
          <w:tcPr>
            <w:tcW w:w="956" w:type="dxa"/>
            <w:vAlign w:val="center"/>
          </w:tcPr>
          <w:p w14:paraId="5ABBFF70"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13(29.5%)</w:t>
            </w:r>
          </w:p>
        </w:tc>
      </w:tr>
      <w:tr w:rsidR="00024134" w:rsidRPr="001B0B9C" w14:paraId="7DF684B9" w14:textId="77777777" w:rsidTr="002D5005">
        <w:trPr>
          <w:jc w:val="center"/>
        </w:trPr>
        <w:tc>
          <w:tcPr>
            <w:tcW w:w="522" w:type="dxa"/>
            <w:vMerge w:val="restart"/>
            <w:vAlign w:val="center"/>
          </w:tcPr>
          <w:p w14:paraId="297255F1" w14:textId="77777777" w:rsidR="00024134" w:rsidRPr="001B0B9C" w:rsidRDefault="00024134" w:rsidP="002D5005">
            <w:pPr>
              <w:autoSpaceDE w:val="0"/>
              <w:autoSpaceDN w:val="0"/>
              <w:adjustRightInd w:val="0"/>
              <w:snapToGrid w:val="0"/>
              <w:jc w:val="center"/>
              <w:rPr>
                <w:rFonts w:cstheme="minorHAnsi"/>
                <w:b/>
                <w:bCs/>
                <w:sz w:val="18"/>
                <w:szCs w:val="18"/>
              </w:rPr>
            </w:pPr>
            <w:r w:rsidRPr="001B0B9C">
              <w:rPr>
                <w:rFonts w:cstheme="minorHAnsi"/>
                <w:b/>
                <w:bCs/>
                <w:sz w:val="18"/>
                <w:szCs w:val="18"/>
              </w:rPr>
              <w:t>Q3</w:t>
            </w:r>
          </w:p>
        </w:tc>
        <w:tc>
          <w:tcPr>
            <w:tcW w:w="625" w:type="dxa"/>
            <w:vAlign w:val="center"/>
          </w:tcPr>
          <w:p w14:paraId="2257CC41"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SA+A</w:t>
            </w:r>
          </w:p>
        </w:tc>
        <w:tc>
          <w:tcPr>
            <w:tcW w:w="956" w:type="dxa"/>
            <w:vAlign w:val="center"/>
          </w:tcPr>
          <w:p w14:paraId="1D439AF4"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16(88.9%)</w:t>
            </w:r>
          </w:p>
        </w:tc>
        <w:tc>
          <w:tcPr>
            <w:tcW w:w="1047" w:type="dxa"/>
            <w:vAlign w:val="center"/>
          </w:tcPr>
          <w:p w14:paraId="459C451A"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62(74.7%)</w:t>
            </w:r>
          </w:p>
        </w:tc>
        <w:tc>
          <w:tcPr>
            <w:tcW w:w="1047" w:type="dxa"/>
            <w:vAlign w:val="center"/>
          </w:tcPr>
          <w:p w14:paraId="1713D4B5"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20(83.33%)</w:t>
            </w:r>
          </w:p>
        </w:tc>
        <w:tc>
          <w:tcPr>
            <w:tcW w:w="1047" w:type="dxa"/>
            <w:vAlign w:val="center"/>
          </w:tcPr>
          <w:p w14:paraId="6ED3EA8F"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23(79.31%)</w:t>
            </w:r>
          </w:p>
        </w:tc>
        <w:tc>
          <w:tcPr>
            <w:tcW w:w="1047" w:type="dxa"/>
            <w:vAlign w:val="center"/>
          </w:tcPr>
          <w:p w14:paraId="52DA62BD"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9(69.23%)</w:t>
            </w:r>
          </w:p>
        </w:tc>
        <w:tc>
          <w:tcPr>
            <w:tcW w:w="1047" w:type="dxa"/>
            <w:vAlign w:val="center"/>
          </w:tcPr>
          <w:p w14:paraId="1F0AD0FE"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12(64.70%)</w:t>
            </w:r>
          </w:p>
        </w:tc>
        <w:tc>
          <w:tcPr>
            <w:tcW w:w="1047" w:type="dxa"/>
            <w:vAlign w:val="center"/>
          </w:tcPr>
          <w:p w14:paraId="7D005C10"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14(77.78%)</w:t>
            </w:r>
          </w:p>
        </w:tc>
        <w:tc>
          <w:tcPr>
            <w:tcW w:w="956" w:type="dxa"/>
            <w:vAlign w:val="center"/>
          </w:tcPr>
          <w:p w14:paraId="11D8D012"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48(76.2%)</w:t>
            </w:r>
          </w:p>
        </w:tc>
        <w:tc>
          <w:tcPr>
            <w:tcW w:w="956" w:type="dxa"/>
            <w:vAlign w:val="center"/>
          </w:tcPr>
          <w:p w14:paraId="45B2F890"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34(77.3%)</w:t>
            </w:r>
          </w:p>
        </w:tc>
      </w:tr>
      <w:tr w:rsidR="00024134" w:rsidRPr="001B0B9C" w14:paraId="5BFE91E1" w14:textId="77777777" w:rsidTr="002D5005">
        <w:trPr>
          <w:jc w:val="center"/>
        </w:trPr>
        <w:tc>
          <w:tcPr>
            <w:tcW w:w="522" w:type="dxa"/>
            <w:vMerge/>
            <w:vAlign w:val="center"/>
          </w:tcPr>
          <w:p w14:paraId="754EBA4B" w14:textId="77777777" w:rsidR="00024134" w:rsidRPr="001B0B9C" w:rsidRDefault="00024134" w:rsidP="002D5005">
            <w:pPr>
              <w:autoSpaceDE w:val="0"/>
              <w:autoSpaceDN w:val="0"/>
              <w:adjustRightInd w:val="0"/>
              <w:snapToGrid w:val="0"/>
              <w:jc w:val="center"/>
              <w:rPr>
                <w:rFonts w:cstheme="minorHAnsi"/>
                <w:b/>
                <w:bCs/>
                <w:sz w:val="18"/>
                <w:szCs w:val="18"/>
              </w:rPr>
            </w:pPr>
          </w:p>
        </w:tc>
        <w:tc>
          <w:tcPr>
            <w:tcW w:w="625" w:type="dxa"/>
            <w:vAlign w:val="center"/>
          </w:tcPr>
          <w:p w14:paraId="684DD0A5"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D+SD</w:t>
            </w:r>
          </w:p>
        </w:tc>
        <w:tc>
          <w:tcPr>
            <w:tcW w:w="956" w:type="dxa"/>
            <w:vAlign w:val="center"/>
          </w:tcPr>
          <w:p w14:paraId="0C4A3E75"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1(05.6%)</w:t>
            </w:r>
          </w:p>
        </w:tc>
        <w:tc>
          <w:tcPr>
            <w:tcW w:w="1047" w:type="dxa"/>
            <w:vAlign w:val="center"/>
          </w:tcPr>
          <w:p w14:paraId="174AD34A"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12(14.0%)</w:t>
            </w:r>
          </w:p>
        </w:tc>
        <w:tc>
          <w:tcPr>
            <w:tcW w:w="1047" w:type="dxa"/>
            <w:vAlign w:val="center"/>
          </w:tcPr>
          <w:p w14:paraId="2C988DFC"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0(0.00%)</w:t>
            </w:r>
          </w:p>
        </w:tc>
        <w:tc>
          <w:tcPr>
            <w:tcW w:w="1047" w:type="dxa"/>
            <w:vAlign w:val="center"/>
          </w:tcPr>
          <w:p w14:paraId="738BB6B0"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3(10.34%)</w:t>
            </w:r>
          </w:p>
        </w:tc>
        <w:tc>
          <w:tcPr>
            <w:tcW w:w="1047" w:type="dxa"/>
            <w:vAlign w:val="center"/>
          </w:tcPr>
          <w:p w14:paraId="51EC7C57"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3(28.08%)</w:t>
            </w:r>
          </w:p>
        </w:tc>
        <w:tc>
          <w:tcPr>
            <w:tcW w:w="1047" w:type="dxa"/>
            <w:vAlign w:val="center"/>
          </w:tcPr>
          <w:p w14:paraId="786AFFED"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2(17.65%)</w:t>
            </w:r>
          </w:p>
        </w:tc>
        <w:tc>
          <w:tcPr>
            <w:tcW w:w="1047" w:type="dxa"/>
            <w:vAlign w:val="center"/>
          </w:tcPr>
          <w:p w14:paraId="3BE91DA3"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2(11.11%)</w:t>
            </w:r>
          </w:p>
        </w:tc>
        <w:tc>
          <w:tcPr>
            <w:tcW w:w="956" w:type="dxa"/>
            <w:vAlign w:val="center"/>
          </w:tcPr>
          <w:p w14:paraId="7922B779"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4(6.3%)</w:t>
            </w:r>
          </w:p>
        </w:tc>
        <w:tc>
          <w:tcPr>
            <w:tcW w:w="956" w:type="dxa"/>
            <w:vAlign w:val="center"/>
          </w:tcPr>
          <w:p w14:paraId="43E5A52D"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4(9.09%)</w:t>
            </w:r>
          </w:p>
        </w:tc>
      </w:tr>
      <w:tr w:rsidR="00024134" w:rsidRPr="001B0B9C" w14:paraId="23C70A74" w14:textId="77777777" w:rsidTr="002D5005">
        <w:trPr>
          <w:jc w:val="center"/>
        </w:trPr>
        <w:tc>
          <w:tcPr>
            <w:tcW w:w="522" w:type="dxa"/>
            <w:vMerge/>
            <w:vAlign w:val="center"/>
          </w:tcPr>
          <w:p w14:paraId="502F391B" w14:textId="77777777" w:rsidR="00024134" w:rsidRPr="001B0B9C" w:rsidRDefault="00024134" w:rsidP="002D5005">
            <w:pPr>
              <w:autoSpaceDE w:val="0"/>
              <w:autoSpaceDN w:val="0"/>
              <w:adjustRightInd w:val="0"/>
              <w:snapToGrid w:val="0"/>
              <w:jc w:val="center"/>
              <w:rPr>
                <w:rFonts w:cstheme="minorHAnsi"/>
                <w:b/>
                <w:bCs/>
                <w:sz w:val="18"/>
                <w:szCs w:val="18"/>
              </w:rPr>
            </w:pPr>
          </w:p>
        </w:tc>
        <w:tc>
          <w:tcPr>
            <w:tcW w:w="625" w:type="dxa"/>
            <w:vAlign w:val="center"/>
          </w:tcPr>
          <w:p w14:paraId="3EAEAEE1" w14:textId="77777777" w:rsidR="00024134" w:rsidRPr="001B0B9C" w:rsidRDefault="00024134" w:rsidP="002D5005">
            <w:pPr>
              <w:autoSpaceDE w:val="0"/>
              <w:autoSpaceDN w:val="0"/>
              <w:adjustRightInd w:val="0"/>
              <w:snapToGrid w:val="0"/>
              <w:jc w:val="center"/>
              <w:rPr>
                <w:rFonts w:cstheme="minorHAnsi"/>
                <w:b/>
                <w:bCs/>
                <w:sz w:val="18"/>
                <w:szCs w:val="18"/>
              </w:rPr>
            </w:pPr>
            <w:r w:rsidRPr="001B0B9C">
              <w:rPr>
                <w:rFonts w:cstheme="minorHAnsi"/>
                <w:sz w:val="18"/>
                <w:szCs w:val="18"/>
              </w:rPr>
              <w:t>N</w:t>
            </w:r>
          </w:p>
        </w:tc>
        <w:tc>
          <w:tcPr>
            <w:tcW w:w="956" w:type="dxa"/>
            <w:vAlign w:val="center"/>
          </w:tcPr>
          <w:p w14:paraId="4E77C10F"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1(05.6%)</w:t>
            </w:r>
          </w:p>
        </w:tc>
        <w:tc>
          <w:tcPr>
            <w:tcW w:w="1047" w:type="dxa"/>
            <w:vAlign w:val="center"/>
          </w:tcPr>
          <w:p w14:paraId="633635B0"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9(10.8%)</w:t>
            </w:r>
          </w:p>
        </w:tc>
        <w:tc>
          <w:tcPr>
            <w:tcW w:w="1047" w:type="dxa"/>
            <w:vAlign w:val="center"/>
          </w:tcPr>
          <w:p w14:paraId="31B68797"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4(16.67%)</w:t>
            </w:r>
          </w:p>
        </w:tc>
        <w:tc>
          <w:tcPr>
            <w:tcW w:w="1047" w:type="dxa"/>
            <w:vAlign w:val="center"/>
          </w:tcPr>
          <w:p w14:paraId="427C7FDA"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3(10.34%)</w:t>
            </w:r>
          </w:p>
        </w:tc>
        <w:tc>
          <w:tcPr>
            <w:tcW w:w="1047" w:type="dxa"/>
            <w:vAlign w:val="center"/>
          </w:tcPr>
          <w:p w14:paraId="3D41996C"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1(7.69%)</w:t>
            </w:r>
          </w:p>
        </w:tc>
        <w:tc>
          <w:tcPr>
            <w:tcW w:w="1047" w:type="dxa"/>
            <w:vAlign w:val="center"/>
          </w:tcPr>
          <w:p w14:paraId="18A7AC2A"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3(17.65%)</w:t>
            </w:r>
          </w:p>
        </w:tc>
        <w:tc>
          <w:tcPr>
            <w:tcW w:w="1047" w:type="dxa"/>
            <w:vAlign w:val="center"/>
          </w:tcPr>
          <w:p w14:paraId="73847842"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2(11.11%)</w:t>
            </w:r>
          </w:p>
        </w:tc>
        <w:tc>
          <w:tcPr>
            <w:tcW w:w="956" w:type="dxa"/>
            <w:vAlign w:val="center"/>
          </w:tcPr>
          <w:p w14:paraId="3C06743D"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11(17.5%)</w:t>
            </w:r>
          </w:p>
        </w:tc>
        <w:tc>
          <w:tcPr>
            <w:tcW w:w="956" w:type="dxa"/>
            <w:vAlign w:val="center"/>
          </w:tcPr>
          <w:p w14:paraId="5EA6102A"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6 (13.6%)</w:t>
            </w:r>
          </w:p>
        </w:tc>
      </w:tr>
      <w:tr w:rsidR="00024134" w:rsidRPr="001B0B9C" w14:paraId="724A5316" w14:textId="77777777" w:rsidTr="002D5005">
        <w:trPr>
          <w:jc w:val="center"/>
        </w:trPr>
        <w:tc>
          <w:tcPr>
            <w:tcW w:w="522" w:type="dxa"/>
            <w:vMerge w:val="restart"/>
            <w:vAlign w:val="center"/>
          </w:tcPr>
          <w:p w14:paraId="25E8CCE6" w14:textId="77777777" w:rsidR="00024134" w:rsidRPr="001B0B9C" w:rsidRDefault="00024134" w:rsidP="002D5005">
            <w:pPr>
              <w:autoSpaceDE w:val="0"/>
              <w:autoSpaceDN w:val="0"/>
              <w:adjustRightInd w:val="0"/>
              <w:snapToGrid w:val="0"/>
              <w:jc w:val="center"/>
              <w:rPr>
                <w:rFonts w:cstheme="minorHAnsi"/>
                <w:b/>
                <w:bCs/>
                <w:sz w:val="18"/>
                <w:szCs w:val="18"/>
              </w:rPr>
            </w:pPr>
            <w:r w:rsidRPr="001B0B9C">
              <w:rPr>
                <w:rFonts w:cstheme="minorHAnsi"/>
                <w:b/>
                <w:bCs/>
                <w:sz w:val="18"/>
                <w:szCs w:val="18"/>
              </w:rPr>
              <w:t>Q4</w:t>
            </w:r>
          </w:p>
        </w:tc>
        <w:tc>
          <w:tcPr>
            <w:tcW w:w="625" w:type="dxa"/>
            <w:vAlign w:val="center"/>
          </w:tcPr>
          <w:p w14:paraId="6F095557"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SA+A</w:t>
            </w:r>
          </w:p>
        </w:tc>
        <w:tc>
          <w:tcPr>
            <w:tcW w:w="956" w:type="dxa"/>
            <w:vAlign w:val="center"/>
          </w:tcPr>
          <w:p w14:paraId="541BD6E0"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9(50.0%)</w:t>
            </w:r>
          </w:p>
        </w:tc>
        <w:tc>
          <w:tcPr>
            <w:tcW w:w="1047" w:type="dxa"/>
            <w:vAlign w:val="center"/>
          </w:tcPr>
          <w:p w14:paraId="4B0F3B59"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9(47.00%)</w:t>
            </w:r>
          </w:p>
        </w:tc>
        <w:tc>
          <w:tcPr>
            <w:tcW w:w="1047" w:type="dxa"/>
            <w:vAlign w:val="center"/>
          </w:tcPr>
          <w:p w14:paraId="2264955C"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15(62.50%)</w:t>
            </w:r>
          </w:p>
        </w:tc>
        <w:tc>
          <w:tcPr>
            <w:tcW w:w="1047" w:type="dxa"/>
            <w:vAlign w:val="center"/>
          </w:tcPr>
          <w:p w14:paraId="07C29D9A"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10(34.48%)</w:t>
            </w:r>
          </w:p>
        </w:tc>
        <w:tc>
          <w:tcPr>
            <w:tcW w:w="1047" w:type="dxa"/>
            <w:vAlign w:val="center"/>
          </w:tcPr>
          <w:p w14:paraId="5024D2BE"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4(30.77%)</w:t>
            </w:r>
          </w:p>
        </w:tc>
        <w:tc>
          <w:tcPr>
            <w:tcW w:w="1047" w:type="dxa"/>
            <w:vAlign w:val="center"/>
          </w:tcPr>
          <w:p w14:paraId="2FB5ACE6"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10(58.82%)</w:t>
            </w:r>
          </w:p>
        </w:tc>
        <w:tc>
          <w:tcPr>
            <w:tcW w:w="1047" w:type="dxa"/>
            <w:vAlign w:val="center"/>
          </w:tcPr>
          <w:p w14:paraId="67B6C047"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9(50.00%)</w:t>
            </w:r>
          </w:p>
        </w:tc>
        <w:tc>
          <w:tcPr>
            <w:tcW w:w="956" w:type="dxa"/>
            <w:vAlign w:val="center"/>
          </w:tcPr>
          <w:p w14:paraId="68FB63FE"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33(52.4%)</w:t>
            </w:r>
          </w:p>
        </w:tc>
        <w:tc>
          <w:tcPr>
            <w:tcW w:w="956" w:type="dxa"/>
            <w:vAlign w:val="center"/>
          </w:tcPr>
          <w:p w14:paraId="0F37FF50"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20(45.5%)</w:t>
            </w:r>
          </w:p>
        </w:tc>
      </w:tr>
      <w:tr w:rsidR="00024134" w:rsidRPr="001B0B9C" w14:paraId="47AC1367" w14:textId="77777777" w:rsidTr="002D5005">
        <w:trPr>
          <w:jc w:val="center"/>
        </w:trPr>
        <w:tc>
          <w:tcPr>
            <w:tcW w:w="522" w:type="dxa"/>
            <w:vMerge/>
            <w:vAlign w:val="center"/>
          </w:tcPr>
          <w:p w14:paraId="28626795" w14:textId="77777777" w:rsidR="00024134" w:rsidRPr="001B0B9C" w:rsidRDefault="00024134" w:rsidP="002D5005">
            <w:pPr>
              <w:autoSpaceDE w:val="0"/>
              <w:autoSpaceDN w:val="0"/>
              <w:adjustRightInd w:val="0"/>
              <w:snapToGrid w:val="0"/>
              <w:jc w:val="center"/>
              <w:rPr>
                <w:rFonts w:cstheme="minorHAnsi"/>
                <w:b/>
                <w:bCs/>
                <w:sz w:val="18"/>
                <w:szCs w:val="18"/>
              </w:rPr>
            </w:pPr>
          </w:p>
        </w:tc>
        <w:tc>
          <w:tcPr>
            <w:tcW w:w="625" w:type="dxa"/>
            <w:vAlign w:val="center"/>
          </w:tcPr>
          <w:p w14:paraId="622C8AE1"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D+SD</w:t>
            </w:r>
          </w:p>
        </w:tc>
        <w:tc>
          <w:tcPr>
            <w:tcW w:w="956" w:type="dxa"/>
            <w:vAlign w:val="center"/>
          </w:tcPr>
          <w:p w14:paraId="61D8CC14"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3(16.7%)</w:t>
            </w:r>
          </w:p>
        </w:tc>
        <w:tc>
          <w:tcPr>
            <w:tcW w:w="1047" w:type="dxa"/>
            <w:vAlign w:val="center"/>
          </w:tcPr>
          <w:p w14:paraId="5519FC26"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17(20.5%)</w:t>
            </w:r>
          </w:p>
        </w:tc>
        <w:tc>
          <w:tcPr>
            <w:tcW w:w="1047" w:type="dxa"/>
            <w:vAlign w:val="center"/>
          </w:tcPr>
          <w:p w14:paraId="60EB1252"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5(20.83%)</w:t>
            </w:r>
          </w:p>
        </w:tc>
        <w:tc>
          <w:tcPr>
            <w:tcW w:w="1047" w:type="dxa"/>
            <w:vAlign w:val="center"/>
          </w:tcPr>
          <w:p w14:paraId="352ACFCC"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11(37.93%)</w:t>
            </w:r>
          </w:p>
        </w:tc>
        <w:tc>
          <w:tcPr>
            <w:tcW w:w="1047" w:type="dxa"/>
            <w:vAlign w:val="center"/>
          </w:tcPr>
          <w:p w14:paraId="46729030"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7(53.85%)</w:t>
            </w:r>
          </w:p>
        </w:tc>
        <w:tc>
          <w:tcPr>
            <w:tcW w:w="1047" w:type="dxa"/>
            <w:vAlign w:val="center"/>
          </w:tcPr>
          <w:p w14:paraId="34125B6D"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4(23.53%)</w:t>
            </w:r>
          </w:p>
        </w:tc>
        <w:tc>
          <w:tcPr>
            <w:tcW w:w="1047" w:type="dxa"/>
            <w:vAlign w:val="center"/>
          </w:tcPr>
          <w:p w14:paraId="3F4A4435"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6(33.33%)</w:t>
            </w:r>
          </w:p>
        </w:tc>
        <w:tc>
          <w:tcPr>
            <w:tcW w:w="956" w:type="dxa"/>
            <w:vAlign w:val="center"/>
          </w:tcPr>
          <w:p w14:paraId="1F277667"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8(12.7%)</w:t>
            </w:r>
          </w:p>
        </w:tc>
        <w:tc>
          <w:tcPr>
            <w:tcW w:w="956" w:type="dxa"/>
            <w:vAlign w:val="center"/>
          </w:tcPr>
          <w:p w14:paraId="47F61C64"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9(20.4%)</w:t>
            </w:r>
          </w:p>
        </w:tc>
      </w:tr>
      <w:tr w:rsidR="00024134" w:rsidRPr="001B0B9C" w14:paraId="59F6A9EF" w14:textId="77777777" w:rsidTr="002D5005">
        <w:trPr>
          <w:jc w:val="center"/>
        </w:trPr>
        <w:tc>
          <w:tcPr>
            <w:tcW w:w="522" w:type="dxa"/>
            <w:vMerge/>
            <w:vAlign w:val="center"/>
          </w:tcPr>
          <w:p w14:paraId="2F711F8D" w14:textId="77777777" w:rsidR="00024134" w:rsidRPr="001B0B9C" w:rsidRDefault="00024134" w:rsidP="002D5005">
            <w:pPr>
              <w:autoSpaceDE w:val="0"/>
              <w:autoSpaceDN w:val="0"/>
              <w:adjustRightInd w:val="0"/>
              <w:snapToGrid w:val="0"/>
              <w:jc w:val="center"/>
              <w:rPr>
                <w:rFonts w:cstheme="minorHAnsi"/>
                <w:b/>
                <w:bCs/>
                <w:sz w:val="18"/>
                <w:szCs w:val="18"/>
              </w:rPr>
            </w:pPr>
          </w:p>
        </w:tc>
        <w:tc>
          <w:tcPr>
            <w:tcW w:w="625" w:type="dxa"/>
            <w:vAlign w:val="center"/>
          </w:tcPr>
          <w:p w14:paraId="21D4227E" w14:textId="77777777" w:rsidR="00024134" w:rsidRPr="001B0B9C" w:rsidRDefault="00024134" w:rsidP="002D5005">
            <w:pPr>
              <w:autoSpaceDE w:val="0"/>
              <w:autoSpaceDN w:val="0"/>
              <w:adjustRightInd w:val="0"/>
              <w:snapToGrid w:val="0"/>
              <w:jc w:val="center"/>
              <w:rPr>
                <w:rFonts w:cstheme="minorHAnsi"/>
                <w:b/>
                <w:bCs/>
                <w:sz w:val="18"/>
                <w:szCs w:val="18"/>
              </w:rPr>
            </w:pPr>
            <w:r w:rsidRPr="001B0B9C">
              <w:rPr>
                <w:rFonts w:cstheme="minorHAnsi"/>
                <w:sz w:val="18"/>
                <w:szCs w:val="18"/>
              </w:rPr>
              <w:t>N</w:t>
            </w:r>
          </w:p>
        </w:tc>
        <w:tc>
          <w:tcPr>
            <w:tcW w:w="956" w:type="dxa"/>
            <w:vAlign w:val="center"/>
          </w:tcPr>
          <w:p w14:paraId="623BED13"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6(33.3%)</w:t>
            </w:r>
          </w:p>
        </w:tc>
        <w:tc>
          <w:tcPr>
            <w:tcW w:w="1047" w:type="dxa"/>
            <w:vAlign w:val="center"/>
          </w:tcPr>
          <w:p w14:paraId="3002DFAC"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27(32.5%)</w:t>
            </w:r>
          </w:p>
        </w:tc>
        <w:tc>
          <w:tcPr>
            <w:tcW w:w="1047" w:type="dxa"/>
            <w:vAlign w:val="center"/>
          </w:tcPr>
          <w:p w14:paraId="794BA74B"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4(16.67%)</w:t>
            </w:r>
          </w:p>
        </w:tc>
        <w:tc>
          <w:tcPr>
            <w:tcW w:w="1047" w:type="dxa"/>
            <w:vAlign w:val="center"/>
          </w:tcPr>
          <w:p w14:paraId="665DD1F8"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8(27.59%)</w:t>
            </w:r>
          </w:p>
        </w:tc>
        <w:tc>
          <w:tcPr>
            <w:tcW w:w="1047" w:type="dxa"/>
            <w:vAlign w:val="center"/>
          </w:tcPr>
          <w:p w14:paraId="384CFC53"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2(15.38%)</w:t>
            </w:r>
          </w:p>
        </w:tc>
        <w:tc>
          <w:tcPr>
            <w:tcW w:w="1047" w:type="dxa"/>
            <w:vAlign w:val="center"/>
          </w:tcPr>
          <w:p w14:paraId="7C78BED6"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3(17.65%)</w:t>
            </w:r>
          </w:p>
        </w:tc>
        <w:tc>
          <w:tcPr>
            <w:tcW w:w="1047" w:type="dxa"/>
            <w:vAlign w:val="center"/>
          </w:tcPr>
          <w:p w14:paraId="3F3E0AE8"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3(16.67%)</w:t>
            </w:r>
          </w:p>
        </w:tc>
        <w:tc>
          <w:tcPr>
            <w:tcW w:w="956" w:type="dxa"/>
            <w:vAlign w:val="center"/>
          </w:tcPr>
          <w:p w14:paraId="4A35472A"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22(34.9%)</w:t>
            </w:r>
          </w:p>
        </w:tc>
        <w:tc>
          <w:tcPr>
            <w:tcW w:w="956" w:type="dxa"/>
            <w:vAlign w:val="center"/>
          </w:tcPr>
          <w:p w14:paraId="78F7EAC6"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15(34.1%)</w:t>
            </w:r>
          </w:p>
        </w:tc>
      </w:tr>
      <w:tr w:rsidR="00024134" w:rsidRPr="001B0B9C" w14:paraId="5D6E9B65" w14:textId="77777777" w:rsidTr="002D5005">
        <w:trPr>
          <w:jc w:val="center"/>
        </w:trPr>
        <w:tc>
          <w:tcPr>
            <w:tcW w:w="522" w:type="dxa"/>
            <w:vMerge w:val="restart"/>
            <w:vAlign w:val="center"/>
          </w:tcPr>
          <w:p w14:paraId="66E22757" w14:textId="77777777" w:rsidR="00024134" w:rsidRPr="001B0B9C" w:rsidRDefault="00024134" w:rsidP="002D5005">
            <w:pPr>
              <w:autoSpaceDE w:val="0"/>
              <w:autoSpaceDN w:val="0"/>
              <w:adjustRightInd w:val="0"/>
              <w:snapToGrid w:val="0"/>
              <w:jc w:val="center"/>
              <w:rPr>
                <w:rFonts w:cstheme="minorHAnsi"/>
                <w:b/>
                <w:bCs/>
                <w:sz w:val="18"/>
                <w:szCs w:val="18"/>
              </w:rPr>
            </w:pPr>
            <w:r w:rsidRPr="001B0B9C">
              <w:rPr>
                <w:rFonts w:cstheme="minorHAnsi"/>
                <w:b/>
                <w:bCs/>
                <w:sz w:val="18"/>
                <w:szCs w:val="18"/>
              </w:rPr>
              <w:t>Q5</w:t>
            </w:r>
          </w:p>
        </w:tc>
        <w:tc>
          <w:tcPr>
            <w:tcW w:w="625" w:type="dxa"/>
            <w:vAlign w:val="center"/>
          </w:tcPr>
          <w:p w14:paraId="0D0C1591"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SA+A</w:t>
            </w:r>
          </w:p>
        </w:tc>
        <w:tc>
          <w:tcPr>
            <w:tcW w:w="956" w:type="dxa"/>
            <w:vAlign w:val="center"/>
          </w:tcPr>
          <w:p w14:paraId="23A410CD"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11(61.1%)</w:t>
            </w:r>
          </w:p>
        </w:tc>
        <w:tc>
          <w:tcPr>
            <w:tcW w:w="1047" w:type="dxa"/>
            <w:vAlign w:val="center"/>
          </w:tcPr>
          <w:p w14:paraId="682559FE"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57(68.7%)</w:t>
            </w:r>
          </w:p>
        </w:tc>
        <w:tc>
          <w:tcPr>
            <w:tcW w:w="1047" w:type="dxa"/>
            <w:vAlign w:val="center"/>
          </w:tcPr>
          <w:p w14:paraId="7BFA5716"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18(65.00%)</w:t>
            </w:r>
          </w:p>
        </w:tc>
        <w:tc>
          <w:tcPr>
            <w:tcW w:w="1047" w:type="dxa"/>
            <w:vAlign w:val="center"/>
          </w:tcPr>
          <w:p w14:paraId="4DEBE3D2"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21(72.41%)</w:t>
            </w:r>
          </w:p>
        </w:tc>
        <w:tc>
          <w:tcPr>
            <w:tcW w:w="1047" w:type="dxa"/>
            <w:vAlign w:val="center"/>
          </w:tcPr>
          <w:p w14:paraId="6D8FE0CE"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10(61.54%)</w:t>
            </w:r>
          </w:p>
        </w:tc>
        <w:tc>
          <w:tcPr>
            <w:tcW w:w="1047" w:type="dxa"/>
            <w:vAlign w:val="center"/>
          </w:tcPr>
          <w:p w14:paraId="43B01FCB"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10(58.82%)</w:t>
            </w:r>
          </w:p>
        </w:tc>
        <w:tc>
          <w:tcPr>
            <w:tcW w:w="1047" w:type="dxa"/>
            <w:vAlign w:val="center"/>
          </w:tcPr>
          <w:p w14:paraId="56C08A62"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11(55.55%)</w:t>
            </w:r>
          </w:p>
        </w:tc>
        <w:tc>
          <w:tcPr>
            <w:tcW w:w="956" w:type="dxa"/>
            <w:vAlign w:val="center"/>
          </w:tcPr>
          <w:p w14:paraId="3389B110"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48(76.2%)</w:t>
            </w:r>
          </w:p>
        </w:tc>
        <w:tc>
          <w:tcPr>
            <w:tcW w:w="956" w:type="dxa"/>
            <w:vAlign w:val="center"/>
          </w:tcPr>
          <w:p w14:paraId="445A7606"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35(79.5%)</w:t>
            </w:r>
          </w:p>
        </w:tc>
      </w:tr>
      <w:tr w:rsidR="00024134" w:rsidRPr="001B0B9C" w14:paraId="73B887FE" w14:textId="77777777" w:rsidTr="002D5005">
        <w:trPr>
          <w:jc w:val="center"/>
        </w:trPr>
        <w:tc>
          <w:tcPr>
            <w:tcW w:w="522" w:type="dxa"/>
            <w:vMerge/>
            <w:vAlign w:val="center"/>
          </w:tcPr>
          <w:p w14:paraId="774C5C03" w14:textId="77777777" w:rsidR="00024134" w:rsidRPr="001B0B9C" w:rsidRDefault="00024134" w:rsidP="002D5005">
            <w:pPr>
              <w:autoSpaceDE w:val="0"/>
              <w:autoSpaceDN w:val="0"/>
              <w:adjustRightInd w:val="0"/>
              <w:snapToGrid w:val="0"/>
              <w:jc w:val="center"/>
              <w:rPr>
                <w:rFonts w:cstheme="minorHAnsi"/>
                <w:b/>
                <w:bCs/>
                <w:sz w:val="18"/>
                <w:szCs w:val="18"/>
              </w:rPr>
            </w:pPr>
          </w:p>
        </w:tc>
        <w:tc>
          <w:tcPr>
            <w:tcW w:w="625" w:type="dxa"/>
            <w:vAlign w:val="center"/>
          </w:tcPr>
          <w:p w14:paraId="4772D5A0"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D+SD</w:t>
            </w:r>
          </w:p>
        </w:tc>
        <w:tc>
          <w:tcPr>
            <w:tcW w:w="956" w:type="dxa"/>
            <w:vAlign w:val="center"/>
          </w:tcPr>
          <w:p w14:paraId="1B7A42C1"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1(05.6%)</w:t>
            </w:r>
          </w:p>
        </w:tc>
        <w:tc>
          <w:tcPr>
            <w:tcW w:w="1047" w:type="dxa"/>
            <w:vAlign w:val="center"/>
          </w:tcPr>
          <w:p w14:paraId="3C5FA19B"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7(8.4%)</w:t>
            </w:r>
          </w:p>
        </w:tc>
        <w:tc>
          <w:tcPr>
            <w:tcW w:w="1047" w:type="dxa"/>
            <w:vAlign w:val="center"/>
          </w:tcPr>
          <w:p w14:paraId="3BC799B1"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4(16.67%)</w:t>
            </w:r>
          </w:p>
        </w:tc>
        <w:tc>
          <w:tcPr>
            <w:tcW w:w="1047" w:type="dxa"/>
            <w:vAlign w:val="center"/>
          </w:tcPr>
          <w:p w14:paraId="735FE1BB"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6(20.69%)</w:t>
            </w:r>
          </w:p>
        </w:tc>
        <w:tc>
          <w:tcPr>
            <w:tcW w:w="1047" w:type="dxa"/>
            <w:vAlign w:val="center"/>
          </w:tcPr>
          <w:p w14:paraId="4063B93F"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3(23.08%)</w:t>
            </w:r>
          </w:p>
        </w:tc>
        <w:tc>
          <w:tcPr>
            <w:tcW w:w="1047" w:type="dxa"/>
            <w:vAlign w:val="center"/>
          </w:tcPr>
          <w:p w14:paraId="4CC67888"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4(23.53%)</w:t>
            </w:r>
          </w:p>
        </w:tc>
        <w:tc>
          <w:tcPr>
            <w:tcW w:w="1047" w:type="dxa"/>
            <w:vAlign w:val="center"/>
          </w:tcPr>
          <w:p w14:paraId="750AE0A8"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6(33.33%)</w:t>
            </w:r>
          </w:p>
        </w:tc>
        <w:tc>
          <w:tcPr>
            <w:tcW w:w="956" w:type="dxa"/>
            <w:vAlign w:val="center"/>
          </w:tcPr>
          <w:p w14:paraId="3D597269"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3 (4.8%)</w:t>
            </w:r>
          </w:p>
        </w:tc>
        <w:tc>
          <w:tcPr>
            <w:tcW w:w="956" w:type="dxa"/>
            <w:vAlign w:val="center"/>
          </w:tcPr>
          <w:p w14:paraId="2B86F6D8"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3 (6.8%)</w:t>
            </w:r>
          </w:p>
        </w:tc>
      </w:tr>
      <w:tr w:rsidR="00024134" w:rsidRPr="001B0B9C" w14:paraId="3B917F24" w14:textId="77777777" w:rsidTr="002D5005">
        <w:trPr>
          <w:jc w:val="center"/>
        </w:trPr>
        <w:tc>
          <w:tcPr>
            <w:tcW w:w="522" w:type="dxa"/>
            <w:vMerge/>
            <w:vAlign w:val="center"/>
          </w:tcPr>
          <w:p w14:paraId="09461F13" w14:textId="77777777" w:rsidR="00024134" w:rsidRPr="001B0B9C" w:rsidRDefault="00024134" w:rsidP="002D5005">
            <w:pPr>
              <w:autoSpaceDE w:val="0"/>
              <w:autoSpaceDN w:val="0"/>
              <w:adjustRightInd w:val="0"/>
              <w:snapToGrid w:val="0"/>
              <w:jc w:val="center"/>
              <w:rPr>
                <w:rFonts w:cstheme="minorHAnsi"/>
                <w:b/>
                <w:bCs/>
                <w:sz w:val="18"/>
                <w:szCs w:val="18"/>
              </w:rPr>
            </w:pPr>
          </w:p>
        </w:tc>
        <w:tc>
          <w:tcPr>
            <w:tcW w:w="625" w:type="dxa"/>
            <w:vAlign w:val="center"/>
          </w:tcPr>
          <w:p w14:paraId="6222E2DC" w14:textId="77777777" w:rsidR="00024134" w:rsidRPr="001B0B9C" w:rsidRDefault="00024134" w:rsidP="002D5005">
            <w:pPr>
              <w:autoSpaceDE w:val="0"/>
              <w:autoSpaceDN w:val="0"/>
              <w:adjustRightInd w:val="0"/>
              <w:snapToGrid w:val="0"/>
              <w:jc w:val="center"/>
              <w:rPr>
                <w:rFonts w:cstheme="minorHAnsi"/>
                <w:b/>
                <w:bCs/>
                <w:sz w:val="18"/>
                <w:szCs w:val="18"/>
              </w:rPr>
            </w:pPr>
            <w:r w:rsidRPr="001B0B9C">
              <w:rPr>
                <w:rFonts w:cstheme="minorHAnsi"/>
                <w:sz w:val="18"/>
                <w:szCs w:val="18"/>
              </w:rPr>
              <w:t>N</w:t>
            </w:r>
          </w:p>
        </w:tc>
        <w:tc>
          <w:tcPr>
            <w:tcW w:w="956" w:type="dxa"/>
            <w:vAlign w:val="center"/>
          </w:tcPr>
          <w:p w14:paraId="6F65EC48"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6(33.30%)</w:t>
            </w:r>
          </w:p>
        </w:tc>
        <w:tc>
          <w:tcPr>
            <w:tcW w:w="1047" w:type="dxa"/>
            <w:vAlign w:val="center"/>
          </w:tcPr>
          <w:p w14:paraId="3426889C"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19(22.9%)</w:t>
            </w:r>
          </w:p>
        </w:tc>
        <w:tc>
          <w:tcPr>
            <w:tcW w:w="1047" w:type="dxa"/>
            <w:vAlign w:val="center"/>
          </w:tcPr>
          <w:p w14:paraId="4553854A"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2(8.33%)</w:t>
            </w:r>
          </w:p>
        </w:tc>
        <w:tc>
          <w:tcPr>
            <w:tcW w:w="1047" w:type="dxa"/>
            <w:vAlign w:val="center"/>
          </w:tcPr>
          <w:p w14:paraId="302D3FB3"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2(6.90%)</w:t>
            </w:r>
          </w:p>
        </w:tc>
        <w:tc>
          <w:tcPr>
            <w:tcW w:w="1047" w:type="dxa"/>
            <w:vAlign w:val="center"/>
          </w:tcPr>
          <w:p w14:paraId="52F18B5F"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2(15.38%)</w:t>
            </w:r>
          </w:p>
        </w:tc>
        <w:tc>
          <w:tcPr>
            <w:tcW w:w="1047" w:type="dxa"/>
            <w:vAlign w:val="center"/>
          </w:tcPr>
          <w:p w14:paraId="177C9115"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3(17.65%)</w:t>
            </w:r>
          </w:p>
        </w:tc>
        <w:tc>
          <w:tcPr>
            <w:tcW w:w="1047" w:type="dxa"/>
            <w:vAlign w:val="center"/>
          </w:tcPr>
          <w:p w14:paraId="20D696BE"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1(5.56%)</w:t>
            </w:r>
          </w:p>
        </w:tc>
        <w:tc>
          <w:tcPr>
            <w:tcW w:w="956" w:type="dxa"/>
            <w:vAlign w:val="center"/>
          </w:tcPr>
          <w:p w14:paraId="6361AEC5"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12(19.0%)</w:t>
            </w:r>
          </w:p>
        </w:tc>
        <w:tc>
          <w:tcPr>
            <w:tcW w:w="956" w:type="dxa"/>
            <w:vAlign w:val="center"/>
          </w:tcPr>
          <w:p w14:paraId="357A9ACD"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6 (13.6%)</w:t>
            </w:r>
          </w:p>
        </w:tc>
      </w:tr>
      <w:tr w:rsidR="00024134" w:rsidRPr="001B0B9C" w14:paraId="655B868F" w14:textId="77777777" w:rsidTr="002D5005">
        <w:trPr>
          <w:jc w:val="center"/>
        </w:trPr>
        <w:tc>
          <w:tcPr>
            <w:tcW w:w="522" w:type="dxa"/>
            <w:vMerge w:val="restart"/>
            <w:vAlign w:val="center"/>
          </w:tcPr>
          <w:p w14:paraId="57C76BA8" w14:textId="77777777" w:rsidR="00024134" w:rsidRPr="001B0B9C" w:rsidRDefault="00024134" w:rsidP="002D5005">
            <w:pPr>
              <w:autoSpaceDE w:val="0"/>
              <w:autoSpaceDN w:val="0"/>
              <w:adjustRightInd w:val="0"/>
              <w:snapToGrid w:val="0"/>
              <w:jc w:val="center"/>
              <w:rPr>
                <w:rFonts w:cstheme="minorHAnsi"/>
                <w:b/>
                <w:bCs/>
                <w:sz w:val="18"/>
                <w:szCs w:val="18"/>
              </w:rPr>
            </w:pPr>
            <w:r w:rsidRPr="001B0B9C">
              <w:rPr>
                <w:rFonts w:cstheme="minorHAnsi"/>
                <w:b/>
                <w:bCs/>
                <w:sz w:val="18"/>
                <w:szCs w:val="18"/>
              </w:rPr>
              <w:t>Q6</w:t>
            </w:r>
          </w:p>
        </w:tc>
        <w:tc>
          <w:tcPr>
            <w:tcW w:w="625" w:type="dxa"/>
            <w:vAlign w:val="center"/>
          </w:tcPr>
          <w:p w14:paraId="1879F53C"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SA+A</w:t>
            </w:r>
          </w:p>
        </w:tc>
        <w:tc>
          <w:tcPr>
            <w:tcW w:w="956" w:type="dxa"/>
            <w:vAlign w:val="center"/>
          </w:tcPr>
          <w:p w14:paraId="19C1B32D"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10(55.6%)</w:t>
            </w:r>
          </w:p>
        </w:tc>
        <w:tc>
          <w:tcPr>
            <w:tcW w:w="1047" w:type="dxa"/>
            <w:vAlign w:val="center"/>
          </w:tcPr>
          <w:p w14:paraId="3703778D"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50(60.2%)</w:t>
            </w:r>
          </w:p>
        </w:tc>
        <w:tc>
          <w:tcPr>
            <w:tcW w:w="1047" w:type="dxa"/>
            <w:vAlign w:val="center"/>
          </w:tcPr>
          <w:p w14:paraId="1B0E2A86"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15(62.50%)</w:t>
            </w:r>
          </w:p>
        </w:tc>
        <w:tc>
          <w:tcPr>
            <w:tcW w:w="1047" w:type="dxa"/>
            <w:vAlign w:val="center"/>
          </w:tcPr>
          <w:p w14:paraId="09822967"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17(58.62%)</w:t>
            </w:r>
          </w:p>
        </w:tc>
        <w:tc>
          <w:tcPr>
            <w:tcW w:w="1047" w:type="dxa"/>
            <w:vAlign w:val="center"/>
          </w:tcPr>
          <w:p w14:paraId="617B1C46"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7(53.85%)</w:t>
            </w:r>
          </w:p>
        </w:tc>
        <w:tc>
          <w:tcPr>
            <w:tcW w:w="1047" w:type="dxa"/>
            <w:vAlign w:val="center"/>
          </w:tcPr>
          <w:p w14:paraId="4AF88AB0"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11(64.71%)</w:t>
            </w:r>
          </w:p>
        </w:tc>
        <w:tc>
          <w:tcPr>
            <w:tcW w:w="1047" w:type="dxa"/>
            <w:vAlign w:val="center"/>
          </w:tcPr>
          <w:p w14:paraId="3BED52F0"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10(55.56%)</w:t>
            </w:r>
          </w:p>
        </w:tc>
        <w:tc>
          <w:tcPr>
            <w:tcW w:w="956" w:type="dxa"/>
            <w:vAlign w:val="center"/>
          </w:tcPr>
          <w:p w14:paraId="1A93823A"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50(79.4%)</w:t>
            </w:r>
          </w:p>
        </w:tc>
        <w:tc>
          <w:tcPr>
            <w:tcW w:w="956" w:type="dxa"/>
            <w:vAlign w:val="center"/>
          </w:tcPr>
          <w:p w14:paraId="27F7B806"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31(70.5%)</w:t>
            </w:r>
          </w:p>
        </w:tc>
      </w:tr>
      <w:tr w:rsidR="00024134" w:rsidRPr="001B0B9C" w14:paraId="3A5164FD" w14:textId="77777777" w:rsidTr="002D5005">
        <w:trPr>
          <w:jc w:val="center"/>
        </w:trPr>
        <w:tc>
          <w:tcPr>
            <w:tcW w:w="522" w:type="dxa"/>
            <w:vMerge/>
            <w:vAlign w:val="center"/>
          </w:tcPr>
          <w:p w14:paraId="034607A0" w14:textId="77777777" w:rsidR="00024134" w:rsidRPr="001B0B9C" w:rsidRDefault="00024134" w:rsidP="002D5005">
            <w:pPr>
              <w:autoSpaceDE w:val="0"/>
              <w:autoSpaceDN w:val="0"/>
              <w:adjustRightInd w:val="0"/>
              <w:snapToGrid w:val="0"/>
              <w:jc w:val="center"/>
              <w:rPr>
                <w:rFonts w:cstheme="minorHAnsi"/>
                <w:b/>
                <w:bCs/>
                <w:sz w:val="18"/>
                <w:szCs w:val="18"/>
              </w:rPr>
            </w:pPr>
          </w:p>
        </w:tc>
        <w:tc>
          <w:tcPr>
            <w:tcW w:w="625" w:type="dxa"/>
            <w:vAlign w:val="center"/>
          </w:tcPr>
          <w:p w14:paraId="309F3947"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D+SD</w:t>
            </w:r>
          </w:p>
        </w:tc>
        <w:tc>
          <w:tcPr>
            <w:tcW w:w="956" w:type="dxa"/>
            <w:vAlign w:val="center"/>
          </w:tcPr>
          <w:p w14:paraId="67651C74"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2(11.1%)</w:t>
            </w:r>
          </w:p>
        </w:tc>
        <w:tc>
          <w:tcPr>
            <w:tcW w:w="1047" w:type="dxa"/>
            <w:vAlign w:val="center"/>
          </w:tcPr>
          <w:p w14:paraId="2D017FCF"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12(14.50%)</w:t>
            </w:r>
          </w:p>
        </w:tc>
        <w:tc>
          <w:tcPr>
            <w:tcW w:w="1047" w:type="dxa"/>
            <w:vAlign w:val="center"/>
          </w:tcPr>
          <w:p w14:paraId="2D90F0BB"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4(16.67%)</w:t>
            </w:r>
          </w:p>
        </w:tc>
        <w:tc>
          <w:tcPr>
            <w:tcW w:w="1047" w:type="dxa"/>
            <w:vAlign w:val="center"/>
          </w:tcPr>
          <w:p w14:paraId="2C70092E"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9(31.03%)</w:t>
            </w:r>
          </w:p>
        </w:tc>
        <w:tc>
          <w:tcPr>
            <w:tcW w:w="1047" w:type="dxa"/>
            <w:vAlign w:val="center"/>
          </w:tcPr>
          <w:p w14:paraId="611CFBFB"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4(30.77%)</w:t>
            </w:r>
          </w:p>
        </w:tc>
        <w:tc>
          <w:tcPr>
            <w:tcW w:w="1047" w:type="dxa"/>
            <w:vAlign w:val="center"/>
          </w:tcPr>
          <w:p w14:paraId="2FFBB6F5"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4(23.53%)</w:t>
            </w:r>
          </w:p>
        </w:tc>
        <w:tc>
          <w:tcPr>
            <w:tcW w:w="1047" w:type="dxa"/>
            <w:vAlign w:val="center"/>
          </w:tcPr>
          <w:p w14:paraId="66A6A89F"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6(33.33%)</w:t>
            </w:r>
          </w:p>
        </w:tc>
        <w:tc>
          <w:tcPr>
            <w:tcW w:w="956" w:type="dxa"/>
            <w:vAlign w:val="center"/>
          </w:tcPr>
          <w:p w14:paraId="229FD0E0"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1(1.59%)</w:t>
            </w:r>
          </w:p>
        </w:tc>
        <w:tc>
          <w:tcPr>
            <w:tcW w:w="956" w:type="dxa"/>
            <w:vAlign w:val="center"/>
          </w:tcPr>
          <w:p w14:paraId="681CF78A"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2(4.55%)</w:t>
            </w:r>
          </w:p>
        </w:tc>
      </w:tr>
      <w:tr w:rsidR="00024134" w:rsidRPr="001B0B9C" w14:paraId="7477BC07" w14:textId="77777777" w:rsidTr="002D5005">
        <w:trPr>
          <w:jc w:val="center"/>
        </w:trPr>
        <w:tc>
          <w:tcPr>
            <w:tcW w:w="522" w:type="dxa"/>
            <w:vMerge/>
            <w:vAlign w:val="center"/>
          </w:tcPr>
          <w:p w14:paraId="5F9C216A" w14:textId="77777777" w:rsidR="00024134" w:rsidRPr="001B0B9C" w:rsidRDefault="00024134" w:rsidP="002D5005">
            <w:pPr>
              <w:autoSpaceDE w:val="0"/>
              <w:autoSpaceDN w:val="0"/>
              <w:adjustRightInd w:val="0"/>
              <w:snapToGrid w:val="0"/>
              <w:jc w:val="center"/>
              <w:rPr>
                <w:rFonts w:cstheme="minorHAnsi"/>
                <w:b/>
                <w:bCs/>
                <w:sz w:val="18"/>
                <w:szCs w:val="18"/>
              </w:rPr>
            </w:pPr>
          </w:p>
        </w:tc>
        <w:tc>
          <w:tcPr>
            <w:tcW w:w="625" w:type="dxa"/>
            <w:vAlign w:val="center"/>
          </w:tcPr>
          <w:p w14:paraId="03BAC1BE" w14:textId="77777777" w:rsidR="00024134" w:rsidRPr="001B0B9C" w:rsidRDefault="00024134" w:rsidP="002D5005">
            <w:pPr>
              <w:autoSpaceDE w:val="0"/>
              <w:autoSpaceDN w:val="0"/>
              <w:adjustRightInd w:val="0"/>
              <w:snapToGrid w:val="0"/>
              <w:jc w:val="center"/>
              <w:rPr>
                <w:rFonts w:cstheme="minorHAnsi"/>
                <w:b/>
                <w:bCs/>
                <w:sz w:val="18"/>
                <w:szCs w:val="18"/>
              </w:rPr>
            </w:pPr>
            <w:r w:rsidRPr="001B0B9C">
              <w:rPr>
                <w:rFonts w:cstheme="minorHAnsi"/>
                <w:sz w:val="18"/>
                <w:szCs w:val="18"/>
              </w:rPr>
              <w:t>N</w:t>
            </w:r>
          </w:p>
        </w:tc>
        <w:tc>
          <w:tcPr>
            <w:tcW w:w="956" w:type="dxa"/>
            <w:vAlign w:val="center"/>
          </w:tcPr>
          <w:p w14:paraId="2EA74E85"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(33.3%)</w:t>
            </w:r>
          </w:p>
        </w:tc>
        <w:tc>
          <w:tcPr>
            <w:tcW w:w="1047" w:type="dxa"/>
            <w:vAlign w:val="center"/>
          </w:tcPr>
          <w:p w14:paraId="637C1C81"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21(25.3%)</w:t>
            </w:r>
          </w:p>
        </w:tc>
        <w:tc>
          <w:tcPr>
            <w:tcW w:w="1047" w:type="dxa"/>
            <w:vAlign w:val="center"/>
          </w:tcPr>
          <w:p w14:paraId="2B5E790D"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5(20.83%)</w:t>
            </w:r>
          </w:p>
        </w:tc>
        <w:tc>
          <w:tcPr>
            <w:tcW w:w="1047" w:type="dxa"/>
            <w:vAlign w:val="center"/>
          </w:tcPr>
          <w:p w14:paraId="6256A8AF"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3(10.34%)</w:t>
            </w:r>
          </w:p>
        </w:tc>
        <w:tc>
          <w:tcPr>
            <w:tcW w:w="1047" w:type="dxa"/>
            <w:vAlign w:val="center"/>
          </w:tcPr>
          <w:p w14:paraId="31922DEC"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2(15.38%)</w:t>
            </w:r>
          </w:p>
        </w:tc>
        <w:tc>
          <w:tcPr>
            <w:tcW w:w="1047" w:type="dxa"/>
            <w:vAlign w:val="center"/>
          </w:tcPr>
          <w:p w14:paraId="4FF8833C"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2(11.76%)</w:t>
            </w:r>
          </w:p>
        </w:tc>
        <w:tc>
          <w:tcPr>
            <w:tcW w:w="1047" w:type="dxa"/>
            <w:vAlign w:val="center"/>
          </w:tcPr>
          <w:p w14:paraId="0BCF8019"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2(11.11%)</w:t>
            </w:r>
          </w:p>
        </w:tc>
        <w:tc>
          <w:tcPr>
            <w:tcW w:w="956" w:type="dxa"/>
            <w:vAlign w:val="center"/>
          </w:tcPr>
          <w:p w14:paraId="3271F6C1"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12(19.0%)</w:t>
            </w:r>
          </w:p>
        </w:tc>
        <w:tc>
          <w:tcPr>
            <w:tcW w:w="956" w:type="dxa"/>
            <w:vAlign w:val="center"/>
          </w:tcPr>
          <w:p w14:paraId="59142261"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11(25.0%)</w:t>
            </w:r>
          </w:p>
        </w:tc>
      </w:tr>
      <w:tr w:rsidR="00024134" w:rsidRPr="001B0B9C" w14:paraId="4FA28660" w14:textId="77777777" w:rsidTr="002D5005">
        <w:trPr>
          <w:jc w:val="center"/>
        </w:trPr>
        <w:tc>
          <w:tcPr>
            <w:tcW w:w="522" w:type="dxa"/>
            <w:vMerge w:val="restart"/>
            <w:vAlign w:val="center"/>
          </w:tcPr>
          <w:p w14:paraId="30753BC0" w14:textId="77777777" w:rsidR="00024134" w:rsidRPr="001B0B9C" w:rsidRDefault="00024134" w:rsidP="002D5005">
            <w:pPr>
              <w:autoSpaceDE w:val="0"/>
              <w:autoSpaceDN w:val="0"/>
              <w:adjustRightInd w:val="0"/>
              <w:snapToGrid w:val="0"/>
              <w:jc w:val="center"/>
              <w:rPr>
                <w:rFonts w:cstheme="minorHAnsi"/>
                <w:b/>
                <w:bCs/>
                <w:sz w:val="18"/>
                <w:szCs w:val="18"/>
              </w:rPr>
            </w:pPr>
            <w:r w:rsidRPr="001B0B9C">
              <w:rPr>
                <w:rFonts w:cstheme="minorHAnsi"/>
                <w:b/>
                <w:bCs/>
                <w:sz w:val="18"/>
                <w:szCs w:val="18"/>
              </w:rPr>
              <w:t>Q7</w:t>
            </w:r>
          </w:p>
        </w:tc>
        <w:tc>
          <w:tcPr>
            <w:tcW w:w="625" w:type="dxa"/>
            <w:vAlign w:val="center"/>
          </w:tcPr>
          <w:p w14:paraId="1C81FB1C"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SA+A</w:t>
            </w:r>
          </w:p>
        </w:tc>
        <w:tc>
          <w:tcPr>
            <w:tcW w:w="956" w:type="dxa"/>
            <w:vAlign w:val="center"/>
          </w:tcPr>
          <w:p w14:paraId="418B2A27"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39(47.0%)</w:t>
            </w:r>
          </w:p>
        </w:tc>
        <w:tc>
          <w:tcPr>
            <w:tcW w:w="1047" w:type="dxa"/>
            <w:vAlign w:val="center"/>
          </w:tcPr>
          <w:p w14:paraId="12DCF0DD"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0(0.0%)</w:t>
            </w:r>
          </w:p>
        </w:tc>
        <w:tc>
          <w:tcPr>
            <w:tcW w:w="1047" w:type="dxa"/>
            <w:vAlign w:val="center"/>
          </w:tcPr>
          <w:p w14:paraId="411107D5"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13(54.17%)</w:t>
            </w:r>
          </w:p>
        </w:tc>
        <w:tc>
          <w:tcPr>
            <w:tcW w:w="1047" w:type="dxa"/>
            <w:vAlign w:val="center"/>
          </w:tcPr>
          <w:p w14:paraId="45663D09"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11(37.93%)</w:t>
            </w:r>
          </w:p>
        </w:tc>
        <w:tc>
          <w:tcPr>
            <w:tcW w:w="1047" w:type="dxa"/>
            <w:vAlign w:val="center"/>
          </w:tcPr>
          <w:p w14:paraId="7E40671F"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5(38.46%)</w:t>
            </w:r>
          </w:p>
        </w:tc>
        <w:tc>
          <w:tcPr>
            <w:tcW w:w="1047" w:type="dxa"/>
            <w:vAlign w:val="center"/>
          </w:tcPr>
          <w:p w14:paraId="07C0FCD6"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10(58.82%)</w:t>
            </w:r>
          </w:p>
        </w:tc>
        <w:tc>
          <w:tcPr>
            <w:tcW w:w="1047" w:type="dxa"/>
            <w:vAlign w:val="center"/>
          </w:tcPr>
          <w:p w14:paraId="11B058DD"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13(72.22%)</w:t>
            </w:r>
          </w:p>
        </w:tc>
        <w:tc>
          <w:tcPr>
            <w:tcW w:w="956" w:type="dxa"/>
            <w:vAlign w:val="center"/>
          </w:tcPr>
          <w:p w14:paraId="354DD5D3"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39(61.9%)</w:t>
            </w:r>
          </w:p>
        </w:tc>
        <w:tc>
          <w:tcPr>
            <w:tcW w:w="956" w:type="dxa"/>
            <w:vAlign w:val="center"/>
          </w:tcPr>
          <w:p w14:paraId="0610DAB2"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26(59.1%)</w:t>
            </w:r>
          </w:p>
        </w:tc>
      </w:tr>
      <w:tr w:rsidR="00024134" w:rsidRPr="001B0B9C" w14:paraId="2D41F42A" w14:textId="77777777" w:rsidTr="002D5005">
        <w:trPr>
          <w:jc w:val="center"/>
        </w:trPr>
        <w:tc>
          <w:tcPr>
            <w:tcW w:w="522" w:type="dxa"/>
            <w:vMerge/>
            <w:vAlign w:val="center"/>
          </w:tcPr>
          <w:p w14:paraId="2909F50E" w14:textId="77777777" w:rsidR="00024134" w:rsidRPr="001B0B9C" w:rsidRDefault="00024134" w:rsidP="002D5005">
            <w:pPr>
              <w:autoSpaceDE w:val="0"/>
              <w:autoSpaceDN w:val="0"/>
              <w:adjustRightInd w:val="0"/>
              <w:snapToGrid w:val="0"/>
              <w:jc w:val="center"/>
              <w:rPr>
                <w:rFonts w:cstheme="minorHAnsi"/>
                <w:b/>
                <w:bCs/>
                <w:sz w:val="18"/>
                <w:szCs w:val="18"/>
              </w:rPr>
            </w:pPr>
          </w:p>
        </w:tc>
        <w:tc>
          <w:tcPr>
            <w:tcW w:w="625" w:type="dxa"/>
            <w:vAlign w:val="center"/>
          </w:tcPr>
          <w:p w14:paraId="7E0AEE4D"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D+SD</w:t>
            </w:r>
          </w:p>
        </w:tc>
        <w:tc>
          <w:tcPr>
            <w:tcW w:w="956" w:type="dxa"/>
            <w:vAlign w:val="center"/>
          </w:tcPr>
          <w:p w14:paraId="04650679"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16(19.3%)</w:t>
            </w:r>
          </w:p>
        </w:tc>
        <w:tc>
          <w:tcPr>
            <w:tcW w:w="1047" w:type="dxa"/>
            <w:vAlign w:val="center"/>
          </w:tcPr>
          <w:p w14:paraId="32B6053B"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0(00.0%)</w:t>
            </w:r>
          </w:p>
        </w:tc>
        <w:tc>
          <w:tcPr>
            <w:tcW w:w="1047" w:type="dxa"/>
            <w:vAlign w:val="center"/>
          </w:tcPr>
          <w:p w14:paraId="0BF387E5"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6(25.00%)</w:t>
            </w:r>
          </w:p>
        </w:tc>
        <w:tc>
          <w:tcPr>
            <w:tcW w:w="1047" w:type="dxa"/>
            <w:vAlign w:val="center"/>
          </w:tcPr>
          <w:p w14:paraId="18B11F68"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13(44.83%)</w:t>
            </w:r>
          </w:p>
        </w:tc>
        <w:tc>
          <w:tcPr>
            <w:tcW w:w="1047" w:type="dxa"/>
            <w:vAlign w:val="center"/>
          </w:tcPr>
          <w:p w14:paraId="5E0E89A2"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4(30.77%)</w:t>
            </w:r>
          </w:p>
        </w:tc>
        <w:tc>
          <w:tcPr>
            <w:tcW w:w="1047" w:type="dxa"/>
            <w:vAlign w:val="center"/>
          </w:tcPr>
          <w:p w14:paraId="6EC2F62C"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5(29.41%)</w:t>
            </w:r>
          </w:p>
        </w:tc>
        <w:tc>
          <w:tcPr>
            <w:tcW w:w="1047" w:type="dxa"/>
            <w:vAlign w:val="center"/>
          </w:tcPr>
          <w:p w14:paraId="486AEC85"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3(16.67%)</w:t>
            </w:r>
          </w:p>
        </w:tc>
        <w:tc>
          <w:tcPr>
            <w:tcW w:w="956" w:type="dxa"/>
            <w:vAlign w:val="center"/>
          </w:tcPr>
          <w:p w14:paraId="490091F1"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3(4.76%)</w:t>
            </w:r>
          </w:p>
        </w:tc>
        <w:tc>
          <w:tcPr>
            <w:tcW w:w="956" w:type="dxa"/>
            <w:vAlign w:val="center"/>
          </w:tcPr>
          <w:p w14:paraId="35EBAC68"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6(13.6%)</w:t>
            </w:r>
          </w:p>
        </w:tc>
      </w:tr>
      <w:tr w:rsidR="00024134" w:rsidRPr="001B0B9C" w14:paraId="56D16CB2" w14:textId="77777777" w:rsidTr="002D5005">
        <w:trPr>
          <w:jc w:val="center"/>
        </w:trPr>
        <w:tc>
          <w:tcPr>
            <w:tcW w:w="522" w:type="dxa"/>
            <w:vMerge/>
            <w:vAlign w:val="center"/>
          </w:tcPr>
          <w:p w14:paraId="5640B5B0" w14:textId="77777777" w:rsidR="00024134" w:rsidRPr="001B0B9C" w:rsidRDefault="00024134" w:rsidP="002D5005">
            <w:pPr>
              <w:autoSpaceDE w:val="0"/>
              <w:autoSpaceDN w:val="0"/>
              <w:adjustRightInd w:val="0"/>
              <w:snapToGrid w:val="0"/>
              <w:jc w:val="center"/>
              <w:rPr>
                <w:rFonts w:cstheme="minorHAnsi"/>
                <w:b/>
                <w:bCs/>
                <w:sz w:val="18"/>
                <w:szCs w:val="18"/>
              </w:rPr>
            </w:pPr>
          </w:p>
        </w:tc>
        <w:tc>
          <w:tcPr>
            <w:tcW w:w="625" w:type="dxa"/>
            <w:vAlign w:val="center"/>
          </w:tcPr>
          <w:p w14:paraId="0B871741" w14:textId="77777777" w:rsidR="00024134" w:rsidRPr="001B0B9C" w:rsidRDefault="00024134" w:rsidP="002D5005">
            <w:pPr>
              <w:autoSpaceDE w:val="0"/>
              <w:autoSpaceDN w:val="0"/>
              <w:adjustRightInd w:val="0"/>
              <w:snapToGrid w:val="0"/>
              <w:jc w:val="center"/>
              <w:rPr>
                <w:rFonts w:cstheme="minorHAnsi"/>
                <w:b/>
                <w:bCs/>
                <w:sz w:val="18"/>
                <w:szCs w:val="18"/>
              </w:rPr>
            </w:pPr>
            <w:r w:rsidRPr="001B0B9C">
              <w:rPr>
                <w:rFonts w:cstheme="minorHAnsi"/>
                <w:sz w:val="18"/>
                <w:szCs w:val="18"/>
              </w:rPr>
              <w:t>N</w:t>
            </w:r>
          </w:p>
        </w:tc>
        <w:tc>
          <w:tcPr>
            <w:tcW w:w="956" w:type="dxa"/>
            <w:vAlign w:val="center"/>
          </w:tcPr>
          <w:p w14:paraId="5893C4D2"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3(16.70%)</w:t>
            </w:r>
          </w:p>
        </w:tc>
        <w:tc>
          <w:tcPr>
            <w:tcW w:w="1047" w:type="dxa"/>
            <w:vAlign w:val="center"/>
          </w:tcPr>
          <w:p w14:paraId="37F28C93"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28(33.7%)</w:t>
            </w:r>
          </w:p>
        </w:tc>
        <w:tc>
          <w:tcPr>
            <w:tcW w:w="1047" w:type="dxa"/>
            <w:vAlign w:val="center"/>
          </w:tcPr>
          <w:p w14:paraId="6F07A689"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5(20.83%)</w:t>
            </w:r>
          </w:p>
        </w:tc>
        <w:tc>
          <w:tcPr>
            <w:tcW w:w="1047" w:type="dxa"/>
            <w:vAlign w:val="center"/>
          </w:tcPr>
          <w:p w14:paraId="138CCC62"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5(17.24%)</w:t>
            </w:r>
          </w:p>
        </w:tc>
        <w:tc>
          <w:tcPr>
            <w:tcW w:w="1047" w:type="dxa"/>
            <w:vAlign w:val="center"/>
          </w:tcPr>
          <w:p w14:paraId="1B8993C3"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4(30.77%)</w:t>
            </w:r>
          </w:p>
        </w:tc>
        <w:tc>
          <w:tcPr>
            <w:tcW w:w="1047" w:type="dxa"/>
            <w:vAlign w:val="center"/>
          </w:tcPr>
          <w:p w14:paraId="07F6503F"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2(11.76%)</w:t>
            </w:r>
          </w:p>
        </w:tc>
        <w:tc>
          <w:tcPr>
            <w:tcW w:w="1047" w:type="dxa"/>
            <w:vAlign w:val="center"/>
          </w:tcPr>
          <w:p w14:paraId="0F714167"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2(11.11%)</w:t>
            </w:r>
          </w:p>
        </w:tc>
        <w:tc>
          <w:tcPr>
            <w:tcW w:w="956" w:type="dxa"/>
            <w:vAlign w:val="center"/>
          </w:tcPr>
          <w:p w14:paraId="06E6CEF5"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21(33.3%)</w:t>
            </w:r>
          </w:p>
        </w:tc>
        <w:tc>
          <w:tcPr>
            <w:tcW w:w="956" w:type="dxa"/>
            <w:vAlign w:val="center"/>
          </w:tcPr>
          <w:p w14:paraId="5F9E4BDE"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12(27.3%)</w:t>
            </w:r>
          </w:p>
        </w:tc>
      </w:tr>
      <w:tr w:rsidR="00024134" w:rsidRPr="001B0B9C" w14:paraId="1BC9503C" w14:textId="77777777" w:rsidTr="002D5005">
        <w:trPr>
          <w:jc w:val="center"/>
        </w:trPr>
        <w:tc>
          <w:tcPr>
            <w:tcW w:w="522" w:type="dxa"/>
            <w:vMerge w:val="restart"/>
            <w:vAlign w:val="center"/>
          </w:tcPr>
          <w:p w14:paraId="3B43DBD4" w14:textId="77777777" w:rsidR="00024134" w:rsidRPr="001B0B9C" w:rsidRDefault="00024134" w:rsidP="002D5005">
            <w:pPr>
              <w:autoSpaceDE w:val="0"/>
              <w:autoSpaceDN w:val="0"/>
              <w:adjustRightInd w:val="0"/>
              <w:snapToGrid w:val="0"/>
              <w:jc w:val="center"/>
              <w:rPr>
                <w:rFonts w:cstheme="minorHAnsi"/>
                <w:b/>
                <w:bCs/>
                <w:sz w:val="18"/>
                <w:szCs w:val="18"/>
              </w:rPr>
            </w:pPr>
            <w:r w:rsidRPr="001B0B9C">
              <w:rPr>
                <w:rFonts w:cstheme="minorHAnsi"/>
                <w:b/>
                <w:bCs/>
                <w:sz w:val="18"/>
                <w:szCs w:val="18"/>
              </w:rPr>
              <w:t>Q8</w:t>
            </w:r>
          </w:p>
        </w:tc>
        <w:tc>
          <w:tcPr>
            <w:tcW w:w="625" w:type="dxa"/>
            <w:vAlign w:val="center"/>
          </w:tcPr>
          <w:p w14:paraId="355534D3"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SA+A</w:t>
            </w:r>
          </w:p>
        </w:tc>
        <w:tc>
          <w:tcPr>
            <w:tcW w:w="956" w:type="dxa"/>
            <w:vAlign w:val="center"/>
          </w:tcPr>
          <w:p w14:paraId="20D85035"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11(61.1%)</w:t>
            </w:r>
          </w:p>
        </w:tc>
        <w:tc>
          <w:tcPr>
            <w:tcW w:w="1047" w:type="dxa"/>
            <w:vAlign w:val="center"/>
          </w:tcPr>
          <w:p w14:paraId="2589B4A8"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41(49.4%)</w:t>
            </w:r>
          </w:p>
        </w:tc>
        <w:tc>
          <w:tcPr>
            <w:tcW w:w="1047" w:type="dxa"/>
            <w:vAlign w:val="center"/>
          </w:tcPr>
          <w:p w14:paraId="2EE45BBC"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15(62.50%)</w:t>
            </w:r>
          </w:p>
        </w:tc>
        <w:tc>
          <w:tcPr>
            <w:tcW w:w="1047" w:type="dxa"/>
            <w:vAlign w:val="center"/>
          </w:tcPr>
          <w:p w14:paraId="09A018D0"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10(34.48%)</w:t>
            </w:r>
          </w:p>
        </w:tc>
        <w:tc>
          <w:tcPr>
            <w:tcW w:w="1047" w:type="dxa"/>
            <w:vAlign w:val="center"/>
          </w:tcPr>
          <w:p w14:paraId="5DE48B0C"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6(46.15%)</w:t>
            </w:r>
          </w:p>
        </w:tc>
        <w:tc>
          <w:tcPr>
            <w:tcW w:w="1047" w:type="dxa"/>
            <w:vAlign w:val="center"/>
          </w:tcPr>
          <w:p w14:paraId="23B74100"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10(58.82%)</w:t>
            </w:r>
          </w:p>
        </w:tc>
        <w:tc>
          <w:tcPr>
            <w:tcW w:w="1047" w:type="dxa"/>
            <w:vAlign w:val="center"/>
          </w:tcPr>
          <w:p w14:paraId="48455738"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11(61.11%)</w:t>
            </w:r>
          </w:p>
        </w:tc>
        <w:tc>
          <w:tcPr>
            <w:tcW w:w="956" w:type="dxa"/>
            <w:vAlign w:val="center"/>
          </w:tcPr>
          <w:p w14:paraId="272FDE5B"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35(55.6%)</w:t>
            </w:r>
          </w:p>
        </w:tc>
        <w:tc>
          <w:tcPr>
            <w:tcW w:w="956" w:type="dxa"/>
            <w:vAlign w:val="center"/>
          </w:tcPr>
          <w:p w14:paraId="727208D2"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27(61.4%)</w:t>
            </w:r>
          </w:p>
        </w:tc>
      </w:tr>
      <w:tr w:rsidR="00024134" w:rsidRPr="001B0B9C" w14:paraId="40069162" w14:textId="77777777" w:rsidTr="002D5005">
        <w:trPr>
          <w:jc w:val="center"/>
        </w:trPr>
        <w:tc>
          <w:tcPr>
            <w:tcW w:w="522" w:type="dxa"/>
            <w:vMerge/>
            <w:vAlign w:val="center"/>
          </w:tcPr>
          <w:p w14:paraId="1517CFA9" w14:textId="77777777" w:rsidR="00024134" w:rsidRPr="001B0B9C" w:rsidRDefault="00024134" w:rsidP="002D5005">
            <w:pPr>
              <w:autoSpaceDE w:val="0"/>
              <w:autoSpaceDN w:val="0"/>
              <w:adjustRightInd w:val="0"/>
              <w:snapToGrid w:val="0"/>
              <w:jc w:val="center"/>
              <w:rPr>
                <w:rFonts w:cstheme="minorHAnsi"/>
                <w:b/>
                <w:bCs/>
                <w:sz w:val="18"/>
                <w:szCs w:val="18"/>
              </w:rPr>
            </w:pPr>
          </w:p>
        </w:tc>
        <w:tc>
          <w:tcPr>
            <w:tcW w:w="625" w:type="dxa"/>
            <w:vAlign w:val="center"/>
          </w:tcPr>
          <w:p w14:paraId="4D865345"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D+SD</w:t>
            </w:r>
          </w:p>
        </w:tc>
        <w:tc>
          <w:tcPr>
            <w:tcW w:w="956" w:type="dxa"/>
            <w:vAlign w:val="center"/>
          </w:tcPr>
          <w:p w14:paraId="353565D8"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15(18.1%)</w:t>
            </w:r>
          </w:p>
        </w:tc>
        <w:tc>
          <w:tcPr>
            <w:tcW w:w="1047" w:type="dxa"/>
            <w:vAlign w:val="center"/>
          </w:tcPr>
          <w:p w14:paraId="5C90D8E6"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0(0.0%)</w:t>
            </w:r>
          </w:p>
        </w:tc>
        <w:tc>
          <w:tcPr>
            <w:tcW w:w="1047" w:type="dxa"/>
            <w:vAlign w:val="center"/>
          </w:tcPr>
          <w:p w14:paraId="3BDDC9B2"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5(20.83%)</w:t>
            </w:r>
          </w:p>
        </w:tc>
        <w:tc>
          <w:tcPr>
            <w:tcW w:w="1047" w:type="dxa"/>
            <w:vAlign w:val="center"/>
          </w:tcPr>
          <w:p w14:paraId="468F78D9"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11(37.93%)</w:t>
            </w:r>
          </w:p>
        </w:tc>
        <w:tc>
          <w:tcPr>
            <w:tcW w:w="1047" w:type="dxa"/>
            <w:vAlign w:val="center"/>
          </w:tcPr>
          <w:p w14:paraId="091BE5BE"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5(38.46%)</w:t>
            </w:r>
          </w:p>
        </w:tc>
        <w:tc>
          <w:tcPr>
            <w:tcW w:w="1047" w:type="dxa"/>
            <w:vAlign w:val="center"/>
          </w:tcPr>
          <w:p w14:paraId="0E495363"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6(35.29%)</w:t>
            </w:r>
          </w:p>
        </w:tc>
        <w:tc>
          <w:tcPr>
            <w:tcW w:w="1047" w:type="dxa"/>
            <w:vAlign w:val="center"/>
          </w:tcPr>
          <w:p w14:paraId="2E10BAA2"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3(16.67%)</w:t>
            </w:r>
          </w:p>
        </w:tc>
        <w:tc>
          <w:tcPr>
            <w:tcW w:w="956" w:type="dxa"/>
            <w:vAlign w:val="center"/>
          </w:tcPr>
          <w:p w14:paraId="52D49F22"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6(9.52%)</w:t>
            </w:r>
          </w:p>
        </w:tc>
        <w:tc>
          <w:tcPr>
            <w:tcW w:w="956" w:type="dxa"/>
            <w:vAlign w:val="center"/>
          </w:tcPr>
          <w:p w14:paraId="41E9C3BA"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7(15.9%)</w:t>
            </w:r>
          </w:p>
        </w:tc>
      </w:tr>
      <w:tr w:rsidR="00024134" w:rsidRPr="001B0B9C" w14:paraId="5C2C8C00" w14:textId="77777777" w:rsidTr="002D5005">
        <w:trPr>
          <w:jc w:val="center"/>
        </w:trPr>
        <w:tc>
          <w:tcPr>
            <w:tcW w:w="522" w:type="dxa"/>
            <w:vMerge/>
            <w:vAlign w:val="center"/>
          </w:tcPr>
          <w:p w14:paraId="57043C22" w14:textId="77777777" w:rsidR="00024134" w:rsidRPr="001B0B9C" w:rsidRDefault="00024134" w:rsidP="002D5005">
            <w:pPr>
              <w:autoSpaceDE w:val="0"/>
              <w:autoSpaceDN w:val="0"/>
              <w:adjustRightInd w:val="0"/>
              <w:snapToGrid w:val="0"/>
              <w:jc w:val="center"/>
              <w:rPr>
                <w:rFonts w:cstheme="minorHAnsi"/>
                <w:b/>
                <w:bCs/>
                <w:sz w:val="18"/>
                <w:szCs w:val="18"/>
              </w:rPr>
            </w:pPr>
          </w:p>
        </w:tc>
        <w:tc>
          <w:tcPr>
            <w:tcW w:w="625" w:type="dxa"/>
            <w:vAlign w:val="center"/>
          </w:tcPr>
          <w:p w14:paraId="5883D4E5" w14:textId="77777777" w:rsidR="00024134" w:rsidRPr="001B0B9C" w:rsidRDefault="00024134" w:rsidP="002D5005">
            <w:pPr>
              <w:autoSpaceDE w:val="0"/>
              <w:autoSpaceDN w:val="0"/>
              <w:adjustRightInd w:val="0"/>
              <w:snapToGrid w:val="0"/>
              <w:jc w:val="center"/>
              <w:rPr>
                <w:rFonts w:cstheme="minorHAnsi"/>
                <w:b/>
                <w:bCs/>
                <w:sz w:val="18"/>
                <w:szCs w:val="18"/>
              </w:rPr>
            </w:pPr>
            <w:r w:rsidRPr="001B0B9C">
              <w:rPr>
                <w:rFonts w:cstheme="minorHAnsi"/>
                <w:sz w:val="18"/>
                <w:szCs w:val="18"/>
              </w:rPr>
              <w:t>N</w:t>
            </w:r>
          </w:p>
        </w:tc>
        <w:tc>
          <w:tcPr>
            <w:tcW w:w="956" w:type="dxa"/>
            <w:vAlign w:val="center"/>
          </w:tcPr>
          <w:p w14:paraId="548B2849"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3(16.7%)</w:t>
            </w:r>
          </w:p>
        </w:tc>
        <w:tc>
          <w:tcPr>
            <w:tcW w:w="1047" w:type="dxa"/>
            <w:vAlign w:val="center"/>
          </w:tcPr>
          <w:p w14:paraId="79956337"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27(32.5%)</w:t>
            </w:r>
          </w:p>
        </w:tc>
        <w:tc>
          <w:tcPr>
            <w:tcW w:w="1047" w:type="dxa"/>
            <w:vAlign w:val="center"/>
          </w:tcPr>
          <w:p w14:paraId="730C27FE"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4(16.67%)</w:t>
            </w:r>
          </w:p>
        </w:tc>
        <w:tc>
          <w:tcPr>
            <w:tcW w:w="1047" w:type="dxa"/>
            <w:vAlign w:val="center"/>
          </w:tcPr>
          <w:p w14:paraId="34673495"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8(27.59%)</w:t>
            </w:r>
          </w:p>
        </w:tc>
        <w:tc>
          <w:tcPr>
            <w:tcW w:w="1047" w:type="dxa"/>
            <w:vAlign w:val="center"/>
          </w:tcPr>
          <w:p w14:paraId="765914F6"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2(15.38%)</w:t>
            </w:r>
          </w:p>
        </w:tc>
        <w:tc>
          <w:tcPr>
            <w:tcW w:w="1047" w:type="dxa"/>
            <w:vAlign w:val="center"/>
          </w:tcPr>
          <w:p w14:paraId="52862397"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1(5.88%)</w:t>
            </w:r>
          </w:p>
        </w:tc>
        <w:tc>
          <w:tcPr>
            <w:tcW w:w="1047" w:type="dxa"/>
            <w:vAlign w:val="center"/>
          </w:tcPr>
          <w:p w14:paraId="7F104C5E"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4(22.22%)</w:t>
            </w:r>
          </w:p>
        </w:tc>
        <w:tc>
          <w:tcPr>
            <w:tcW w:w="956" w:type="dxa"/>
            <w:vAlign w:val="center"/>
          </w:tcPr>
          <w:p w14:paraId="2F4E9D4C"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22(34.9%)</w:t>
            </w:r>
          </w:p>
        </w:tc>
        <w:tc>
          <w:tcPr>
            <w:tcW w:w="956" w:type="dxa"/>
            <w:vAlign w:val="center"/>
          </w:tcPr>
          <w:p w14:paraId="75F53CDB"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10(22.7%)</w:t>
            </w:r>
          </w:p>
        </w:tc>
      </w:tr>
      <w:tr w:rsidR="00024134" w:rsidRPr="001B0B9C" w14:paraId="018754FE" w14:textId="77777777" w:rsidTr="002D5005">
        <w:trPr>
          <w:jc w:val="center"/>
        </w:trPr>
        <w:tc>
          <w:tcPr>
            <w:tcW w:w="522" w:type="dxa"/>
            <w:vMerge w:val="restart"/>
            <w:vAlign w:val="center"/>
          </w:tcPr>
          <w:p w14:paraId="3403D250" w14:textId="77777777" w:rsidR="00024134" w:rsidRPr="001B0B9C" w:rsidRDefault="00024134" w:rsidP="002D5005">
            <w:pPr>
              <w:autoSpaceDE w:val="0"/>
              <w:autoSpaceDN w:val="0"/>
              <w:adjustRightInd w:val="0"/>
              <w:snapToGrid w:val="0"/>
              <w:jc w:val="center"/>
              <w:rPr>
                <w:rFonts w:cstheme="minorHAnsi"/>
                <w:b/>
                <w:bCs/>
                <w:sz w:val="18"/>
                <w:szCs w:val="18"/>
              </w:rPr>
            </w:pPr>
            <w:r w:rsidRPr="001B0B9C">
              <w:rPr>
                <w:rFonts w:cstheme="minorHAnsi"/>
                <w:b/>
                <w:bCs/>
                <w:sz w:val="18"/>
                <w:szCs w:val="18"/>
              </w:rPr>
              <w:t>Q9</w:t>
            </w:r>
          </w:p>
        </w:tc>
        <w:tc>
          <w:tcPr>
            <w:tcW w:w="625" w:type="dxa"/>
            <w:vAlign w:val="center"/>
          </w:tcPr>
          <w:p w14:paraId="11A819A3"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SA+A</w:t>
            </w:r>
          </w:p>
        </w:tc>
        <w:tc>
          <w:tcPr>
            <w:tcW w:w="956" w:type="dxa"/>
            <w:vAlign w:val="center"/>
          </w:tcPr>
          <w:p w14:paraId="78EC3C22"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11(61.1%)</w:t>
            </w:r>
          </w:p>
        </w:tc>
        <w:tc>
          <w:tcPr>
            <w:tcW w:w="1047" w:type="dxa"/>
            <w:vAlign w:val="center"/>
          </w:tcPr>
          <w:p w14:paraId="19CBCDDA"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49(59.0%)</w:t>
            </w:r>
          </w:p>
        </w:tc>
        <w:tc>
          <w:tcPr>
            <w:tcW w:w="1047" w:type="dxa"/>
            <w:vAlign w:val="center"/>
          </w:tcPr>
          <w:p w14:paraId="3AA4F472"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15(62.50%)</w:t>
            </w:r>
          </w:p>
        </w:tc>
        <w:tc>
          <w:tcPr>
            <w:tcW w:w="1047" w:type="dxa"/>
            <w:vAlign w:val="center"/>
          </w:tcPr>
          <w:p w14:paraId="6542817E"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16(55.17%)</w:t>
            </w:r>
          </w:p>
        </w:tc>
        <w:tc>
          <w:tcPr>
            <w:tcW w:w="1047" w:type="dxa"/>
            <w:vAlign w:val="center"/>
          </w:tcPr>
          <w:p w14:paraId="436EB4EF"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7(53.85%)</w:t>
            </w:r>
          </w:p>
        </w:tc>
        <w:tc>
          <w:tcPr>
            <w:tcW w:w="1047" w:type="dxa"/>
            <w:vAlign w:val="center"/>
          </w:tcPr>
          <w:p w14:paraId="09201FD3"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11(64.71%)</w:t>
            </w:r>
          </w:p>
        </w:tc>
        <w:tc>
          <w:tcPr>
            <w:tcW w:w="1047" w:type="dxa"/>
            <w:vAlign w:val="center"/>
          </w:tcPr>
          <w:p w14:paraId="3071A3D1"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11(61.11%)</w:t>
            </w:r>
          </w:p>
        </w:tc>
        <w:tc>
          <w:tcPr>
            <w:tcW w:w="956" w:type="dxa"/>
            <w:vAlign w:val="center"/>
          </w:tcPr>
          <w:p w14:paraId="12A64B51"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38(60.3%)</w:t>
            </w:r>
          </w:p>
        </w:tc>
        <w:tc>
          <w:tcPr>
            <w:tcW w:w="956" w:type="dxa"/>
            <w:vAlign w:val="center"/>
          </w:tcPr>
          <w:p w14:paraId="10A4135B"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33(75.0%)</w:t>
            </w:r>
          </w:p>
        </w:tc>
      </w:tr>
      <w:tr w:rsidR="00024134" w:rsidRPr="001B0B9C" w14:paraId="48A01455" w14:textId="77777777" w:rsidTr="002D5005">
        <w:trPr>
          <w:jc w:val="center"/>
        </w:trPr>
        <w:tc>
          <w:tcPr>
            <w:tcW w:w="522" w:type="dxa"/>
            <w:vMerge/>
            <w:vAlign w:val="center"/>
          </w:tcPr>
          <w:p w14:paraId="3FD439F6" w14:textId="77777777" w:rsidR="00024134" w:rsidRPr="001B0B9C" w:rsidRDefault="00024134" w:rsidP="002D5005">
            <w:pPr>
              <w:autoSpaceDE w:val="0"/>
              <w:autoSpaceDN w:val="0"/>
              <w:adjustRightInd w:val="0"/>
              <w:snapToGrid w:val="0"/>
              <w:jc w:val="center"/>
              <w:rPr>
                <w:rFonts w:cstheme="minorHAnsi"/>
                <w:b/>
                <w:bCs/>
                <w:sz w:val="18"/>
                <w:szCs w:val="18"/>
              </w:rPr>
            </w:pPr>
          </w:p>
        </w:tc>
        <w:tc>
          <w:tcPr>
            <w:tcW w:w="625" w:type="dxa"/>
            <w:vAlign w:val="center"/>
          </w:tcPr>
          <w:p w14:paraId="4BC07A38"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D+SD</w:t>
            </w:r>
          </w:p>
        </w:tc>
        <w:tc>
          <w:tcPr>
            <w:tcW w:w="956" w:type="dxa"/>
            <w:vAlign w:val="center"/>
          </w:tcPr>
          <w:p w14:paraId="321D9235"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3(16.7%)</w:t>
            </w:r>
          </w:p>
        </w:tc>
        <w:tc>
          <w:tcPr>
            <w:tcW w:w="1047" w:type="dxa"/>
            <w:vAlign w:val="center"/>
          </w:tcPr>
          <w:p w14:paraId="337EC941"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15(18.1%)</w:t>
            </w:r>
          </w:p>
        </w:tc>
        <w:tc>
          <w:tcPr>
            <w:tcW w:w="1047" w:type="dxa"/>
            <w:vAlign w:val="center"/>
          </w:tcPr>
          <w:p w14:paraId="21FB9FD4"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4(16.67%)</w:t>
            </w:r>
          </w:p>
        </w:tc>
        <w:tc>
          <w:tcPr>
            <w:tcW w:w="1047" w:type="dxa"/>
            <w:vAlign w:val="center"/>
          </w:tcPr>
          <w:p w14:paraId="4D2F39FE"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7(24.14%)</w:t>
            </w:r>
          </w:p>
        </w:tc>
        <w:tc>
          <w:tcPr>
            <w:tcW w:w="1047" w:type="dxa"/>
            <w:vAlign w:val="center"/>
          </w:tcPr>
          <w:p w14:paraId="27D0A509"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5(38.46%)</w:t>
            </w:r>
          </w:p>
        </w:tc>
        <w:tc>
          <w:tcPr>
            <w:tcW w:w="1047" w:type="dxa"/>
            <w:vAlign w:val="center"/>
          </w:tcPr>
          <w:p w14:paraId="0A5802FE"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3(17.65%)</w:t>
            </w:r>
          </w:p>
        </w:tc>
        <w:tc>
          <w:tcPr>
            <w:tcW w:w="1047" w:type="dxa"/>
            <w:vAlign w:val="center"/>
          </w:tcPr>
          <w:p w14:paraId="6D779101"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4(22.22%)</w:t>
            </w:r>
          </w:p>
        </w:tc>
        <w:tc>
          <w:tcPr>
            <w:tcW w:w="956" w:type="dxa"/>
            <w:vAlign w:val="center"/>
          </w:tcPr>
          <w:p w14:paraId="1F02BF30"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10(15.9%)</w:t>
            </w:r>
          </w:p>
        </w:tc>
        <w:tc>
          <w:tcPr>
            <w:tcW w:w="956" w:type="dxa"/>
            <w:vAlign w:val="center"/>
          </w:tcPr>
          <w:p w14:paraId="476D5699"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5(11.4%)</w:t>
            </w:r>
          </w:p>
        </w:tc>
      </w:tr>
      <w:tr w:rsidR="00024134" w:rsidRPr="001B0B9C" w14:paraId="510865F1" w14:textId="77777777" w:rsidTr="002D5005">
        <w:trPr>
          <w:jc w:val="center"/>
        </w:trPr>
        <w:tc>
          <w:tcPr>
            <w:tcW w:w="522" w:type="dxa"/>
            <w:vMerge/>
            <w:vAlign w:val="center"/>
          </w:tcPr>
          <w:p w14:paraId="4038D82C" w14:textId="77777777" w:rsidR="00024134" w:rsidRPr="001B0B9C" w:rsidRDefault="00024134" w:rsidP="002D5005">
            <w:pPr>
              <w:autoSpaceDE w:val="0"/>
              <w:autoSpaceDN w:val="0"/>
              <w:adjustRightInd w:val="0"/>
              <w:snapToGrid w:val="0"/>
              <w:jc w:val="center"/>
              <w:rPr>
                <w:rFonts w:cstheme="minorHAnsi"/>
                <w:b/>
                <w:bCs/>
                <w:sz w:val="18"/>
                <w:szCs w:val="18"/>
              </w:rPr>
            </w:pPr>
          </w:p>
        </w:tc>
        <w:tc>
          <w:tcPr>
            <w:tcW w:w="625" w:type="dxa"/>
            <w:vAlign w:val="center"/>
          </w:tcPr>
          <w:p w14:paraId="5FC9DAE9" w14:textId="77777777" w:rsidR="00024134" w:rsidRPr="001B0B9C" w:rsidRDefault="00024134" w:rsidP="002D5005">
            <w:pPr>
              <w:autoSpaceDE w:val="0"/>
              <w:autoSpaceDN w:val="0"/>
              <w:adjustRightInd w:val="0"/>
              <w:snapToGrid w:val="0"/>
              <w:jc w:val="center"/>
              <w:rPr>
                <w:rFonts w:cstheme="minorHAnsi"/>
                <w:b/>
                <w:bCs/>
                <w:sz w:val="18"/>
                <w:szCs w:val="18"/>
              </w:rPr>
            </w:pPr>
            <w:r w:rsidRPr="001B0B9C">
              <w:rPr>
                <w:rFonts w:cstheme="minorHAnsi"/>
                <w:sz w:val="18"/>
                <w:szCs w:val="18"/>
              </w:rPr>
              <w:t>N</w:t>
            </w:r>
          </w:p>
        </w:tc>
        <w:tc>
          <w:tcPr>
            <w:tcW w:w="956" w:type="dxa"/>
            <w:vAlign w:val="center"/>
          </w:tcPr>
          <w:p w14:paraId="5DE00F0F"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4(22.20%)</w:t>
            </w:r>
          </w:p>
        </w:tc>
        <w:tc>
          <w:tcPr>
            <w:tcW w:w="1047" w:type="dxa"/>
            <w:vAlign w:val="center"/>
          </w:tcPr>
          <w:p w14:paraId="77AE9A4C"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19(22.90%)</w:t>
            </w:r>
          </w:p>
        </w:tc>
        <w:tc>
          <w:tcPr>
            <w:tcW w:w="1047" w:type="dxa"/>
            <w:vAlign w:val="center"/>
          </w:tcPr>
          <w:p w14:paraId="00624C60"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5(20.83%)</w:t>
            </w:r>
          </w:p>
        </w:tc>
        <w:tc>
          <w:tcPr>
            <w:tcW w:w="1047" w:type="dxa"/>
            <w:vAlign w:val="center"/>
          </w:tcPr>
          <w:p w14:paraId="5618AE9A"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6(20.69%)</w:t>
            </w:r>
          </w:p>
        </w:tc>
        <w:tc>
          <w:tcPr>
            <w:tcW w:w="1047" w:type="dxa"/>
            <w:vAlign w:val="center"/>
          </w:tcPr>
          <w:p w14:paraId="0BEF3ED7"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1(15.38%)</w:t>
            </w:r>
          </w:p>
        </w:tc>
        <w:tc>
          <w:tcPr>
            <w:tcW w:w="1047" w:type="dxa"/>
            <w:vAlign w:val="center"/>
          </w:tcPr>
          <w:p w14:paraId="744A6763"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3(17.65%)</w:t>
            </w:r>
          </w:p>
        </w:tc>
        <w:tc>
          <w:tcPr>
            <w:tcW w:w="1047" w:type="dxa"/>
            <w:vAlign w:val="center"/>
          </w:tcPr>
          <w:p w14:paraId="656D4463"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3(16.67%)</w:t>
            </w:r>
          </w:p>
        </w:tc>
        <w:tc>
          <w:tcPr>
            <w:tcW w:w="956" w:type="dxa"/>
            <w:vAlign w:val="center"/>
          </w:tcPr>
          <w:p w14:paraId="2BE57AE2"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15(23.8%)</w:t>
            </w:r>
          </w:p>
        </w:tc>
        <w:tc>
          <w:tcPr>
            <w:tcW w:w="956" w:type="dxa"/>
            <w:vAlign w:val="center"/>
          </w:tcPr>
          <w:p w14:paraId="1DA7FFAE"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6(13.6%)</w:t>
            </w:r>
          </w:p>
        </w:tc>
      </w:tr>
      <w:tr w:rsidR="00024134" w:rsidRPr="001B0B9C" w14:paraId="09CCCE1E" w14:textId="77777777" w:rsidTr="002D5005">
        <w:trPr>
          <w:jc w:val="center"/>
        </w:trPr>
        <w:tc>
          <w:tcPr>
            <w:tcW w:w="522" w:type="dxa"/>
            <w:vMerge w:val="restart"/>
            <w:vAlign w:val="center"/>
          </w:tcPr>
          <w:p w14:paraId="4A3B9D13" w14:textId="77777777" w:rsidR="00024134" w:rsidRPr="001B0B9C" w:rsidRDefault="00024134" w:rsidP="002D5005">
            <w:pPr>
              <w:autoSpaceDE w:val="0"/>
              <w:autoSpaceDN w:val="0"/>
              <w:adjustRightInd w:val="0"/>
              <w:snapToGrid w:val="0"/>
              <w:jc w:val="center"/>
              <w:rPr>
                <w:rFonts w:cstheme="minorHAnsi"/>
                <w:b/>
                <w:bCs/>
                <w:sz w:val="18"/>
                <w:szCs w:val="18"/>
              </w:rPr>
            </w:pPr>
            <w:r w:rsidRPr="001B0B9C">
              <w:rPr>
                <w:rFonts w:cstheme="minorHAnsi"/>
                <w:b/>
                <w:bCs/>
                <w:sz w:val="18"/>
                <w:szCs w:val="18"/>
              </w:rPr>
              <w:t>Q10</w:t>
            </w:r>
          </w:p>
        </w:tc>
        <w:tc>
          <w:tcPr>
            <w:tcW w:w="625" w:type="dxa"/>
            <w:vAlign w:val="center"/>
          </w:tcPr>
          <w:p w14:paraId="6C05C987"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SA+A</w:t>
            </w:r>
          </w:p>
        </w:tc>
        <w:tc>
          <w:tcPr>
            <w:tcW w:w="956" w:type="dxa"/>
            <w:vAlign w:val="center"/>
          </w:tcPr>
          <w:p w14:paraId="351121E6"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11(61.1%)</w:t>
            </w:r>
          </w:p>
        </w:tc>
        <w:tc>
          <w:tcPr>
            <w:tcW w:w="1047" w:type="dxa"/>
            <w:vAlign w:val="center"/>
          </w:tcPr>
          <w:p w14:paraId="6D4E5715"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51(61.4%)</w:t>
            </w:r>
          </w:p>
        </w:tc>
        <w:tc>
          <w:tcPr>
            <w:tcW w:w="1047" w:type="dxa"/>
            <w:vAlign w:val="center"/>
          </w:tcPr>
          <w:p w14:paraId="716FBB5C"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14(58.33%)</w:t>
            </w:r>
          </w:p>
        </w:tc>
        <w:tc>
          <w:tcPr>
            <w:tcW w:w="1047" w:type="dxa"/>
            <w:vAlign w:val="center"/>
          </w:tcPr>
          <w:p w14:paraId="6673A6A4"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18(62.07%)</w:t>
            </w:r>
          </w:p>
        </w:tc>
        <w:tc>
          <w:tcPr>
            <w:tcW w:w="1047" w:type="dxa"/>
            <w:vAlign w:val="center"/>
          </w:tcPr>
          <w:p w14:paraId="7DCCC2E8"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7(53.85%)</w:t>
            </w:r>
          </w:p>
        </w:tc>
        <w:tc>
          <w:tcPr>
            <w:tcW w:w="1047" w:type="dxa"/>
            <w:vAlign w:val="center"/>
          </w:tcPr>
          <w:p w14:paraId="335E3C9D"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12(70.59%)</w:t>
            </w:r>
          </w:p>
        </w:tc>
        <w:tc>
          <w:tcPr>
            <w:tcW w:w="1047" w:type="dxa"/>
            <w:vAlign w:val="center"/>
          </w:tcPr>
          <w:p w14:paraId="4148101A"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11(61.11%)</w:t>
            </w:r>
          </w:p>
        </w:tc>
        <w:tc>
          <w:tcPr>
            <w:tcW w:w="956" w:type="dxa"/>
            <w:vAlign w:val="center"/>
          </w:tcPr>
          <w:p w14:paraId="049E90B6"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36(57.1%)</w:t>
            </w:r>
          </w:p>
        </w:tc>
        <w:tc>
          <w:tcPr>
            <w:tcW w:w="956" w:type="dxa"/>
            <w:vAlign w:val="center"/>
          </w:tcPr>
          <w:p w14:paraId="522252BC"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26(59.1%)</w:t>
            </w:r>
          </w:p>
        </w:tc>
      </w:tr>
      <w:tr w:rsidR="00024134" w:rsidRPr="001B0B9C" w14:paraId="57698414" w14:textId="77777777" w:rsidTr="002D5005">
        <w:trPr>
          <w:jc w:val="center"/>
        </w:trPr>
        <w:tc>
          <w:tcPr>
            <w:tcW w:w="522" w:type="dxa"/>
            <w:vMerge/>
            <w:vAlign w:val="center"/>
          </w:tcPr>
          <w:p w14:paraId="110C03E2" w14:textId="77777777" w:rsidR="00024134" w:rsidRPr="001B0B9C" w:rsidRDefault="00024134" w:rsidP="002D5005">
            <w:pPr>
              <w:autoSpaceDE w:val="0"/>
              <w:autoSpaceDN w:val="0"/>
              <w:adjustRightInd w:val="0"/>
              <w:snapToGrid w:val="0"/>
              <w:jc w:val="center"/>
              <w:rPr>
                <w:rFonts w:cstheme="minorHAnsi"/>
                <w:b/>
                <w:bCs/>
                <w:sz w:val="18"/>
                <w:szCs w:val="18"/>
              </w:rPr>
            </w:pPr>
          </w:p>
        </w:tc>
        <w:tc>
          <w:tcPr>
            <w:tcW w:w="625" w:type="dxa"/>
            <w:vAlign w:val="center"/>
          </w:tcPr>
          <w:p w14:paraId="14FDA44F"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D+SD</w:t>
            </w:r>
          </w:p>
        </w:tc>
        <w:tc>
          <w:tcPr>
            <w:tcW w:w="956" w:type="dxa"/>
            <w:vAlign w:val="center"/>
          </w:tcPr>
          <w:p w14:paraId="61952ECF"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1(5.56%)</w:t>
            </w:r>
          </w:p>
        </w:tc>
        <w:tc>
          <w:tcPr>
            <w:tcW w:w="1047" w:type="dxa"/>
            <w:vAlign w:val="center"/>
          </w:tcPr>
          <w:p w14:paraId="3331994F"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13(15.7%)</w:t>
            </w:r>
          </w:p>
        </w:tc>
        <w:tc>
          <w:tcPr>
            <w:tcW w:w="1047" w:type="dxa"/>
            <w:vAlign w:val="center"/>
          </w:tcPr>
          <w:p w14:paraId="10D34AF0"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4(16.67%)</w:t>
            </w:r>
          </w:p>
        </w:tc>
        <w:tc>
          <w:tcPr>
            <w:tcW w:w="1047" w:type="dxa"/>
            <w:vAlign w:val="center"/>
          </w:tcPr>
          <w:p w14:paraId="14EE877F"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8(27.59%)</w:t>
            </w:r>
          </w:p>
        </w:tc>
        <w:tc>
          <w:tcPr>
            <w:tcW w:w="1047" w:type="dxa"/>
            <w:vAlign w:val="center"/>
          </w:tcPr>
          <w:p w14:paraId="1DD0D05B"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4(30.77%)</w:t>
            </w:r>
          </w:p>
        </w:tc>
        <w:tc>
          <w:tcPr>
            <w:tcW w:w="1047" w:type="dxa"/>
            <w:vAlign w:val="center"/>
          </w:tcPr>
          <w:p w14:paraId="6ED5F5E4"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3(17.65%)</w:t>
            </w:r>
          </w:p>
        </w:tc>
        <w:tc>
          <w:tcPr>
            <w:tcW w:w="1047" w:type="dxa"/>
            <w:vAlign w:val="center"/>
          </w:tcPr>
          <w:p w14:paraId="21472CEF"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6(33.33%)</w:t>
            </w:r>
          </w:p>
        </w:tc>
        <w:tc>
          <w:tcPr>
            <w:tcW w:w="956" w:type="dxa"/>
            <w:vAlign w:val="center"/>
          </w:tcPr>
          <w:p w14:paraId="42937F1A"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8(12.7%)</w:t>
            </w:r>
          </w:p>
        </w:tc>
        <w:tc>
          <w:tcPr>
            <w:tcW w:w="956" w:type="dxa"/>
            <w:vAlign w:val="center"/>
          </w:tcPr>
          <w:p w14:paraId="2F7FDDB7"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5(11.4%)</w:t>
            </w:r>
          </w:p>
        </w:tc>
      </w:tr>
      <w:tr w:rsidR="00024134" w:rsidRPr="001B0B9C" w14:paraId="2DF2E602" w14:textId="77777777" w:rsidTr="002D5005">
        <w:trPr>
          <w:jc w:val="center"/>
        </w:trPr>
        <w:tc>
          <w:tcPr>
            <w:tcW w:w="522" w:type="dxa"/>
            <w:vMerge/>
            <w:vAlign w:val="center"/>
          </w:tcPr>
          <w:p w14:paraId="05FCE1DD" w14:textId="77777777" w:rsidR="00024134" w:rsidRPr="001B0B9C" w:rsidRDefault="00024134" w:rsidP="002D5005">
            <w:pPr>
              <w:autoSpaceDE w:val="0"/>
              <w:autoSpaceDN w:val="0"/>
              <w:adjustRightInd w:val="0"/>
              <w:snapToGrid w:val="0"/>
              <w:jc w:val="center"/>
              <w:rPr>
                <w:rFonts w:cstheme="minorHAnsi"/>
                <w:b/>
                <w:bCs/>
                <w:sz w:val="18"/>
                <w:szCs w:val="18"/>
              </w:rPr>
            </w:pPr>
          </w:p>
        </w:tc>
        <w:tc>
          <w:tcPr>
            <w:tcW w:w="625" w:type="dxa"/>
            <w:vAlign w:val="center"/>
          </w:tcPr>
          <w:p w14:paraId="517192A8" w14:textId="77777777" w:rsidR="00024134" w:rsidRPr="001B0B9C" w:rsidRDefault="00024134" w:rsidP="002D5005">
            <w:pPr>
              <w:autoSpaceDE w:val="0"/>
              <w:autoSpaceDN w:val="0"/>
              <w:adjustRightInd w:val="0"/>
              <w:snapToGrid w:val="0"/>
              <w:jc w:val="center"/>
              <w:rPr>
                <w:rFonts w:cstheme="minorHAnsi"/>
                <w:b/>
                <w:bCs/>
                <w:sz w:val="18"/>
                <w:szCs w:val="18"/>
              </w:rPr>
            </w:pPr>
            <w:r w:rsidRPr="001B0B9C">
              <w:rPr>
                <w:rFonts w:cstheme="minorHAnsi"/>
                <w:sz w:val="18"/>
                <w:szCs w:val="18"/>
              </w:rPr>
              <w:t>N</w:t>
            </w:r>
          </w:p>
        </w:tc>
        <w:tc>
          <w:tcPr>
            <w:tcW w:w="956" w:type="dxa"/>
            <w:vAlign w:val="center"/>
          </w:tcPr>
          <w:p w14:paraId="0D1419CA"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6(33.3%)</w:t>
            </w:r>
          </w:p>
        </w:tc>
        <w:tc>
          <w:tcPr>
            <w:tcW w:w="1047" w:type="dxa"/>
            <w:vAlign w:val="center"/>
          </w:tcPr>
          <w:p w14:paraId="572E1D4B"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19(22.9%)</w:t>
            </w:r>
          </w:p>
        </w:tc>
        <w:tc>
          <w:tcPr>
            <w:tcW w:w="1047" w:type="dxa"/>
            <w:vAlign w:val="center"/>
          </w:tcPr>
          <w:p w14:paraId="1F26A7F4"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6(25.00%)</w:t>
            </w:r>
          </w:p>
        </w:tc>
        <w:tc>
          <w:tcPr>
            <w:tcW w:w="1047" w:type="dxa"/>
            <w:vAlign w:val="center"/>
          </w:tcPr>
          <w:p w14:paraId="29061016"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3(10.34%)</w:t>
            </w:r>
          </w:p>
        </w:tc>
        <w:tc>
          <w:tcPr>
            <w:tcW w:w="1047" w:type="dxa"/>
            <w:vAlign w:val="center"/>
          </w:tcPr>
          <w:p w14:paraId="68A3EAAA"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2(15.38%)</w:t>
            </w:r>
          </w:p>
        </w:tc>
        <w:tc>
          <w:tcPr>
            <w:tcW w:w="1047" w:type="dxa"/>
            <w:vAlign w:val="center"/>
          </w:tcPr>
          <w:p w14:paraId="736E7151"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2(11.76%)</w:t>
            </w:r>
          </w:p>
        </w:tc>
        <w:tc>
          <w:tcPr>
            <w:tcW w:w="1047" w:type="dxa"/>
            <w:vAlign w:val="center"/>
          </w:tcPr>
          <w:p w14:paraId="6EFE3067"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1(5.56%)</w:t>
            </w:r>
          </w:p>
        </w:tc>
        <w:tc>
          <w:tcPr>
            <w:tcW w:w="956" w:type="dxa"/>
            <w:vAlign w:val="center"/>
          </w:tcPr>
          <w:p w14:paraId="2893C28D"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19(30.2%)</w:t>
            </w:r>
          </w:p>
        </w:tc>
        <w:tc>
          <w:tcPr>
            <w:tcW w:w="956" w:type="dxa"/>
            <w:vAlign w:val="center"/>
          </w:tcPr>
          <w:p w14:paraId="479B5AB0"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13(29.5%)</w:t>
            </w:r>
          </w:p>
        </w:tc>
      </w:tr>
      <w:tr w:rsidR="00024134" w:rsidRPr="001B0B9C" w14:paraId="3022B8F3" w14:textId="77777777" w:rsidTr="002D5005">
        <w:trPr>
          <w:jc w:val="center"/>
        </w:trPr>
        <w:tc>
          <w:tcPr>
            <w:tcW w:w="522" w:type="dxa"/>
            <w:vMerge w:val="restart"/>
            <w:vAlign w:val="center"/>
          </w:tcPr>
          <w:p w14:paraId="5A6EACEC" w14:textId="77777777" w:rsidR="00024134" w:rsidRPr="001B0B9C" w:rsidRDefault="00024134" w:rsidP="002D5005">
            <w:pPr>
              <w:autoSpaceDE w:val="0"/>
              <w:autoSpaceDN w:val="0"/>
              <w:adjustRightInd w:val="0"/>
              <w:snapToGrid w:val="0"/>
              <w:jc w:val="center"/>
              <w:rPr>
                <w:rFonts w:cstheme="minorHAnsi"/>
                <w:b/>
                <w:bCs/>
                <w:sz w:val="18"/>
                <w:szCs w:val="18"/>
              </w:rPr>
            </w:pPr>
            <w:r w:rsidRPr="001B0B9C">
              <w:rPr>
                <w:rFonts w:cstheme="minorHAnsi"/>
                <w:b/>
                <w:bCs/>
                <w:sz w:val="18"/>
                <w:szCs w:val="18"/>
              </w:rPr>
              <w:t>Q11</w:t>
            </w:r>
          </w:p>
        </w:tc>
        <w:tc>
          <w:tcPr>
            <w:tcW w:w="625" w:type="dxa"/>
            <w:vAlign w:val="center"/>
          </w:tcPr>
          <w:p w14:paraId="62ECBD89"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SA+A</w:t>
            </w:r>
          </w:p>
        </w:tc>
        <w:tc>
          <w:tcPr>
            <w:tcW w:w="956" w:type="dxa"/>
            <w:vAlign w:val="center"/>
          </w:tcPr>
          <w:p w14:paraId="2F302EE0"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9(50.0%)</w:t>
            </w:r>
          </w:p>
        </w:tc>
        <w:tc>
          <w:tcPr>
            <w:tcW w:w="1047" w:type="dxa"/>
            <w:vAlign w:val="center"/>
          </w:tcPr>
          <w:p w14:paraId="668315BF"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51(61.4%)</w:t>
            </w:r>
          </w:p>
        </w:tc>
        <w:tc>
          <w:tcPr>
            <w:tcW w:w="1047" w:type="dxa"/>
            <w:vAlign w:val="center"/>
          </w:tcPr>
          <w:p w14:paraId="4DE64070"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16(66.67%)</w:t>
            </w:r>
          </w:p>
        </w:tc>
        <w:tc>
          <w:tcPr>
            <w:tcW w:w="1047" w:type="dxa"/>
            <w:vAlign w:val="center"/>
          </w:tcPr>
          <w:p w14:paraId="1542F2CA"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14(48.28%)</w:t>
            </w:r>
          </w:p>
        </w:tc>
        <w:tc>
          <w:tcPr>
            <w:tcW w:w="1047" w:type="dxa"/>
            <w:vAlign w:val="center"/>
          </w:tcPr>
          <w:p w14:paraId="4468EAA7"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9(69.23%)</w:t>
            </w:r>
          </w:p>
        </w:tc>
        <w:tc>
          <w:tcPr>
            <w:tcW w:w="1047" w:type="dxa"/>
            <w:vAlign w:val="center"/>
          </w:tcPr>
          <w:p w14:paraId="07FED626"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12(70.59%)</w:t>
            </w:r>
          </w:p>
        </w:tc>
        <w:tc>
          <w:tcPr>
            <w:tcW w:w="1047" w:type="dxa"/>
            <w:vAlign w:val="center"/>
          </w:tcPr>
          <w:p w14:paraId="566A1C3C"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9(50.00%)</w:t>
            </w:r>
          </w:p>
        </w:tc>
        <w:tc>
          <w:tcPr>
            <w:tcW w:w="956" w:type="dxa"/>
            <w:vAlign w:val="center"/>
          </w:tcPr>
          <w:p w14:paraId="3FCA1EFC"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34(54.0%)</w:t>
            </w:r>
          </w:p>
        </w:tc>
        <w:tc>
          <w:tcPr>
            <w:tcW w:w="956" w:type="dxa"/>
            <w:vAlign w:val="center"/>
          </w:tcPr>
          <w:p w14:paraId="481386AF"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20(45.5%)</w:t>
            </w:r>
          </w:p>
        </w:tc>
      </w:tr>
      <w:tr w:rsidR="00024134" w:rsidRPr="001B0B9C" w14:paraId="7339918E" w14:textId="77777777" w:rsidTr="002D5005">
        <w:trPr>
          <w:jc w:val="center"/>
        </w:trPr>
        <w:tc>
          <w:tcPr>
            <w:tcW w:w="522" w:type="dxa"/>
            <w:vMerge/>
            <w:vAlign w:val="center"/>
          </w:tcPr>
          <w:p w14:paraId="3F1DFFCB" w14:textId="77777777" w:rsidR="00024134" w:rsidRPr="001B0B9C" w:rsidRDefault="00024134" w:rsidP="002D5005">
            <w:pPr>
              <w:autoSpaceDE w:val="0"/>
              <w:autoSpaceDN w:val="0"/>
              <w:adjustRightInd w:val="0"/>
              <w:snapToGrid w:val="0"/>
              <w:jc w:val="center"/>
              <w:rPr>
                <w:rFonts w:cstheme="minorHAnsi"/>
                <w:b/>
                <w:bCs/>
                <w:sz w:val="18"/>
                <w:szCs w:val="18"/>
              </w:rPr>
            </w:pPr>
          </w:p>
        </w:tc>
        <w:tc>
          <w:tcPr>
            <w:tcW w:w="625" w:type="dxa"/>
            <w:vAlign w:val="center"/>
          </w:tcPr>
          <w:p w14:paraId="7CEAED74"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D+SD</w:t>
            </w:r>
          </w:p>
        </w:tc>
        <w:tc>
          <w:tcPr>
            <w:tcW w:w="956" w:type="dxa"/>
            <w:vAlign w:val="center"/>
          </w:tcPr>
          <w:p w14:paraId="5BA46BC2"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5(27.8%)</w:t>
            </w:r>
          </w:p>
        </w:tc>
        <w:tc>
          <w:tcPr>
            <w:tcW w:w="1047" w:type="dxa"/>
            <w:vAlign w:val="center"/>
          </w:tcPr>
          <w:p w14:paraId="4DC6CB9D"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15(18.</w:t>
            </w:r>
            <w:r>
              <w:rPr>
                <w:rFonts w:cstheme="minorHAnsi"/>
                <w:sz w:val="18"/>
                <w:szCs w:val="18"/>
              </w:rPr>
              <w:t>1</w:t>
            </w:r>
            <w:r w:rsidRPr="001B0B9C">
              <w:rPr>
                <w:rFonts w:cstheme="minorHAnsi"/>
                <w:sz w:val="18"/>
                <w:szCs w:val="18"/>
              </w:rPr>
              <w:t>%)</w:t>
            </w:r>
          </w:p>
        </w:tc>
        <w:tc>
          <w:tcPr>
            <w:tcW w:w="1047" w:type="dxa"/>
            <w:vAlign w:val="center"/>
          </w:tcPr>
          <w:p w14:paraId="5E7E3394"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4(16.67%)</w:t>
            </w:r>
          </w:p>
        </w:tc>
        <w:tc>
          <w:tcPr>
            <w:tcW w:w="1047" w:type="dxa"/>
            <w:vAlign w:val="center"/>
          </w:tcPr>
          <w:p w14:paraId="2A8DA409"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7(24.14%)</w:t>
            </w:r>
          </w:p>
        </w:tc>
        <w:tc>
          <w:tcPr>
            <w:tcW w:w="1047" w:type="dxa"/>
            <w:vAlign w:val="center"/>
          </w:tcPr>
          <w:p w14:paraId="16DABCFF"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3(23.08%)</w:t>
            </w:r>
          </w:p>
        </w:tc>
        <w:tc>
          <w:tcPr>
            <w:tcW w:w="1047" w:type="dxa"/>
            <w:vAlign w:val="center"/>
          </w:tcPr>
          <w:p w14:paraId="6091404D"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3(17.65%)</w:t>
            </w:r>
          </w:p>
        </w:tc>
        <w:tc>
          <w:tcPr>
            <w:tcW w:w="1047" w:type="dxa"/>
            <w:vAlign w:val="center"/>
          </w:tcPr>
          <w:p w14:paraId="3F5CB69E"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4(22.22%)</w:t>
            </w:r>
          </w:p>
        </w:tc>
        <w:tc>
          <w:tcPr>
            <w:tcW w:w="956" w:type="dxa"/>
            <w:vAlign w:val="center"/>
          </w:tcPr>
          <w:p w14:paraId="62D6B3C6"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13(20.6%)</w:t>
            </w:r>
          </w:p>
        </w:tc>
        <w:tc>
          <w:tcPr>
            <w:tcW w:w="956" w:type="dxa"/>
            <w:vAlign w:val="center"/>
          </w:tcPr>
          <w:p w14:paraId="61BB8DBE"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11(25.0%)</w:t>
            </w:r>
          </w:p>
        </w:tc>
      </w:tr>
      <w:tr w:rsidR="00024134" w:rsidRPr="001B0B9C" w14:paraId="493F4F65" w14:textId="77777777" w:rsidTr="002D5005">
        <w:trPr>
          <w:jc w:val="center"/>
        </w:trPr>
        <w:tc>
          <w:tcPr>
            <w:tcW w:w="522" w:type="dxa"/>
            <w:vMerge/>
            <w:vAlign w:val="center"/>
          </w:tcPr>
          <w:p w14:paraId="0291E522" w14:textId="77777777" w:rsidR="00024134" w:rsidRPr="001B0B9C" w:rsidRDefault="00024134" w:rsidP="002D5005">
            <w:pPr>
              <w:autoSpaceDE w:val="0"/>
              <w:autoSpaceDN w:val="0"/>
              <w:adjustRightInd w:val="0"/>
              <w:snapToGrid w:val="0"/>
              <w:jc w:val="center"/>
              <w:rPr>
                <w:rFonts w:cstheme="minorHAnsi"/>
                <w:b/>
                <w:bCs/>
                <w:sz w:val="18"/>
                <w:szCs w:val="18"/>
              </w:rPr>
            </w:pPr>
          </w:p>
        </w:tc>
        <w:tc>
          <w:tcPr>
            <w:tcW w:w="625" w:type="dxa"/>
            <w:vAlign w:val="center"/>
          </w:tcPr>
          <w:p w14:paraId="320FF63C" w14:textId="77777777" w:rsidR="00024134" w:rsidRPr="001B0B9C" w:rsidRDefault="00024134" w:rsidP="002D5005">
            <w:pPr>
              <w:autoSpaceDE w:val="0"/>
              <w:autoSpaceDN w:val="0"/>
              <w:adjustRightInd w:val="0"/>
              <w:snapToGrid w:val="0"/>
              <w:jc w:val="center"/>
              <w:rPr>
                <w:rFonts w:cstheme="minorHAnsi"/>
                <w:b/>
                <w:bCs/>
                <w:sz w:val="18"/>
                <w:szCs w:val="18"/>
              </w:rPr>
            </w:pPr>
            <w:r w:rsidRPr="001B0B9C">
              <w:rPr>
                <w:rFonts w:cstheme="minorHAnsi"/>
                <w:sz w:val="18"/>
                <w:szCs w:val="18"/>
              </w:rPr>
              <w:t>N</w:t>
            </w:r>
          </w:p>
        </w:tc>
        <w:tc>
          <w:tcPr>
            <w:tcW w:w="956" w:type="dxa"/>
            <w:vAlign w:val="center"/>
          </w:tcPr>
          <w:p w14:paraId="29662E12"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4(22.2%)</w:t>
            </w:r>
          </w:p>
        </w:tc>
        <w:tc>
          <w:tcPr>
            <w:tcW w:w="1047" w:type="dxa"/>
            <w:vAlign w:val="center"/>
          </w:tcPr>
          <w:p w14:paraId="500243F3"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17(20.5%)</w:t>
            </w:r>
          </w:p>
        </w:tc>
        <w:tc>
          <w:tcPr>
            <w:tcW w:w="1047" w:type="dxa"/>
            <w:vAlign w:val="center"/>
          </w:tcPr>
          <w:p w14:paraId="01F5B233"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4(16.67%)</w:t>
            </w:r>
          </w:p>
        </w:tc>
        <w:tc>
          <w:tcPr>
            <w:tcW w:w="1047" w:type="dxa"/>
            <w:vAlign w:val="center"/>
          </w:tcPr>
          <w:p w14:paraId="49C1F7BD"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8(48.28%)</w:t>
            </w:r>
          </w:p>
        </w:tc>
        <w:tc>
          <w:tcPr>
            <w:tcW w:w="1047" w:type="dxa"/>
            <w:vAlign w:val="center"/>
          </w:tcPr>
          <w:p w14:paraId="3149E3C2"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1(7.69%)</w:t>
            </w:r>
          </w:p>
        </w:tc>
        <w:tc>
          <w:tcPr>
            <w:tcW w:w="1047" w:type="dxa"/>
            <w:vAlign w:val="center"/>
          </w:tcPr>
          <w:p w14:paraId="7AB348A3"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2(11.76%)</w:t>
            </w:r>
          </w:p>
        </w:tc>
        <w:tc>
          <w:tcPr>
            <w:tcW w:w="1047" w:type="dxa"/>
            <w:vAlign w:val="center"/>
          </w:tcPr>
          <w:p w14:paraId="4AF69A23"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5(27.78%)</w:t>
            </w:r>
          </w:p>
        </w:tc>
        <w:tc>
          <w:tcPr>
            <w:tcW w:w="956" w:type="dxa"/>
            <w:vAlign w:val="center"/>
          </w:tcPr>
          <w:p w14:paraId="7184138B"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16(25.4%)</w:t>
            </w:r>
          </w:p>
        </w:tc>
        <w:tc>
          <w:tcPr>
            <w:tcW w:w="956" w:type="dxa"/>
            <w:vAlign w:val="center"/>
          </w:tcPr>
          <w:p w14:paraId="72EEABBC"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13(29.5%)</w:t>
            </w:r>
          </w:p>
        </w:tc>
      </w:tr>
      <w:tr w:rsidR="00024134" w:rsidRPr="001B0B9C" w14:paraId="6AECA862" w14:textId="77777777" w:rsidTr="002D5005">
        <w:trPr>
          <w:jc w:val="center"/>
        </w:trPr>
        <w:tc>
          <w:tcPr>
            <w:tcW w:w="522" w:type="dxa"/>
            <w:vMerge w:val="restart"/>
            <w:vAlign w:val="center"/>
          </w:tcPr>
          <w:p w14:paraId="1CD5B886" w14:textId="77777777" w:rsidR="00024134" w:rsidRPr="001B0B9C" w:rsidRDefault="00024134" w:rsidP="002D5005">
            <w:pPr>
              <w:autoSpaceDE w:val="0"/>
              <w:autoSpaceDN w:val="0"/>
              <w:adjustRightInd w:val="0"/>
              <w:snapToGrid w:val="0"/>
              <w:jc w:val="center"/>
              <w:rPr>
                <w:rFonts w:cstheme="minorHAnsi"/>
                <w:b/>
                <w:bCs/>
                <w:sz w:val="18"/>
                <w:szCs w:val="18"/>
              </w:rPr>
            </w:pPr>
            <w:r w:rsidRPr="001B0B9C">
              <w:rPr>
                <w:rFonts w:cstheme="minorHAnsi"/>
                <w:b/>
                <w:bCs/>
                <w:sz w:val="18"/>
                <w:szCs w:val="18"/>
              </w:rPr>
              <w:t>Q12</w:t>
            </w:r>
          </w:p>
        </w:tc>
        <w:tc>
          <w:tcPr>
            <w:tcW w:w="625" w:type="dxa"/>
            <w:vAlign w:val="center"/>
          </w:tcPr>
          <w:p w14:paraId="4E14B68F"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SA+A</w:t>
            </w:r>
          </w:p>
        </w:tc>
        <w:tc>
          <w:tcPr>
            <w:tcW w:w="956" w:type="dxa"/>
            <w:vAlign w:val="center"/>
          </w:tcPr>
          <w:p w14:paraId="0BAC698A"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9(50.0%)</w:t>
            </w:r>
          </w:p>
        </w:tc>
        <w:tc>
          <w:tcPr>
            <w:tcW w:w="1047" w:type="dxa"/>
            <w:vAlign w:val="center"/>
          </w:tcPr>
          <w:p w14:paraId="70598196"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31(37.3%)</w:t>
            </w:r>
          </w:p>
        </w:tc>
        <w:tc>
          <w:tcPr>
            <w:tcW w:w="1047" w:type="dxa"/>
            <w:vAlign w:val="center"/>
          </w:tcPr>
          <w:p w14:paraId="34CD4902"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10(41.67%)</w:t>
            </w:r>
          </w:p>
        </w:tc>
        <w:tc>
          <w:tcPr>
            <w:tcW w:w="1047" w:type="dxa"/>
            <w:vAlign w:val="center"/>
          </w:tcPr>
          <w:p w14:paraId="4276B2C2"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9(31.03%)</w:t>
            </w:r>
          </w:p>
        </w:tc>
        <w:tc>
          <w:tcPr>
            <w:tcW w:w="1047" w:type="dxa"/>
            <w:vAlign w:val="center"/>
          </w:tcPr>
          <w:p w14:paraId="5EB49EEE"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2(15.38%)</w:t>
            </w:r>
          </w:p>
        </w:tc>
        <w:tc>
          <w:tcPr>
            <w:tcW w:w="1047" w:type="dxa"/>
            <w:vAlign w:val="center"/>
          </w:tcPr>
          <w:p w14:paraId="52420439"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10(58.82%)</w:t>
            </w:r>
          </w:p>
        </w:tc>
        <w:tc>
          <w:tcPr>
            <w:tcW w:w="1047" w:type="dxa"/>
            <w:vAlign w:val="center"/>
          </w:tcPr>
          <w:p w14:paraId="49A8F0E6"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9(50.00%)</w:t>
            </w:r>
          </w:p>
        </w:tc>
        <w:tc>
          <w:tcPr>
            <w:tcW w:w="956" w:type="dxa"/>
            <w:vAlign w:val="center"/>
          </w:tcPr>
          <w:p w14:paraId="712E7A7F"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33(52.4%)</w:t>
            </w:r>
          </w:p>
        </w:tc>
        <w:tc>
          <w:tcPr>
            <w:tcW w:w="956" w:type="dxa"/>
            <w:vAlign w:val="center"/>
          </w:tcPr>
          <w:p w14:paraId="1F1E5D43"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17(38.6%)</w:t>
            </w:r>
          </w:p>
        </w:tc>
      </w:tr>
      <w:tr w:rsidR="00024134" w:rsidRPr="001B0B9C" w14:paraId="4B0D3E02" w14:textId="77777777" w:rsidTr="002D5005">
        <w:trPr>
          <w:jc w:val="center"/>
        </w:trPr>
        <w:tc>
          <w:tcPr>
            <w:tcW w:w="522" w:type="dxa"/>
            <w:vMerge/>
            <w:vAlign w:val="center"/>
          </w:tcPr>
          <w:p w14:paraId="140497AA" w14:textId="77777777" w:rsidR="00024134" w:rsidRPr="001B0B9C" w:rsidRDefault="00024134" w:rsidP="002D5005">
            <w:pPr>
              <w:autoSpaceDE w:val="0"/>
              <w:autoSpaceDN w:val="0"/>
              <w:adjustRightInd w:val="0"/>
              <w:snapToGrid w:val="0"/>
              <w:jc w:val="center"/>
              <w:rPr>
                <w:rFonts w:cstheme="minorHAnsi"/>
                <w:b/>
                <w:bCs/>
                <w:sz w:val="18"/>
                <w:szCs w:val="18"/>
              </w:rPr>
            </w:pPr>
          </w:p>
        </w:tc>
        <w:tc>
          <w:tcPr>
            <w:tcW w:w="625" w:type="dxa"/>
            <w:vAlign w:val="center"/>
          </w:tcPr>
          <w:p w14:paraId="0F3B0324"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D+SD</w:t>
            </w:r>
          </w:p>
        </w:tc>
        <w:tc>
          <w:tcPr>
            <w:tcW w:w="956" w:type="dxa"/>
            <w:vAlign w:val="center"/>
          </w:tcPr>
          <w:p w14:paraId="65F44043"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4(22.2%)</w:t>
            </w:r>
          </w:p>
        </w:tc>
        <w:tc>
          <w:tcPr>
            <w:tcW w:w="1047" w:type="dxa"/>
            <w:vAlign w:val="center"/>
          </w:tcPr>
          <w:p w14:paraId="66522F6B"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34(41.0%)</w:t>
            </w:r>
          </w:p>
        </w:tc>
        <w:tc>
          <w:tcPr>
            <w:tcW w:w="1047" w:type="dxa"/>
            <w:vAlign w:val="center"/>
          </w:tcPr>
          <w:p w14:paraId="79F1F6FB"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5(20.83%)</w:t>
            </w:r>
          </w:p>
        </w:tc>
        <w:tc>
          <w:tcPr>
            <w:tcW w:w="1047" w:type="dxa"/>
            <w:vAlign w:val="center"/>
          </w:tcPr>
          <w:p w14:paraId="529CF697"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6(20.69%)</w:t>
            </w:r>
          </w:p>
        </w:tc>
        <w:tc>
          <w:tcPr>
            <w:tcW w:w="1047" w:type="dxa"/>
            <w:vAlign w:val="center"/>
          </w:tcPr>
          <w:p w14:paraId="6AACDEFC"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5(38.46%)</w:t>
            </w:r>
          </w:p>
        </w:tc>
        <w:tc>
          <w:tcPr>
            <w:tcW w:w="1047" w:type="dxa"/>
            <w:vAlign w:val="center"/>
          </w:tcPr>
          <w:p w14:paraId="04F36B7A"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2(11.76%)</w:t>
            </w:r>
          </w:p>
        </w:tc>
        <w:tc>
          <w:tcPr>
            <w:tcW w:w="1047" w:type="dxa"/>
            <w:vAlign w:val="center"/>
          </w:tcPr>
          <w:p w14:paraId="096ED973"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5(27.78%)</w:t>
            </w:r>
          </w:p>
        </w:tc>
        <w:tc>
          <w:tcPr>
            <w:tcW w:w="956" w:type="dxa"/>
            <w:vAlign w:val="center"/>
          </w:tcPr>
          <w:p w14:paraId="7C98D81B"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13(20.6%)</w:t>
            </w:r>
          </w:p>
        </w:tc>
        <w:tc>
          <w:tcPr>
            <w:tcW w:w="956" w:type="dxa"/>
            <w:vAlign w:val="center"/>
          </w:tcPr>
          <w:p w14:paraId="0EA78104"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16(36.4%)</w:t>
            </w:r>
          </w:p>
        </w:tc>
      </w:tr>
      <w:tr w:rsidR="00024134" w:rsidRPr="001B0B9C" w14:paraId="17990202" w14:textId="77777777" w:rsidTr="002D5005">
        <w:trPr>
          <w:jc w:val="center"/>
        </w:trPr>
        <w:tc>
          <w:tcPr>
            <w:tcW w:w="522" w:type="dxa"/>
            <w:vMerge/>
            <w:vAlign w:val="center"/>
          </w:tcPr>
          <w:p w14:paraId="5610BE79" w14:textId="77777777" w:rsidR="00024134" w:rsidRPr="001B0B9C" w:rsidRDefault="00024134" w:rsidP="002D5005">
            <w:pPr>
              <w:autoSpaceDE w:val="0"/>
              <w:autoSpaceDN w:val="0"/>
              <w:adjustRightInd w:val="0"/>
              <w:snapToGrid w:val="0"/>
              <w:jc w:val="center"/>
              <w:rPr>
                <w:rFonts w:cstheme="minorHAnsi"/>
                <w:b/>
                <w:bCs/>
                <w:sz w:val="18"/>
                <w:szCs w:val="18"/>
              </w:rPr>
            </w:pPr>
          </w:p>
        </w:tc>
        <w:tc>
          <w:tcPr>
            <w:tcW w:w="625" w:type="dxa"/>
            <w:vAlign w:val="center"/>
          </w:tcPr>
          <w:p w14:paraId="5B680970" w14:textId="77777777" w:rsidR="00024134" w:rsidRPr="001B0B9C" w:rsidRDefault="00024134" w:rsidP="002D5005">
            <w:pPr>
              <w:autoSpaceDE w:val="0"/>
              <w:autoSpaceDN w:val="0"/>
              <w:adjustRightInd w:val="0"/>
              <w:snapToGrid w:val="0"/>
              <w:jc w:val="center"/>
              <w:rPr>
                <w:rFonts w:cstheme="minorHAnsi"/>
                <w:b/>
                <w:bCs/>
                <w:sz w:val="18"/>
                <w:szCs w:val="18"/>
              </w:rPr>
            </w:pPr>
            <w:r w:rsidRPr="001B0B9C">
              <w:rPr>
                <w:rFonts w:cstheme="minorHAnsi"/>
                <w:sz w:val="18"/>
                <w:szCs w:val="18"/>
              </w:rPr>
              <w:t>N</w:t>
            </w:r>
          </w:p>
        </w:tc>
        <w:tc>
          <w:tcPr>
            <w:tcW w:w="956" w:type="dxa"/>
            <w:vAlign w:val="center"/>
          </w:tcPr>
          <w:p w14:paraId="413EF397"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5(27.8%)</w:t>
            </w:r>
          </w:p>
        </w:tc>
        <w:tc>
          <w:tcPr>
            <w:tcW w:w="1047" w:type="dxa"/>
            <w:vAlign w:val="center"/>
          </w:tcPr>
          <w:p w14:paraId="2713C2E5"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18(21.7%)</w:t>
            </w:r>
          </w:p>
        </w:tc>
        <w:tc>
          <w:tcPr>
            <w:tcW w:w="1047" w:type="dxa"/>
            <w:vAlign w:val="center"/>
          </w:tcPr>
          <w:p w14:paraId="3C289944"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9(37.50%)</w:t>
            </w:r>
          </w:p>
        </w:tc>
        <w:tc>
          <w:tcPr>
            <w:tcW w:w="1047" w:type="dxa"/>
            <w:vAlign w:val="center"/>
          </w:tcPr>
          <w:p w14:paraId="7C8CA9E1"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14(48.28%)</w:t>
            </w:r>
          </w:p>
        </w:tc>
        <w:tc>
          <w:tcPr>
            <w:tcW w:w="1047" w:type="dxa"/>
            <w:vAlign w:val="center"/>
          </w:tcPr>
          <w:p w14:paraId="3B5E1752"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6(46.15%)</w:t>
            </w:r>
          </w:p>
        </w:tc>
        <w:tc>
          <w:tcPr>
            <w:tcW w:w="1047" w:type="dxa"/>
            <w:vAlign w:val="center"/>
          </w:tcPr>
          <w:p w14:paraId="23B184ED"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5(29.41%)</w:t>
            </w:r>
          </w:p>
        </w:tc>
        <w:tc>
          <w:tcPr>
            <w:tcW w:w="1047" w:type="dxa"/>
            <w:vAlign w:val="center"/>
          </w:tcPr>
          <w:p w14:paraId="6C452D4B"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4(22.22%)</w:t>
            </w:r>
          </w:p>
        </w:tc>
        <w:tc>
          <w:tcPr>
            <w:tcW w:w="956" w:type="dxa"/>
            <w:vAlign w:val="center"/>
          </w:tcPr>
          <w:p w14:paraId="34E7951A"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17(27.0%)</w:t>
            </w:r>
          </w:p>
        </w:tc>
        <w:tc>
          <w:tcPr>
            <w:tcW w:w="956" w:type="dxa"/>
            <w:vAlign w:val="center"/>
          </w:tcPr>
          <w:p w14:paraId="334FCDDA"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11(25.0%)</w:t>
            </w:r>
          </w:p>
        </w:tc>
      </w:tr>
      <w:tr w:rsidR="00024134" w:rsidRPr="001B0B9C" w14:paraId="4CA287E2" w14:textId="77777777" w:rsidTr="002D5005">
        <w:trPr>
          <w:jc w:val="center"/>
        </w:trPr>
        <w:tc>
          <w:tcPr>
            <w:tcW w:w="522" w:type="dxa"/>
            <w:vMerge w:val="restart"/>
            <w:vAlign w:val="center"/>
          </w:tcPr>
          <w:p w14:paraId="63EECA16" w14:textId="77777777" w:rsidR="00024134" w:rsidRPr="001B0B9C" w:rsidRDefault="00024134" w:rsidP="002D5005">
            <w:pPr>
              <w:autoSpaceDE w:val="0"/>
              <w:autoSpaceDN w:val="0"/>
              <w:adjustRightInd w:val="0"/>
              <w:snapToGrid w:val="0"/>
              <w:jc w:val="center"/>
              <w:rPr>
                <w:rFonts w:cstheme="minorHAnsi"/>
                <w:b/>
                <w:bCs/>
                <w:sz w:val="18"/>
                <w:szCs w:val="18"/>
              </w:rPr>
            </w:pPr>
            <w:r w:rsidRPr="001B0B9C">
              <w:rPr>
                <w:rFonts w:cstheme="minorHAnsi"/>
                <w:b/>
                <w:bCs/>
                <w:sz w:val="18"/>
                <w:szCs w:val="18"/>
              </w:rPr>
              <w:t>Q13</w:t>
            </w:r>
          </w:p>
        </w:tc>
        <w:tc>
          <w:tcPr>
            <w:tcW w:w="625" w:type="dxa"/>
            <w:vAlign w:val="center"/>
          </w:tcPr>
          <w:p w14:paraId="5ACB9325"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SA+A</w:t>
            </w:r>
          </w:p>
        </w:tc>
        <w:tc>
          <w:tcPr>
            <w:tcW w:w="956" w:type="dxa"/>
            <w:vAlign w:val="center"/>
          </w:tcPr>
          <w:p w14:paraId="4ED8D486"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14(77.8%)</w:t>
            </w:r>
          </w:p>
        </w:tc>
        <w:tc>
          <w:tcPr>
            <w:tcW w:w="1047" w:type="dxa"/>
            <w:vAlign w:val="center"/>
          </w:tcPr>
          <w:p w14:paraId="6F5DE99A"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62(74.7%)</w:t>
            </w:r>
          </w:p>
        </w:tc>
        <w:tc>
          <w:tcPr>
            <w:tcW w:w="1047" w:type="dxa"/>
            <w:vAlign w:val="center"/>
          </w:tcPr>
          <w:p w14:paraId="00D79962"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17(70.83%)</w:t>
            </w:r>
          </w:p>
        </w:tc>
        <w:tc>
          <w:tcPr>
            <w:tcW w:w="1047" w:type="dxa"/>
            <w:vAlign w:val="center"/>
          </w:tcPr>
          <w:p w14:paraId="6A23EF62"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22(75.86%)</w:t>
            </w:r>
          </w:p>
        </w:tc>
        <w:tc>
          <w:tcPr>
            <w:tcW w:w="1047" w:type="dxa"/>
            <w:vAlign w:val="center"/>
          </w:tcPr>
          <w:p w14:paraId="7FA377F0"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9(69.23%)</w:t>
            </w:r>
          </w:p>
        </w:tc>
        <w:tc>
          <w:tcPr>
            <w:tcW w:w="1047" w:type="dxa"/>
            <w:vAlign w:val="center"/>
          </w:tcPr>
          <w:p w14:paraId="3D3D28B9"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14(82.35%)</w:t>
            </w:r>
          </w:p>
        </w:tc>
        <w:tc>
          <w:tcPr>
            <w:tcW w:w="1047" w:type="dxa"/>
            <w:vAlign w:val="center"/>
          </w:tcPr>
          <w:p w14:paraId="6E5028D5"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14(77.78%)</w:t>
            </w:r>
          </w:p>
        </w:tc>
        <w:tc>
          <w:tcPr>
            <w:tcW w:w="956" w:type="dxa"/>
            <w:vAlign w:val="center"/>
          </w:tcPr>
          <w:p w14:paraId="143B553D"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52(82.5%)</w:t>
            </w:r>
          </w:p>
        </w:tc>
        <w:tc>
          <w:tcPr>
            <w:tcW w:w="956" w:type="dxa"/>
            <w:vAlign w:val="center"/>
          </w:tcPr>
          <w:p w14:paraId="4341C154"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37(84.1%)</w:t>
            </w:r>
          </w:p>
        </w:tc>
      </w:tr>
      <w:tr w:rsidR="00024134" w:rsidRPr="001B0B9C" w14:paraId="601680BC" w14:textId="77777777" w:rsidTr="002D5005">
        <w:trPr>
          <w:jc w:val="center"/>
        </w:trPr>
        <w:tc>
          <w:tcPr>
            <w:tcW w:w="522" w:type="dxa"/>
            <w:vMerge/>
            <w:vAlign w:val="center"/>
          </w:tcPr>
          <w:p w14:paraId="1243D72D" w14:textId="77777777" w:rsidR="00024134" w:rsidRPr="001B0B9C" w:rsidRDefault="00024134" w:rsidP="002D5005">
            <w:pPr>
              <w:autoSpaceDE w:val="0"/>
              <w:autoSpaceDN w:val="0"/>
              <w:adjustRightInd w:val="0"/>
              <w:snapToGrid w:val="0"/>
              <w:jc w:val="center"/>
              <w:rPr>
                <w:rFonts w:cstheme="minorHAnsi"/>
                <w:b/>
                <w:bCs/>
                <w:sz w:val="18"/>
                <w:szCs w:val="18"/>
              </w:rPr>
            </w:pPr>
          </w:p>
        </w:tc>
        <w:tc>
          <w:tcPr>
            <w:tcW w:w="625" w:type="dxa"/>
            <w:vAlign w:val="center"/>
          </w:tcPr>
          <w:p w14:paraId="4FA2864E"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D+SD</w:t>
            </w:r>
          </w:p>
        </w:tc>
        <w:tc>
          <w:tcPr>
            <w:tcW w:w="956" w:type="dxa"/>
            <w:vAlign w:val="center"/>
          </w:tcPr>
          <w:p w14:paraId="29073794"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1(5.56%)</w:t>
            </w:r>
          </w:p>
        </w:tc>
        <w:tc>
          <w:tcPr>
            <w:tcW w:w="1047" w:type="dxa"/>
            <w:vAlign w:val="center"/>
          </w:tcPr>
          <w:p w14:paraId="14EBE90F"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3(03.6%)</w:t>
            </w:r>
          </w:p>
        </w:tc>
        <w:tc>
          <w:tcPr>
            <w:tcW w:w="1047" w:type="dxa"/>
            <w:vAlign w:val="center"/>
          </w:tcPr>
          <w:p w14:paraId="39589215"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6(25.00%)</w:t>
            </w:r>
          </w:p>
        </w:tc>
        <w:tc>
          <w:tcPr>
            <w:tcW w:w="1047" w:type="dxa"/>
            <w:vAlign w:val="center"/>
          </w:tcPr>
          <w:p w14:paraId="15E8FADC"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5(17.24%)</w:t>
            </w:r>
          </w:p>
        </w:tc>
        <w:tc>
          <w:tcPr>
            <w:tcW w:w="1047" w:type="dxa"/>
            <w:vAlign w:val="center"/>
          </w:tcPr>
          <w:p w14:paraId="25EC8B7C"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4(30.77%)</w:t>
            </w:r>
          </w:p>
        </w:tc>
        <w:tc>
          <w:tcPr>
            <w:tcW w:w="1047" w:type="dxa"/>
            <w:vAlign w:val="center"/>
          </w:tcPr>
          <w:p w14:paraId="7EAFEB69"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3(17.65%)</w:t>
            </w:r>
          </w:p>
        </w:tc>
        <w:tc>
          <w:tcPr>
            <w:tcW w:w="1047" w:type="dxa"/>
            <w:vAlign w:val="center"/>
          </w:tcPr>
          <w:p w14:paraId="3DE71368"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3(16.67%)</w:t>
            </w:r>
          </w:p>
        </w:tc>
        <w:tc>
          <w:tcPr>
            <w:tcW w:w="956" w:type="dxa"/>
            <w:vAlign w:val="center"/>
          </w:tcPr>
          <w:p w14:paraId="64E044C9"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2(3.2%)</w:t>
            </w:r>
          </w:p>
        </w:tc>
        <w:tc>
          <w:tcPr>
            <w:tcW w:w="956" w:type="dxa"/>
            <w:vAlign w:val="center"/>
          </w:tcPr>
          <w:p w14:paraId="0ABBC237"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1(2.3%)</w:t>
            </w:r>
          </w:p>
        </w:tc>
      </w:tr>
      <w:tr w:rsidR="00024134" w:rsidRPr="001B0B9C" w14:paraId="592477AC" w14:textId="77777777" w:rsidTr="002D5005">
        <w:trPr>
          <w:jc w:val="center"/>
        </w:trPr>
        <w:tc>
          <w:tcPr>
            <w:tcW w:w="522" w:type="dxa"/>
            <w:vMerge/>
            <w:vAlign w:val="center"/>
          </w:tcPr>
          <w:p w14:paraId="5A559472" w14:textId="77777777" w:rsidR="00024134" w:rsidRPr="001B0B9C" w:rsidRDefault="00024134" w:rsidP="002D5005">
            <w:pPr>
              <w:autoSpaceDE w:val="0"/>
              <w:autoSpaceDN w:val="0"/>
              <w:adjustRightInd w:val="0"/>
              <w:snapToGrid w:val="0"/>
              <w:jc w:val="center"/>
              <w:rPr>
                <w:rFonts w:cstheme="minorHAnsi"/>
                <w:b/>
                <w:bCs/>
                <w:sz w:val="18"/>
                <w:szCs w:val="18"/>
              </w:rPr>
            </w:pPr>
          </w:p>
        </w:tc>
        <w:tc>
          <w:tcPr>
            <w:tcW w:w="625" w:type="dxa"/>
            <w:vAlign w:val="center"/>
          </w:tcPr>
          <w:p w14:paraId="202CC5B0" w14:textId="77777777" w:rsidR="00024134" w:rsidRPr="001B0B9C" w:rsidRDefault="00024134" w:rsidP="002D5005">
            <w:pPr>
              <w:autoSpaceDE w:val="0"/>
              <w:autoSpaceDN w:val="0"/>
              <w:adjustRightInd w:val="0"/>
              <w:snapToGrid w:val="0"/>
              <w:jc w:val="center"/>
              <w:rPr>
                <w:rFonts w:cstheme="minorHAnsi"/>
                <w:b/>
                <w:bCs/>
                <w:sz w:val="18"/>
                <w:szCs w:val="18"/>
              </w:rPr>
            </w:pPr>
            <w:r w:rsidRPr="001B0B9C">
              <w:rPr>
                <w:rFonts w:cstheme="minorHAnsi"/>
                <w:sz w:val="18"/>
                <w:szCs w:val="18"/>
              </w:rPr>
              <w:t>N</w:t>
            </w:r>
          </w:p>
        </w:tc>
        <w:tc>
          <w:tcPr>
            <w:tcW w:w="956" w:type="dxa"/>
            <w:vAlign w:val="center"/>
          </w:tcPr>
          <w:p w14:paraId="70A8B678"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3(16.7%)</w:t>
            </w:r>
          </w:p>
        </w:tc>
        <w:tc>
          <w:tcPr>
            <w:tcW w:w="1047" w:type="dxa"/>
            <w:vAlign w:val="center"/>
          </w:tcPr>
          <w:p w14:paraId="136D0904"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18(21.7%)</w:t>
            </w:r>
          </w:p>
        </w:tc>
        <w:tc>
          <w:tcPr>
            <w:tcW w:w="1047" w:type="dxa"/>
            <w:vAlign w:val="center"/>
          </w:tcPr>
          <w:p w14:paraId="58FF95D3"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1(4.17%)</w:t>
            </w:r>
          </w:p>
        </w:tc>
        <w:tc>
          <w:tcPr>
            <w:tcW w:w="1047" w:type="dxa"/>
            <w:vAlign w:val="center"/>
          </w:tcPr>
          <w:p w14:paraId="6023A268"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2(6.90%)</w:t>
            </w:r>
          </w:p>
        </w:tc>
        <w:tc>
          <w:tcPr>
            <w:tcW w:w="1047" w:type="dxa"/>
            <w:vAlign w:val="center"/>
          </w:tcPr>
          <w:p w14:paraId="521A590E"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0(0.00%)</w:t>
            </w:r>
          </w:p>
        </w:tc>
        <w:tc>
          <w:tcPr>
            <w:tcW w:w="1047" w:type="dxa"/>
            <w:vAlign w:val="center"/>
          </w:tcPr>
          <w:p w14:paraId="57D74FCB"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0(0.00%)</w:t>
            </w:r>
          </w:p>
        </w:tc>
        <w:tc>
          <w:tcPr>
            <w:tcW w:w="1047" w:type="dxa"/>
            <w:vAlign w:val="center"/>
          </w:tcPr>
          <w:p w14:paraId="7A1CF330"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1(5.56%)</w:t>
            </w:r>
          </w:p>
        </w:tc>
        <w:tc>
          <w:tcPr>
            <w:tcW w:w="956" w:type="dxa"/>
            <w:vAlign w:val="center"/>
          </w:tcPr>
          <w:p w14:paraId="43AA6D7A"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9(14.3%)</w:t>
            </w:r>
          </w:p>
        </w:tc>
        <w:tc>
          <w:tcPr>
            <w:tcW w:w="956" w:type="dxa"/>
            <w:vAlign w:val="center"/>
          </w:tcPr>
          <w:p w14:paraId="7C36B0AB" w14:textId="77777777" w:rsidR="00024134" w:rsidRPr="001B0B9C" w:rsidRDefault="00024134" w:rsidP="002D5005">
            <w:pPr>
              <w:autoSpaceDE w:val="0"/>
              <w:autoSpaceDN w:val="0"/>
              <w:adjustRightInd w:val="0"/>
              <w:snapToGrid w:val="0"/>
              <w:jc w:val="center"/>
              <w:rPr>
                <w:rFonts w:cstheme="minorHAnsi"/>
                <w:sz w:val="18"/>
                <w:szCs w:val="18"/>
              </w:rPr>
            </w:pPr>
            <w:r w:rsidRPr="001B0B9C">
              <w:rPr>
                <w:rFonts w:cstheme="minorHAnsi"/>
                <w:sz w:val="18"/>
                <w:szCs w:val="18"/>
              </w:rPr>
              <w:t>6(13.6%)</w:t>
            </w:r>
          </w:p>
        </w:tc>
      </w:tr>
    </w:tbl>
    <w:p w14:paraId="670FDC85" w14:textId="77777777" w:rsidR="00024134" w:rsidRPr="00882C40" w:rsidRDefault="00024134" w:rsidP="00024134">
      <w:pPr>
        <w:rPr>
          <w:b/>
          <w:bCs/>
        </w:rPr>
      </w:pPr>
    </w:p>
    <w:p w14:paraId="668BCEC1" w14:textId="77777777" w:rsidR="00024134" w:rsidRDefault="00024134" w:rsidP="00024134">
      <w:pPr>
        <w:rPr>
          <w:b/>
          <w:bCs/>
        </w:rPr>
      </w:pPr>
    </w:p>
    <w:p w14:paraId="1C87A64B" w14:textId="77777777" w:rsidR="00024134" w:rsidRDefault="00024134" w:rsidP="00024134">
      <w:pPr>
        <w:rPr>
          <w:b/>
          <w:bCs/>
        </w:rPr>
      </w:pPr>
    </w:p>
    <w:p w14:paraId="031FE940" w14:textId="77777777" w:rsidR="00024134" w:rsidRDefault="00024134" w:rsidP="00024134">
      <w:pPr>
        <w:rPr>
          <w:b/>
          <w:bCs/>
        </w:rPr>
      </w:pPr>
      <w:r>
        <w:rPr>
          <w:b/>
          <w:bCs/>
        </w:rPr>
        <w:t xml:space="preserve">Appendix B. </w:t>
      </w:r>
      <w:r w:rsidRPr="00882C40">
        <w:rPr>
          <w:b/>
          <w:bCs/>
        </w:rPr>
        <w:t>Questionnaire Used in User Testing</w:t>
      </w:r>
    </w:p>
    <w:p w14:paraId="7A43EA54" w14:textId="77777777" w:rsidR="00024134" w:rsidRDefault="00024134" w:rsidP="00024134">
      <w:pPr>
        <w:rPr>
          <w:b/>
          <w:bCs/>
        </w:rPr>
      </w:pPr>
    </w:p>
    <w:p w14:paraId="1A818D8F" w14:textId="77777777" w:rsidR="00024134" w:rsidRDefault="00024134" w:rsidP="00024134">
      <w:pPr>
        <w:rPr>
          <w:b/>
          <w:bCs/>
        </w:rPr>
      </w:pPr>
      <w:r w:rsidRPr="001B4B66">
        <w:rPr>
          <w:b/>
          <w:bCs/>
          <w:noProof/>
        </w:rPr>
        <w:lastRenderedPageBreak/>
        <w:drawing>
          <wp:inline distT="0" distB="0" distL="0" distR="0" wp14:anchorId="79139F81" wp14:editId="00DB11ED">
            <wp:extent cx="5943600" cy="6753225"/>
            <wp:effectExtent l="0" t="0" r="0" b="9525"/>
            <wp:docPr id="1266166318" name="Picture 1" descr="A questionnair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66318" name="Picture 1" descr="A questionnaire with text on it&#10;&#10;AI-generated content may be incorrect."/>
                    <pic:cNvPicPr/>
                  </pic:nvPicPr>
                  <pic:blipFill>
                    <a:blip r:embed="rId25"/>
                    <a:stretch>
                      <a:fillRect/>
                    </a:stretch>
                  </pic:blipFill>
                  <pic:spPr>
                    <a:xfrm>
                      <a:off x="0" y="0"/>
                      <a:ext cx="5943600" cy="6753225"/>
                    </a:xfrm>
                    <a:prstGeom prst="rect">
                      <a:avLst/>
                    </a:prstGeom>
                  </pic:spPr>
                </pic:pic>
              </a:graphicData>
            </a:graphic>
          </wp:inline>
        </w:drawing>
      </w:r>
    </w:p>
    <w:p w14:paraId="772066DC" w14:textId="77777777" w:rsidR="00024134" w:rsidRDefault="00024134" w:rsidP="00024134">
      <w:pPr>
        <w:rPr>
          <w:b/>
          <w:bCs/>
        </w:rPr>
      </w:pPr>
    </w:p>
    <w:p w14:paraId="311703CD" w14:textId="77777777" w:rsidR="00024134" w:rsidRDefault="00024134" w:rsidP="00024134">
      <w:pPr>
        <w:rPr>
          <w:b/>
          <w:bCs/>
        </w:rPr>
      </w:pPr>
    </w:p>
    <w:p w14:paraId="5AF9AF4E" w14:textId="77777777" w:rsidR="00024134" w:rsidRDefault="00024134" w:rsidP="00024134">
      <w:pPr>
        <w:rPr>
          <w:b/>
          <w:bCs/>
        </w:rPr>
      </w:pPr>
    </w:p>
    <w:p w14:paraId="37C72964" w14:textId="77777777" w:rsidR="00024134" w:rsidRDefault="00024134" w:rsidP="00024134">
      <w:pPr>
        <w:rPr>
          <w:b/>
          <w:bCs/>
        </w:rPr>
      </w:pPr>
    </w:p>
    <w:p w14:paraId="6E8BA3F0" w14:textId="77777777" w:rsidR="00024134" w:rsidRDefault="00024134" w:rsidP="00024134">
      <w:pPr>
        <w:rPr>
          <w:b/>
          <w:bCs/>
        </w:rPr>
      </w:pPr>
    </w:p>
    <w:p w14:paraId="7E1D1A61" w14:textId="77777777" w:rsidR="00024134" w:rsidRDefault="00024134" w:rsidP="00024134">
      <w:pPr>
        <w:rPr>
          <w:b/>
          <w:bCs/>
        </w:rPr>
      </w:pPr>
    </w:p>
    <w:p w14:paraId="3D8A0688" w14:textId="77777777" w:rsidR="00024134" w:rsidRDefault="00024134" w:rsidP="00024134">
      <w:pPr>
        <w:rPr>
          <w:b/>
          <w:bCs/>
        </w:rPr>
      </w:pPr>
    </w:p>
    <w:p w14:paraId="73295CA8" w14:textId="77777777" w:rsidR="00024134" w:rsidRDefault="00024134" w:rsidP="00024134">
      <w:pPr>
        <w:rPr>
          <w:b/>
          <w:bCs/>
        </w:rPr>
      </w:pPr>
    </w:p>
    <w:p w14:paraId="14D47D4A" w14:textId="77777777" w:rsidR="00024134" w:rsidRDefault="00024134" w:rsidP="00024134">
      <w:pPr>
        <w:rPr>
          <w:b/>
          <w:bCs/>
        </w:rPr>
      </w:pPr>
      <w:r>
        <w:rPr>
          <w:b/>
          <w:bCs/>
        </w:rPr>
        <w:t xml:space="preserve">Appendix C. </w:t>
      </w:r>
      <w:r w:rsidRPr="00882C40">
        <w:rPr>
          <w:b/>
          <w:bCs/>
        </w:rPr>
        <w:t>Sample Screenshots of AUM</w:t>
      </w:r>
      <w:r>
        <w:rPr>
          <w:b/>
          <w:bCs/>
        </w:rPr>
        <w:t>OR-</w:t>
      </w:r>
      <w:r w:rsidRPr="00882C40">
        <w:rPr>
          <w:b/>
          <w:bCs/>
        </w:rPr>
        <w:t>AR</w:t>
      </w:r>
    </w:p>
    <w:p w14:paraId="36D734DC" w14:textId="77777777" w:rsidR="00024134" w:rsidRPr="00882C40" w:rsidRDefault="00024134" w:rsidP="00024134">
      <w:pPr>
        <w:rPr>
          <w:b/>
          <w:bCs/>
        </w:rPr>
      </w:pPr>
    </w:p>
    <w:p w14:paraId="2AF6AFCF" w14:textId="77777777" w:rsidR="00024134" w:rsidRDefault="00024134" w:rsidP="00E06FBD">
      <w:pPr>
        <w:pStyle w:val="MDPI41tablecaption"/>
        <w:jc w:val="left"/>
        <w:rPr>
          <w:b/>
          <w:bCs/>
        </w:rPr>
      </w:pPr>
    </w:p>
    <w:p w14:paraId="3F8D4CEC" w14:textId="77777777" w:rsidR="00024134" w:rsidRDefault="00024134" w:rsidP="00E06FBD">
      <w:pPr>
        <w:pStyle w:val="MDPI41tablecaption"/>
        <w:jc w:val="left"/>
        <w:rPr>
          <w:b/>
          <w:bCs/>
        </w:rPr>
      </w:pPr>
    </w:p>
    <w:p w14:paraId="2E91C9C4" w14:textId="77777777" w:rsidR="00024134" w:rsidRDefault="00024134" w:rsidP="00E06FBD">
      <w:pPr>
        <w:pStyle w:val="MDPI41tablecaption"/>
        <w:jc w:val="left"/>
        <w:rPr>
          <w:b/>
          <w:bCs/>
        </w:rPr>
      </w:pPr>
    </w:p>
    <w:p w14:paraId="65F200E1" w14:textId="27A636D1" w:rsidR="00E06FBD" w:rsidRPr="00CD4AA3" w:rsidRDefault="00E06FBD" w:rsidP="00E06FBD">
      <w:pPr>
        <w:pStyle w:val="MDPI41tablecaption"/>
        <w:jc w:val="left"/>
      </w:pPr>
      <w:r w:rsidRPr="00CD4AA3">
        <w:rPr>
          <w:b/>
          <w:bCs/>
        </w:rPr>
        <w:t xml:space="preserve">Table A1. </w:t>
      </w:r>
      <w:r w:rsidRPr="00CD4AA3">
        <w:t>This is a table caption.</w:t>
      </w:r>
    </w:p>
    <w:tbl>
      <w:tblPr>
        <w:tblW w:w="785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619"/>
        <w:gridCol w:w="2619"/>
        <w:gridCol w:w="2619"/>
      </w:tblGrid>
      <w:tr w:rsidR="00E06FBD" w:rsidRPr="00CD4AA3" w14:paraId="0A770F17" w14:textId="77777777" w:rsidTr="00E40C28">
        <w:tc>
          <w:tcPr>
            <w:tcW w:w="2619" w:type="dxa"/>
            <w:tcBorders>
              <w:bottom w:val="single" w:sz="4" w:space="0" w:color="auto"/>
            </w:tcBorders>
            <w:vAlign w:val="center"/>
          </w:tcPr>
          <w:p w14:paraId="1018A1B1" w14:textId="77777777" w:rsidR="00E06FBD" w:rsidRPr="00CD4AA3" w:rsidRDefault="00E06FBD" w:rsidP="00E40C28">
            <w:pPr>
              <w:pStyle w:val="MDPI42tablebody"/>
              <w:spacing w:line="240" w:lineRule="auto"/>
              <w:rPr>
                <w:b/>
                <w:snapToGrid/>
              </w:rPr>
            </w:pPr>
            <w:r w:rsidRPr="00CD4AA3">
              <w:rPr>
                <w:b/>
                <w:snapToGrid/>
              </w:rPr>
              <w:t>Title 1</w:t>
            </w:r>
          </w:p>
        </w:tc>
        <w:tc>
          <w:tcPr>
            <w:tcW w:w="2619" w:type="dxa"/>
            <w:tcBorders>
              <w:bottom w:val="single" w:sz="4" w:space="0" w:color="auto"/>
            </w:tcBorders>
            <w:vAlign w:val="center"/>
          </w:tcPr>
          <w:p w14:paraId="1BFFB0A3" w14:textId="77777777" w:rsidR="00E06FBD" w:rsidRPr="00CD4AA3" w:rsidRDefault="00E06FBD" w:rsidP="00E40C28">
            <w:pPr>
              <w:pStyle w:val="MDPI42tablebody"/>
              <w:spacing w:line="240" w:lineRule="auto"/>
              <w:rPr>
                <w:b/>
                <w:snapToGrid/>
              </w:rPr>
            </w:pPr>
            <w:r w:rsidRPr="00CD4AA3">
              <w:rPr>
                <w:b/>
                <w:snapToGrid/>
              </w:rPr>
              <w:t>Title 2</w:t>
            </w:r>
          </w:p>
        </w:tc>
        <w:tc>
          <w:tcPr>
            <w:tcW w:w="2619" w:type="dxa"/>
            <w:tcBorders>
              <w:bottom w:val="single" w:sz="4" w:space="0" w:color="auto"/>
            </w:tcBorders>
            <w:vAlign w:val="center"/>
          </w:tcPr>
          <w:p w14:paraId="3B280C92" w14:textId="77777777" w:rsidR="00E06FBD" w:rsidRPr="00CD4AA3" w:rsidRDefault="00E06FBD" w:rsidP="00E40C28">
            <w:pPr>
              <w:pStyle w:val="MDPI42tablebody"/>
              <w:spacing w:line="240" w:lineRule="auto"/>
              <w:rPr>
                <w:b/>
                <w:snapToGrid/>
              </w:rPr>
            </w:pPr>
            <w:r w:rsidRPr="00CD4AA3">
              <w:rPr>
                <w:b/>
                <w:snapToGrid/>
              </w:rPr>
              <w:t>Title 3</w:t>
            </w:r>
          </w:p>
        </w:tc>
      </w:tr>
      <w:tr w:rsidR="00E06FBD" w:rsidRPr="00CD4AA3" w14:paraId="490B0503" w14:textId="77777777" w:rsidTr="00E40C28">
        <w:tc>
          <w:tcPr>
            <w:tcW w:w="2619" w:type="dxa"/>
            <w:vAlign w:val="center"/>
          </w:tcPr>
          <w:p w14:paraId="148A94DD" w14:textId="77777777" w:rsidR="00E06FBD" w:rsidRPr="00CD4AA3" w:rsidRDefault="00E06FBD" w:rsidP="00E40C28">
            <w:pPr>
              <w:pStyle w:val="MDPI42tablebody"/>
              <w:spacing w:line="240" w:lineRule="auto"/>
            </w:pPr>
            <w:r w:rsidRPr="00CD4AA3">
              <w:t>entry 1</w:t>
            </w:r>
          </w:p>
        </w:tc>
        <w:tc>
          <w:tcPr>
            <w:tcW w:w="2619" w:type="dxa"/>
            <w:vAlign w:val="center"/>
          </w:tcPr>
          <w:p w14:paraId="237D9BE8" w14:textId="77777777" w:rsidR="00E06FBD" w:rsidRPr="00CD4AA3" w:rsidRDefault="00E06FBD" w:rsidP="00E40C28">
            <w:pPr>
              <w:pStyle w:val="MDPI42tablebody"/>
              <w:spacing w:line="240" w:lineRule="auto"/>
            </w:pPr>
            <w:r w:rsidRPr="00CD4AA3">
              <w:t>data</w:t>
            </w:r>
          </w:p>
        </w:tc>
        <w:tc>
          <w:tcPr>
            <w:tcW w:w="2619" w:type="dxa"/>
            <w:vAlign w:val="center"/>
          </w:tcPr>
          <w:p w14:paraId="24D2E0E9" w14:textId="77777777" w:rsidR="00E06FBD" w:rsidRPr="00CD4AA3" w:rsidRDefault="00E06FBD" w:rsidP="00E40C28">
            <w:pPr>
              <w:pStyle w:val="MDPI42tablebody"/>
              <w:spacing w:line="240" w:lineRule="auto"/>
            </w:pPr>
            <w:r w:rsidRPr="00CD4AA3">
              <w:t>data</w:t>
            </w:r>
          </w:p>
        </w:tc>
      </w:tr>
      <w:tr w:rsidR="00E06FBD" w:rsidRPr="00CD4AA3" w14:paraId="4BB9A4F4" w14:textId="77777777" w:rsidTr="00E40C28">
        <w:tc>
          <w:tcPr>
            <w:tcW w:w="2619" w:type="dxa"/>
            <w:vAlign w:val="center"/>
          </w:tcPr>
          <w:p w14:paraId="46CC3109" w14:textId="77777777" w:rsidR="00E06FBD" w:rsidRPr="00CD4AA3" w:rsidRDefault="00E06FBD" w:rsidP="00E40C28">
            <w:pPr>
              <w:pStyle w:val="MDPI42tablebody"/>
              <w:spacing w:line="240" w:lineRule="auto"/>
            </w:pPr>
            <w:r w:rsidRPr="00CD4AA3">
              <w:t>entry 2</w:t>
            </w:r>
          </w:p>
        </w:tc>
        <w:tc>
          <w:tcPr>
            <w:tcW w:w="2619" w:type="dxa"/>
            <w:vAlign w:val="center"/>
          </w:tcPr>
          <w:p w14:paraId="22820428" w14:textId="77777777" w:rsidR="00E06FBD" w:rsidRPr="00CD4AA3" w:rsidRDefault="00E06FBD" w:rsidP="00E40C28">
            <w:pPr>
              <w:pStyle w:val="MDPI42tablebody"/>
              <w:spacing w:line="240" w:lineRule="auto"/>
            </w:pPr>
            <w:r w:rsidRPr="00CD4AA3">
              <w:t>data</w:t>
            </w:r>
          </w:p>
        </w:tc>
        <w:tc>
          <w:tcPr>
            <w:tcW w:w="2619" w:type="dxa"/>
            <w:vAlign w:val="center"/>
          </w:tcPr>
          <w:p w14:paraId="70E63CDC" w14:textId="77777777" w:rsidR="00E06FBD" w:rsidRPr="009458C1" w:rsidRDefault="00E06FBD" w:rsidP="00E40C28">
            <w:pPr>
              <w:pStyle w:val="MDPI42tablebody"/>
              <w:spacing w:line="240" w:lineRule="auto"/>
              <w:rPr>
                <w:rFonts w:eastAsiaTheme="minorEastAsia"/>
                <w:lang w:eastAsia="zh-CN"/>
              </w:rPr>
            </w:pPr>
            <w:r w:rsidRPr="00CD4AA3">
              <w:t>data</w:t>
            </w:r>
          </w:p>
        </w:tc>
      </w:tr>
      <w:bookmarkEnd w:id="21"/>
    </w:tbl>
    <w:p w14:paraId="2BFA072C" w14:textId="77777777" w:rsidR="009F6834" w:rsidRDefault="009F6834">
      <w:pPr>
        <w:spacing w:line="240" w:lineRule="auto"/>
        <w:jc w:val="left"/>
        <w:rPr>
          <w:rFonts w:eastAsia="Times New Roman"/>
          <w:b/>
          <w:snapToGrid w:val="0"/>
          <w:sz w:val="24"/>
          <w:szCs w:val="22"/>
          <w:lang w:eastAsia="de-DE" w:bidi="en-US"/>
        </w:rPr>
      </w:pPr>
      <w:r>
        <w:br w:type="page"/>
      </w:r>
    </w:p>
    <w:p w14:paraId="31F1F75B" w14:textId="77777777" w:rsidR="004C6E5E" w:rsidRPr="00CD4AA3" w:rsidRDefault="004C6E5E" w:rsidP="00E06FBD">
      <w:pPr>
        <w:pStyle w:val="MDPI21heading1"/>
      </w:pPr>
      <w:r w:rsidRPr="00CD4AA3">
        <w:lastRenderedPageBreak/>
        <w:t>Appendix B</w:t>
      </w:r>
    </w:p>
    <w:p w14:paraId="2AAB25C4" w14:textId="77777777" w:rsidR="004C6E5E" w:rsidRDefault="004C6E5E" w:rsidP="00E06FBD">
      <w:pPr>
        <w:pStyle w:val="MDPI31text"/>
      </w:pPr>
      <w:r w:rsidRPr="00CD4AA3">
        <w:t xml:space="preserve">All appendix sections must </w:t>
      </w:r>
      <w:r w:rsidR="00C11B39" w:rsidRPr="00CD4AA3">
        <w:t>be cited in the main text. In the appendices, Figures, Tables, etc. should be labeled starting with “A”—e.g., Figure A1, Figure A2, etc.</w:t>
      </w:r>
    </w:p>
    <w:p w14:paraId="148EEAA0" w14:textId="77777777" w:rsidR="00F33557" w:rsidRDefault="00F33557" w:rsidP="00E06FBD">
      <w:pPr>
        <w:pStyle w:val="MDPI31text"/>
      </w:pPr>
    </w:p>
    <w:p w14:paraId="7DAD4AAC" w14:textId="4201E0EB" w:rsidR="00F33557" w:rsidRDefault="00F33557">
      <w:pPr>
        <w:spacing w:line="240" w:lineRule="auto"/>
        <w:jc w:val="left"/>
        <w:rPr>
          <w:rFonts w:eastAsia="Times New Roman"/>
          <w:snapToGrid w:val="0"/>
          <w:szCs w:val="22"/>
          <w:lang w:eastAsia="de-DE" w:bidi="en-US"/>
        </w:rPr>
      </w:pPr>
      <w:r>
        <w:br w:type="page"/>
      </w:r>
    </w:p>
    <w:p w14:paraId="02D4A387" w14:textId="77777777" w:rsidR="004C6E5E" w:rsidRPr="00CD4AA3" w:rsidRDefault="004C6E5E" w:rsidP="00E06FBD">
      <w:pPr>
        <w:pStyle w:val="MDPI21heading1"/>
        <w:ind w:left="0"/>
      </w:pPr>
      <w:r w:rsidRPr="00CD4AA3">
        <w:lastRenderedPageBreak/>
        <w:t>References</w:t>
      </w:r>
    </w:p>
    <w:p w14:paraId="78EE7421" w14:textId="77777777" w:rsidR="004C6E5E" w:rsidRPr="00CD4AA3" w:rsidRDefault="004C6E5E" w:rsidP="00E06FBD">
      <w:pPr>
        <w:pStyle w:val="MDPI81references"/>
        <w:numPr>
          <w:ilvl w:val="0"/>
          <w:numId w:val="0"/>
        </w:numPr>
        <w:ind w:left="425"/>
      </w:pPr>
    </w:p>
    <w:p w14:paraId="6EEA0747" w14:textId="77777777" w:rsidR="004C6E5E" w:rsidRPr="00CD4AA3" w:rsidRDefault="004C6E5E" w:rsidP="00E06FBD">
      <w:pPr>
        <w:pStyle w:val="MDPI81references"/>
        <w:numPr>
          <w:ilvl w:val="0"/>
          <w:numId w:val="4"/>
        </w:numPr>
        <w:ind w:left="425" w:hanging="425"/>
      </w:pPr>
      <w:r w:rsidRPr="00CD4AA3">
        <w:t xml:space="preserve">Author 1, A.B.; Author 2, C.D. Title of the article. </w:t>
      </w:r>
      <w:r w:rsidRPr="00CD4AA3">
        <w:rPr>
          <w:i/>
        </w:rPr>
        <w:t>Abbreviated Journal Name</w:t>
      </w:r>
      <w:r w:rsidRPr="00CD4AA3">
        <w:t xml:space="preserve"> </w:t>
      </w:r>
      <w:r w:rsidRPr="00CD4AA3">
        <w:rPr>
          <w:b/>
        </w:rPr>
        <w:t>Year</w:t>
      </w:r>
      <w:r w:rsidRPr="00CD4AA3">
        <w:t xml:space="preserve">, </w:t>
      </w:r>
      <w:r w:rsidRPr="00CD4AA3">
        <w:rPr>
          <w:i/>
        </w:rPr>
        <w:t>Volume</w:t>
      </w:r>
      <w:r w:rsidRPr="00CD4AA3">
        <w:t>, page range.</w:t>
      </w:r>
    </w:p>
    <w:p w14:paraId="23262136" w14:textId="77777777" w:rsidR="004C6E5E" w:rsidRPr="00CD4AA3" w:rsidRDefault="004C6E5E" w:rsidP="00E06FBD">
      <w:pPr>
        <w:pStyle w:val="MDPI81references"/>
        <w:numPr>
          <w:ilvl w:val="0"/>
          <w:numId w:val="4"/>
        </w:numPr>
        <w:ind w:left="425" w:hanging="425"/>
      </w:pPr>
      <w:r w:rsidRPr="00CD4AA3">
        <w:t xml:space="preserve">Author 1, A.; Author 2, B. Title of the chapter. In </w:t>
      </w:r>
      <w:r w:rsidRPr="00CD4AA3">
        <w:rPr>
          <w:i/>
        </w:rPr>
        <w:t>Book Title</w:t>
      </w:r>
      <w:r w:rsidRPr="00CD4AA3">
        <w:t>, 2nd ed.; Editor 1, A., Editor 2, B., Eds.; Publisher: Publisher Location, Country, 2007; Volume 3, pp. 154–196.</w:t>
      </w:r>
    </w:p>
    <w:p w14:paraId="08D4D62F" w14:textId="77777777" w:rsidR="004C6E5E" w:rsidRPr="00CD4AA3" w:rsidRDefault="004C6E5E" w:rsidP="00E06FBD">
      <w:pPr>
        <w:pStyle w:val="MDPI81references"/>
        <w:numPr>
          <w:ilvl w:val="0"/>
          <w:numId w:val="4"/>
        </w:numPr>
        <w:ind w:left="425" w:hanging="425"/>
      </w:pPr>
      <w:r w:rsidRPr="00CD4AA3">
        <w:t xml:space="preserve">Author 1, A.; Author 2, B. </w:t>
      </w:r>
      <w:r w:rsidRPr="00CD4AA3">
        <w:rPr>
          <w:i/>
        </w:rPr>
        <w:t>Book Title</w:t>
      </w:r>
      <w:r w:rsidRPr="00CD4AA3">
        <w:t>, 3rd ed.; Publisher: Publisher Location, Country, 2008; pp. 154–196.</w:t>
      </w:r>
    </w:p>
    <w:p w14:paraId="68297A13" w14:textId="77777777" w:rsidR="004C6E5E" w:rsidRPr="00CD4AA3" w:rsidRDefault="004C6E5E" w:rsidP="00E06FBD">
      <w:pPr>
        <w:pStyle w:val="MDPI81references"/>
        <w:numPr>
          <w:ilvl w:val="0"/>
          <w:numId w:val="3"/>
        </w:numPr>
        <w:ind w:left="425" w:hanging="425"/>
      </w:pPr>
      <w:r w:rsidRPr="00CD4AA3">
        <w:t xml:space="preserve">Author 1, A.B.; Author 2, C. Title of Unpublished Work. </w:t>
      </w:r>
      <w:r w:rsidRPr="00CD4AA3">
        <w:rPr>
          <w:i/>
        </w:rPr>
        <w:t>Abbreviated Journal Name</w:t>
      </w:r>
      <w:r w:rsidRPr="00CD4AA3">
        <w:t xml:space="preserve"> </w:t>
      </w:r>
      <w:r w:rsidR="00404C1C" w:rsidRPr="00CD4AA3">
        <w:t>year,</w:t>
      </w:r>
      <w:r w:rsidR="00404C1C" w:rsidRPr="00CD4AA3">
        <w:rPr>
          <w:i/>
        </w:rPr>
        <w:t xml:space="preserve"> phrase indicating stage of publication (submitted; accepted; in press)</w:t>
      </w:r>
      <w:r w:rsidRPr="00CD4AA3">
        <w:t>.</w:t>
      </w:r>
    </w:p>
    <w:p w14:paraId="1A3D232A" w14:textId="77777777" w:rsidR="004C6E5E" w:rsidRPr="00CD4AA3" w:rsidRDefault="004C6E5E" w:rsidP="00E06FBD">
      <w:pPr>
        <w:pStyle w:val="MDPI81references"/>
        <w:numPr>
          <w:ilvl w:val="0"/>
          <w:numId w:val="3"/>
        </w:numPr>
        <w:ind w:left="425" w:hanging="425"/>
      </w:pPr>
      <w:r w:rsidRPr="00CD4AA3">
        <w:t>Author 1, A.B. (University, City, State, Country); Author 2, C. (Institute, City, State, Country). Personal communication, 2012.</w:t>
      </w:r>
    </w:p>
    <w:p w14:paraId="367ACA31" w14:textId="77777777" w:rsidR="004C6E5E" w:rsidRPr="00CD4AA3" w:rsidRDefault="004C6E5E" w:rsidP="00E06FBD">
      <w:pPr>
        <w:pStyle w:val="MDPI81references"/>
        <w:numPr>
          <w:ilvl w:val="0"/>
          <w:numId w:val="3"/>
        </w:numPr>
        <w:ind w:left="425" w:hanging="425"/>
      </w:pPr>
      <w:r w:rsidRPr="00CD4AA3">
        <w:t xml:space="preserve">Author 1, A.B.; Author 2, C.D.; Author 3, E.F. Title of Presentation. </w:t>
      </w:r>
      <w:r w:rsidR="00404C1C" w:rsidRPr="00CD4AA3">
        <w:t>In Proceedings of the Name of the Conference, Location of Conference, Country, Date of Conference (Day Month Year).</w:t>
      </w:r>
    </w:p>
    <w:p w14:paraId="1FAB7BAA" w14:textId="77777777" w:rsidR="004C6E5E" w:rsidRPr="00CD4AA3" w:rsidRDefault="004C6E5E" w:rsidP="00E06FBD">
      <w:pPr>
        <w:pStyle w:val="MDPI81references"/>
        <w:numPr>
          <w:ilvl w:val="0"/>
          <w:numId w:val="3"/>
        </w:numPr>
        <w:ind w:left="425" w:hanging="425"/>
      </w:pPr>
      <w:r w:rsidRPr="00CD4AA3">
        <w:t>Author 1, A.B. Title of Thesis. Level of Thesis, Degree-Granting University, Location of University, Date of Completion.</w:t>
      </w:r>
    </w:p>
    <w:p w14:paraId="10B3F5A3" w14:textId="77777777" w:rsidR="00BF59D7" w:rsidRPr="00CD4AA3" w:rsidRDefault="004C6E5E" w:rsidP="00E06FBD">
      <w:pPr>
        <w:pStyle w:val="MDPI81references"/>
        <w:numPr>
          <w:ilvl w:val="0"/>
          <w:numId w:val="3"/>
        </w:numPr>
        <w:ind w:left="425" w:hanging="425"/>
      </w:pPr>
      <w:r w:rsidRPr="00CD4AA3">
        <w:t>Title of Site. Available online: URL (accessed on Day Month Year).</w:t>
      </w:r>
    </w:p>
    <w:p w14:paraId="62E32FA0" w14:textId="77777777" w:rsidR="004C6E5E" w:rsidRPr="00BF59D7" w:rsidRDefault="00BF59D7" w:rsidP="00E06FBD">
      <w:pPr>
        <w:pStyle w:val="MDPI63notes"/>
      </w:pPr>
      <w:r w:rsidRPr="00CD4AA3">
        <w:rPr>
          <w:b/>
        </w:rPr>
        <w:t>Disclaimer/Publisher’s Note:</w:t>
      </w:r>
      <w:r w:rsidRPr="00CD4AA3">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4C6E5E" w:rsidRPr="00BF59D7" w:rsidSect="00E06FBD">
      <w:headerReference w:type="even" r:id="rId26"/>
      <w:headerReference w:type="default" r:id="rId27"/>
      <w:headerReference w:type="first" r:id="rId28"/>
      <w:footerReference w:type="first" r:id="rId29"/>
      <w:type w:val="continuous"/>
      <w:pgSz w:w="11906" w:h="16838" w:code="9"/>
      <w:pgMar w:top="1417" w:right="720" w:bottom="907" w:left="720" w:header="720" w:footer="612" w:gutter="0"/>
      <w:lnNumType w:countBy="1" w:distance="255" w:restart="continuous"/>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7965AB" w14:textId="77777777" w:rsidR="00783BC5" w:rsidRPr="00CD4AA3" w:rsidRDefault="00783BC5">
      <w:pPr>
        <w:spacing w:line="240" w:lineRule="auto"/>
      </w:pPr>
      <w:r w:rsidRPr="00CD4AA3">
        <w:separator/>
      </w:r>
    </w:p>
  </w:endnote>
  <w:endnote w:type="continuationSeparator" w:id="0">
    <w:p w14:paraId="6987AD9E" w14:textId="77777777" w:rsidR="00783BC5" w:rsidRPr="00CD4AA3" w:rsidRDefault="00783BC5">
      <w:pPr>
        <w:spacing w:line="240" w:lineRule="auto"/>
      </w:pPr>
      <w:r w:rsidRPr="00CD4AA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858ACF" w14:textId="77777777" w:rsidR="00E40C28" w:rsidRPr="00CD4AA3" w:rsidRDefault="00E40C28" w:rsidP="00C12EEE">
    <w:pPr>
      <w:pBdr>
        <w:top w:val="single" w:sz="4" w:space="0" w:color="000000"/>
      </w:pBdr>
      <w:adjustRightInd w:val="0"/>
      <w:snapToGrid w:val="0"/>
      <w:spacing w:before="480" w:line="100" w:lineRule="exact"/>
      <w:rPr>
        <w:i/>
        <w:sz w:val="16"/>
        <w:szCs w:val="16"/>
      </w:rPr>
    </w:pPr>
  </w:p>
  <w:p w14:paraId="062AE9F7" w14:textId="77777777" w:rsidR="00E40C28" w:rsidRPr="00CD4AA3" w:rsidRDefault="00E40C28" w:rsidP="0053275D">
    <w:pPr>
      <w:tabs>
        <w:tab w:val="right" w:pos="10466"/>
      </w:tabs>
      <w:spacing w:line="240" w:lineRule="auto"/>
      <w:rPr>
        <w:sz w:val="16"/>
        <w:szCs w:val="16"/>
      </w:rPr>
    </w:pPr>
    <w:r w:rsidRPr="00CD4AA3">
      <w:rPr>
        <w:i/>
        <w:sz w:val="16"/>
        <w:szCs w:val="16"/>
      </w:rPr>
      <w:t xml:space="preserve">Inventions </w:t>
    </w:r>
    <w:r w:rsidRPr="00CD4AA3">
      <w:rPr>
        <w:b/>
        <w:sz w:val="16"/>
        <w:szCs w:val="16"/>
      </w:rPr>
      <w:t>2025</w:t>
    </w:r>
    <w:r w:rsidRPr="00CD4AA3">
      <w:rPr>
        <w:sz w:val="16"/>
        <w:szCs w:val="16"/>
      </w:rPr>
      <w:t>,</w:t>
    </w:r>
    <w:r w:rsidRPr="00CD4AA3">
      <w:rPr>
        <w:i/>
        <w:sz w:val="16"/>
        <w:szCs w:val="16"/>
      </w:rPr>
      <w:t xml:space="preserve"> 10</w:t>
    </w:r>
    <w:r w:rsidRPr="00CD4AA3">
      <w:rPr>
        <w:sz w:val="16"/>
        <w:szCs w:val="16"/>
      </w:rPr>
      <w:t>, x</w:t>
    </w:r>
    <w:r w:rsidRPr="00CD4AA3">
      <w:rPr>
        <w:sz w:val="16"/>
        <w:szCs w:val="16"/>
      </w:rPr>
      <w:tab/>
      <w:t>https://doi.org/10.3390/xxxxx</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33A1C3" w14:textId="77777777" w:rsidR="00783BC5" w:rsidRPr="00CD4AA3" w:rsidRDefault="00783BC5">
      <w:pPr>
        <w:spacing w:line="240" w:lineRule="auto"/>
      </w:pPr>
      <w:r w:rsidRPr="00CD4AA3">
        <w:separator/>
      </w:r>
    </w:p>
  </w:footnote>
  <w:footnote w:type="continuationSeparator" w:id="0">
    <w:p w14:paraId="4BB92377" w14:textId="77777777" w:rsidR="00783BC5" w:rsidRPr="00CD4AA3" w:rsidRDefault="00783BC5">
      <w:pPr>
        <w:spacing w:line="240" w:lineRule="auto"/>
      </w:pPr>
      <w:r w:rsidRPr="00CD4AA3">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ED394C" w14:textId="77777777" w:rsidR="00E40C28" w:rsidRPr="00CD4AA3" w:rsidRDefault="00E40C28" w:rsidP="00C86460">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3CD85B" w14:textId="77777777" w:rsidR="00E40C28" w:rsidRPr="00CD4AA3" w:rsidRDefault="00E40C28" w:rsidP="0053275D">
    <w:pPr>
      <w:tabs>
        <w:tab w:val="right" w:pos="10466"/>
      </w:tabs>
      <w:adjustRightInd w:val="0"/>
      <w:snapToGrid w:val="0"/>
      <w:spacing w:line="240" w:lineRule="auto"/>
      <w:rPr>
        <w:sz w:val="16"/>
      </w:rPr>
    </w:pPr>
    <w:r w:rsidRPr="00CD4AA3">
      <w:rPr>
        <w:i/>
        <w:sz w:val="16"/>
      </w:rPr>
      <w:t xml:space="preserve">Inventions </w:t>
    </w:r>
    <w:r w:rsidRPr="00CD4AA3">
      <w:rPr>
        <w:b/>
        <w:sz w:val="16"/>
      </w:rPr>
      <w:t>2025</w:t>
    </w:r>
    <w:r w:rsidRPr="00CD4AA3">
      <w:rPr>
        <w:sz w:val="16"/>
      </w:rPr>
      <w:t>,</w:t>
    </w:r>
    <w:r w:rsidRPr="00CD4AA3">
      <w:rPr>
        <w:i/>
        <w:sz w:val="16"/>
      </w:rPr>
      <w:t xml:space="preserve"> 10</w:t>
    </w:r>
    <w:r w:rsidRPr="00CD4AA3">
      <w:rPr>
        <w:sz w:val="16"/>
      </w:rPr>
      <w:t>, x FOR PEER REVIEW</w:t>
    </w:r>
    <w:r w:rsidRPr="00CD4AA3">
      <w:rPr>
        <w:sz w:val="16"/>
      </w:rPr>
      <w:ptab w:relativeTo="margin" w:alignment="right" w:leader="none"/>
    </w:r>
    <w:r w:rsidRPr="00CD4AA3">
      <w:rPr>
        <w:sz w:val="16"/>
      </w:rPr>
      <w:fldChar w:fldCharType="begin"/>
    </w:r>
    <w:r w:rsidRPr="00CD4AA3">
      <w:rPr>
        <w:sz w:val="16"/>
      </w:rPr>
      <w:instrText xml:space="preserve"> PAGE   \* MERGEFORMAT </w:instrText>
    </w:r>
    <w:r w:rsidRPr="00CD4AA3">
      <w:rPr>
        <w:sz w:val="16"/>
      </w:rPr>
      <w:fldChar w:fldCharType="separate"/>
    </w:r>
    <w:r w:rsidRPr="00CD4AA3">
      <w:rPr>
        <w:sz w:val="16"/>
      </w:rPr>
      <w:t>2</w:t>
    </w:r>
    <w:r w:rsidRPr="00CD4AA3">
      <w:rPr>
        <w:sz w:val="16"/>
      </w:rPr>
      <w:fldChar w:fldCharType="end"/>
    </w:r>
    <w:r w:rsidRPr="00CD4AA3">
      <w:rPr>
        <w:sz w:val="16"/>
      </w:rPr>
      <w:t xml:space="preserve"> of </w:t>
    </w:r>
    <w:r w:rsidRPr="00CD4AA3">
      <w:rPr>
        <w:sz w:val="16"/>
      </w:rPr>
      <w:fldChar w:fldCharType="begin"/>
    </w:r>
    <w:r w:rsidRPr="00CD4AA3">
      <w:rPr>
        <w:sz w:val="16"/>
      </w:rPr>
      <w:instrText xml:space="preserve"> NUMPAGES   \* MERGEFORMAT </w:instrText>
    </w:r>
    <w:r w:rsidRPr="00CD4AA3">
      <w:rPr>
        <w:sz w:val="16"/>
      </w:rPr>
      <w:fldChar w:fldCharType="separate"/>
    </w:r>
    <w:r w:rsidRPr="00CD4AA3">
      <w:rPr>
        <w:sz w:val="16"/>
      </w:rPr>
      <w:t>8</w:t>
    </w:r>
    <w:r w:rsidRPr="00CD4AA3">
      <w:rPr>
        <w:sz w:val="16"/>
      </w:rPr>
      <w:fldChar w:fldCharType="end"/>
    </w:r>
  </w:p>
  <w:p w14:paraId="6F44EB01" w14:textId="77777777" w:rsidR="00E40C28" w:rsidRPr="00CD4AA3" w:rsidRDefault="00E40C28" w:rsidP="00C12EEE">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E40C28" w:rsidRPr="00CD4AA3" w14:paraId="1043766F" w14:textId="77777777" w:rsidTr="00BB16DF">
      <w:trPr>
        <w:trHeight w:val="686"/>
      </w:trPr>
      <w:tc>
        <w:tcPr>
          <w:tcW w:w="3679" w:type="dxa"/>
          <w:vAlign w:val="center"/>
        </w:tcPr>
        <w:p w14:paraId="75120A0A" w14:textId="77777777" w:rsidR="00E40C28" w:rsidRPr="00CD4AA3" w:rsidRDefault="00E40C28" w:rsidP="0053275D">
          <w:pPr>
            <w:pStyle w:val="Header"/>
            <w:pBdr>
              <w:bottom w:val="none" w:sz="0" w:space="0" w:color="auto"/>
            </w:pBdr>
            <w:jc w:val="left"/>
            <w:rPr>
              <w:rFonts w:eastAsia="DengXian"/>
              <w:b/>
              <w:bCs/>
            </w:rPr>
          </w:pPr>
          <w:r w:rsidRPr="00CD4AA3">
            <w:rPr>
              <w:rFonts w:eastAsia="DengXian"/>
              <w:b/>
              <w:bCs/>
              <w:noProof/>
            </w:rPr>
            <w:drawing>
              <wp:inline distT="0" distB="0" distL="0" distR="0" wp14:anchorId="69419257" wp14:editId="13981037">
                <wp:extent cx="1460282" cy="432000"/>
                <wp:effectExtent l="0" t="0" r="6985" b="6350"/>
                <wp:docPr id="392546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46645" name=""/>
                        <pic:cNvPicPr/>
                      </pic:nvPicPr>
                      <pic:blipFill>
                        <a:blip r:embed="rId1"/>
                        <a:stretch>
                          <a:fillRect/>
                        </a:stretch>
                      </pic:blipFill>
                      <pic:spPr>
                        <a:xfrm>
                          <a:off x="0" y="0"/>
                          <a:ext cx="1460282" cy="432000"/>
                        </a:xfrm>
                        <a:prstGeom prst="rect">
                          <a:avLst/>
                        </a:prstGeom>
                      </pic:spPr>
                    </pic:pic>
                  </a:graphicData>
                </a:graphic>
              </wp:inline>
            </w:drawing>
          </w:r>
        </w:p>
      </w:tc>
      <w:tc>
        <w:tcPr>
          <w:tcW w:w="4535" w:type="dxa"/>
          <w:vAlign w:val="center"/>
        </w:tcPr>
        <w:p w14:paraId="50181911" w14:textId="77777777" w:rsidR="00E40C28" w:rsidRPr="00CD4AA3" w:rsidRDefault="00E40C28" w:rsidP="0053275D">
          <w:pPr>
            <w:pStyle w:val="Header"/>
            <w:pBdr>
              <w:bottom w:val="none" w:sz="0" w:space="0" w:color="auto"/>
            </w:pBdr>
            <w:rPr>
              <w:rFonts w:eastAsia="DengXian"/>
              <w:b/>
              <w:bCs/>
            </w:rPr>
          </w:pPr>
        </w:p>
      </w:tc>
      <w:tc>
        <w:tcPr>
          <w:tcW w:w="2273" w:type="dxa"/>
          <w:vAlign w:val="center"/>
        </w:tcPr>
        <w:p w14:paraId="47868FB2" w14:textId="77777777" w:rsidR="00E40C28" w:rsidRPr="00CD4AA3" w:rsidRDefault="00E40C28" w:rsidP="00BB16DF">
          <w:pPr>
            <w:pStyle w:val="Header"/>
            <w:pBdr>
              <w:bottom w:val="none" w:sz="0" w:space="0" w:color="auto"/>
            </w:pBdr>
            <w:jc w:val="right"/>
            <w:rPr>
              <w:rFonts w:eastAsia="DengXian"/>
              <w:b/>
              <w:bCs/>
            </w:rPr>
          </w:pPr>
          <w:r w:rsidRPr="00CD4AA3">
            <w:rPr>
              <w:rFonts w:eastAsia="DengXian"/>
              <w:b/>
              <w:bCs/>
              <w:noProof/>
            </w:rPr>
            <w:drawing>
              <wp:inline distT="0" distB="0" distL="0" distR="0" wp14:anchorId="4BB2C414" wp14:editId="241912A7">
                <wp:extent cx="540000" cy="360000"/>
                <wp:effectExtent l="0" t="0" r="0" b="2540"/>
                <wp:docPr id="1842103399" name="Picture 1"/>
                <wp:cNvGraphicFramePr/>
                <a:graphic xmlns:a="http://schemas.openxmlformats.org/drawingml/2006/main">
                  <a:graphicData uri="http://schemas.openxmlformats.org/drawingml/2006/picture">
                    <pic:pic xmlns:pic="http://schemas.openxmlformats.org/drawingml/2006/picture">
                      <pic:nvPicPr>
                        <pic:cNvPr id="1842103399" name=""/>
                        <pic:cNvPicPr/>
                      </pic:nvPicPr>
                      <pic:blipFill>
                        <a:blip r:embed="rId2"/>
                        <a:stretch>
                          <a:fillRect/>
                        </a:stretch>
                      </pic:blipFill>
                      <pic:spPr>
                        <a:xfrm>
                          <a:off x="0" y="0"/>
                          <a:ext cx="540000" cy="360000"/>
                        </a:xfrm>
                        <a:prstGeom prst="rect">
                          <a:avLst/>
                        </a:prstGeom>
                      </pic:spPr>
                    </pic:pic>
                  </a:graphicData>
                </a:graphic>
              </wp:inline>
            </w:drawing>
          </w:r>
        </w:p>
      </w:tc>
    </w:tr>
  </w:tbl>
  <w:p w14:paraId="072340D7" w14:textId="77777777" w:rsidR="00E40C28" w:rsidRPr="00CD4AA3" w:rsidRDefault="00E40C28" w:rsidP="00E06FBD">
    <w:pPr>
      <w:pBdr>
        <w:bottom w:val="single" w:sz="4" w:space="1" w:color="000000"/>
      </w:pBdr>
      <w:adjustRightInd w:val="0"/>
      <w:snapToGrid w:val="0"/>
      <w:spacing w:before="120"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40923"/>
    <w:multiLevelType w:val="multilevel"/>
    <w:tmpl w:val="478C3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E4518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850AE5"/>
    <w:multiLevelType w:val="multilevel"/>
    <w:tmpl w:val="6422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3910EA"/>
    <w:multiLevelType w:val="hybridMultilevel"/>
    <w:tmpl w:val="0E506358"/>
    <w:lvl w:ilvl="0" w:tplc="08090001">
      <w:start w:val="1"/>
      <w:numFmt w:val="bullet"/>
      <w:lvlText w:val=""/>
      <w:lvlJc w:val="left"/>
      <w:pPr>
        <w:ind w:left="3414" w:hanging="360"/>
      </w:pPr>
      <w:rPr>
        <w:rFonts w:ascii="Symbol" w:hAnsi="Symbol" w:hint="default"/>
      </w:rPr>
    </w:lvl>
    <w:lvl w:ilvl="1" w:tplc="08090003" w:tentative="1">
      <w:start w:val="1"/>
      <w:numFmt w:val="bullet"/>
      <w:lvlText w:val="o"/>
      <w:lvlJc w:val="left"/>
      <w:pPr>
        <w:ind w:left="4134" w:hanging="360"/>
      </w:pPr>
      <w:rPr>
        <w:rFonts w:ascii="Courier New" w:hAnsi="Courier New" w:cs="Courier New" w:hint="default"/>
      </w:rPr>
    </w:lvl>
    <w:lvl w:ilvl="2" w:tplc="08090005" w:tentative="1">
      <w:start w:val="1"/>
      <w:numFmt w:val="bullet"/>
      <w:lvlText w:val=""/>
      <w:lvlJc w:val="left"/>
      <w:pPr>
        <w:ind w:left="4854" w:hanging="360"/>
      </w:pPr>
      <w:rPr>
        <w:rFonts w:ascii="Wingdings" w:hAnsi="Wingdings" w:hint="default"/>
      </w:rPr>
    </w:lvl>
    <w:lvl w:ilvl="3" w:tplc="08090001" w:tentative="1">
      <w:start w:val="1"/>
      <w:numFmt w:val="bullet"/>
      <w:lvlText w:val=""/>
      <w:lvlJc w:val="left"/>
      <w:pPr>
        <w:ind w:left="5574" w:hanging="360"/>
      </w:pPr>
      <w:rPr>
        <w:rFonts w:ascii="Symbol" w:hAnsi="Symbol" w:hint="default"/>
      </w:rPr>
    </w:lvl>
    <w:lvl w:ilvl="4" w:tplc="08090003" w:tentative="1">
      <w:start w:val="1"/>
      <w:numFmt w:val="bullet"/>
      <w:lvlText w:val="o"/>
      <w:lvlJc w:val="left"/>
      <w:pPr>
        <w:ind w:left="6294" w:hanging="360"/>
      </w:pPr>
      <w:rPr>
        <w:rFonts w:ascii="Courier New" w:hAnsi="Courier New" w:cs="Courier New" w:hint="default"/>
      </w:rPr>
    </w:lvl>
    <w:lvl w:ilvl="5" w:tplc="08090005" w:tentative="1">
      <w:start w:val="1"/>
      <w:numFmt w:val="bullet"/>
      <w:lvlText w:val=""/>
      <w:lvlJc w:val="left"/>
      <w:pPr>
        <w:ind w:left="7014" w:hanging="360"/>
      </w:pPr>
      <w:rPr>
        <w:rFonts w:ascii="Wingdings" w:hAnsi="Wingdings" w:hint="default"/>
      </w:rPr>
    </w:lvl>
    <w:lvl w:ilvl="6" w:tplc="08090001" w:tentative="1">
      <w:start w:val="1"/>
      <w:numFmt w:val="bullet"/>
      <w:lvlText w:val=""/>
      <w:lvlJc w:val="left"/>
      <w:pPr>
        <w:ind w:left="7734" w:hanging="360"/>
      </w:pPr>
      <w:rPr>
        <w:rFonts w:ascii="Symbol" w:hAnsi="Symbol" w:hint="default"/>
      </w:rPr>
    </w:lvl>
    <w:lvl w:ilvl="7" w:tplc="08090003" w:tentative="1">
      <w:start w:val="1"/>
      <w:numFmt w:val="bullet"/>
      <w:lvlText w:val="o"/>
      <w:lvlJc w:val="left"/>
      <w:pPr>
        <w:ind w:left="8454" w:hanging="360"/>
      </w:pPr>
      <w:rPr>
        <w:rFonts w:ascii="Courier New" w:hAnsi="Courier New" w:cs="Courier New" w:hint="default"/>
      </w:rPr>
    </w:lvl>
    <w:lvl w:ilvl="8" w:tplc="08090005" w:tentative="1">
      <w:start w:val="1"/>
      <w:numFmt w:val="bullet"/>
      <w:lvlText w:val=""/>
      <w:lvlJc w:val="left"/>
      <w:pPr>
        <w:ind w:left="9174" w:hanging="360"/>
      </w:pPr>
      <w:rPr>
        <w:rFonts w:ascii="Wingdings" w:hAnsi="Wingdings" w:hint="default"/>
      </w:rPr>
    </w:lvl>
  </w:abstractNum>
  <w:abstractNum w:abstractNumId="4" w15:restartNumberingAfterBreak="0">
    <w:nsid w:val="10053AF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84E2A5D"/>
    <w:multiLevelType w:val="hybridMultilevel"/>
    <w:tmpl w:val="E976E6EA"/>
    <w:lvl w:ilvl="0" w:tplc="08090001">
      <w:start w:val="1"/>
      <w:numFmt w:val="bullet"/>
      <w:lvlText w:val=""/>
      <w:lvlJc w:val="left"/>
      <w:pPr>
        <w:ind w:left="3414" w:hanging="360"/>
      </w:pPr>
      <w:rPr>
        <w:rFonts w:ascii="Symbol" w:hAnsi="Symbol" w:hint="default"/>
      </w:rPr>
    </w:lvl>
    <w:lvl w:ilvl="1" w:tplc="08090003" w:tentative="1">
      <w:start w:val="1"/>
      <w:numFmt w:val="bullet"/>
      <w:lvlText w:val="o"/>
      <w:lvlJc w:val="left"/>
      <w:pPr>
        <w:ind w:left="4134" w:hanging="360"/>
      </w:pPr>
      <w:rPr>
        <w:rFonts w:ascii="Courier New" w:hAnsi="Courier New" w:cs="Courier New" w:hint="default"/>
      </w:rPr>
    </w:lvl>
    <w:lvl w:ilvl="2" w:tplc="08090005" w:tentative="1">
      <w:start w:val="1"/>
      <w:numFmt w:val="bullet"/>
      <w:lvlText w:val=""/>
      <w:lvlJc w:val="left"/>
      <w:pPr>
        <w:ind w:left="4854" w:hanging="360"/>
      </w:pPr>
      <w:rPr>
        <w:rFonts w:ascii="Wingdings" w:hAnsi="Wingdings" w:hint="default"/>
      </w:rPr>
    </w:lvl>
    <w:lvl w:ilvl="3" w:tplc="08090001" w:tentative="1">
      <w:start w:val="1"/>
      <w:numFmt w:val="bullet"/>
      <w:lvlText w:val=""/>
      <w:lvlJc w:val="left"/>
      <w:pPr>
        <w:ind w:left="5574" w:hanging="360"/>
      </w:pPr>
      <w:rPr>
        <w:rFonts w:ascii="Symbol" w:hAnsi="Symbol" w:hint="default"/>
      </w:rPr>
    </w:lvl>
    <w:lvl w:ilvl="4" w:tplc="08090003" w:tentative="1">
      <w:start w:val="1"/>
      <w:numFmt w:val="bullet"/>
      <w:lvlText w:val="o"/>
      <w:lvlJc w:val="left"/>
      <w:pPr>
        <w:ind w:left="6294" w:hanging="360"/>
      </w:pPr>
      <w:rPr>
        <w:rFonts w:ascii="Courier New" w:hAnsi="Courier New" w:cs="Courier New" w:hint="default"/>
      </w:rPr>
    </w:lvl>
    <w:lvl w:ilvl="5" w:tplc="08090005" w:tentative="1">
      <w:start w:val="1"/>
      <w:numFmt w:val="bullet"/>
      <w:lvlText w:val=""/>
      <w:lvlJc w:val="left"/>
      <w:pPr>
        <w:ind w:left="7014" w:hanging="360"/>
      </w:pPr>
      <w:rPr>
        <w:rFonts w:ascii="Wingdings" w:hAnsi="Wingdings" w:hint="default"/>
      </w:rPr>
    </w:lvl>
    <w:lvl w:ilvl="6" w:tplc="08090001" w:tentative="1">
      <w:start w:val="1"/>
      <w:numFmt w:val="bullet"/>
      <w:lvlText w:val=""/>
      <w:lvlJc w:val="left"/>
      <w:pPr>
        <w:ind w:left="7734" w:hanging="360"/>
      </w:pPr>
      <w:rPr>
        <w:rFonts w:ascii="Symbol" w:hAnsi="Symbol" w:hint="default"/>
      </w:rPr>
    </w:lvl>
    <w:lvl w:ilvl="7" w:tplc="08090003" w:tentative="1">
      <w:start w:val="1"/>
      <w:numFmt w:val="bullet"/>
      <w:lvlText w:val="o"/>
      <w:lvlJc w:val="left"/>
      <w:pPr>
        <w:ind w:left="8454" w:hanging="360"/>
      </w:pPr>
      <w:rPr>
        <w:rFonts w:ascii="Courier New" w:hAnsi="Courier New" w:cs="Courier New" w:hint="default"/>
      </w:rPr>
    </w:lvl>
    <w:lvl w:ilvl="8" w:tplc="08090005" w:tentative="1">
      <w:start w:val="1"/>
      <w:numFmt w:val="bullet"/>
      <w:lvlText w:val=""/>
      <w:lvlJc w:val="left"/>
      <w:pPr>
        <w:ind w:left="9174" w:hanging="360"/>
      </w:pPr>
      <w:rPr>
        <w:rFonts w:ascii="Wingdings" w:hAnsi="Wingdings" w:hint="default"/>
      </w:rPr>
    </w:lvl>
  </w:abstractNum>
  <w:abstractNum w:abstractNumId="6" w15:restartNumberingAfterBreak="0">
    <w:nsid w:val="18B468F5"/>
    <w:multiLevelType w:val="hybridMultilevel"/>
    <w:tmpl w:val="92E861CA"/>
    <w:lvl w:ilvl="0" w:tplc="80C44E92">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ED5EAD"/>
    <w:multiLevelType w:val="multilevel"/>
    <w:tmpl w:val="A4469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9" w15:restartNumberingAfterBreak="0">
    <w:nsid w:val="1F6E6819"/>
    <w:multiLevelType w:val="hybridMultilevel"/>
    <w:tmpl w:val="3258B05A"/>
    <w:lvl w:ilvl="0" w:tplc="EC481822">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0"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12"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7C27F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1A6610A"/>
    <w:multiLevelType w:val="hybridMultilevel"/>
    <w:tmpl w:val="BB3EE69E"/>
    <w:lvl w:ilvl="0" w:tplc="6A6896B2">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6" w15:restartNumberingAfterBreak="0">
    <w:nsid w:val="449249C9"/>
    <w:multiLevelType w:val="hybridMultilevel"/>
    <w:tmpl w:val="1570A98A"/>
    <w:lvl w:ilvl="0" w:tplc="A6602ED6">
      <w:start w:val="1"/>
      <w:numFmt w:val="decimal"/>
      <w:lvlRestart w:val="0"/>
      <w:pStyle w:val="MDPI8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AE6E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0CA18C1"/>
    <w:multiLevelType w:val="hybridMultilevel"/>
    <w:tmpl w:val="D7C8C68E"/>
    <w:lvl w:ilvl="0" w:tplc="08090001">
      <w:start w:val="1"/>
      <w:numFmt w:val="bullet"/>
      <w:lvlText w:val=""/>
      <w:lvlJc w:val="left"/>
      <w:pPr>
        <w:ind w:left="3774" w:hanging="360"/>
      </w:pPr>
      <w:rPr>
        <w:rFonts w:ascii="Symbol" w:hAnsi="Symbol" w:hint="default"/>
      </w:rPr>
    </w:lvl>
    <w:lvl w:ilvl="1" w:tplc="08090003" w:tentative="1">
      <w:start w:val="1"/>
      <w:numFmt w:val="bullet"/>
      <w:lvlText w:val="o"/>
      <w:lvlJc w:val="left"/>
      <w:pPr>
        <w:ind w:left="4494" w:hanging="360"/>
      </w:pPr>
      <w:rPr>
        <w:rFonts w:ascii="Courier New" w:hAnsi="Courier New" w:cs="Courier New" w:hint="default"/>
      </w:rPr>
    </w:lvl>
    <w:lvl w:ilvl="2" w:tplc="08090005" w:tentative="1">
      <w:start w:val="1"/>
      <w:numFmt w:val="bullet"/>
      <w:lvlText w:val=""/>
      <w:lvlJc w:val="left"/>
      <w:pPr>
        <w:ind w:left="5214" w:hanging="360"/>
      </w:pPr>
      <w:rPr>
        <w:rFonts w:ascii="Wingdings" w:hAnsi="Wingdings" w:hint="default"/>
      </w:rPr>
    </w:lvl>
    <w:lvl w:ilvl="3" w:tplc="08090001" w:tentative="1">
      <w:start w:val="1"/>
      <w:numFmt w:val="bullet"/>
      <w:lvlText w:val=""/>
      <w:lvlJc w:val="left"/>
      <w:pPr>
        <w:ind w:left="5934" w:hanging="360"/>
      </w:pPr>
      <w:rPr>
        <w:rFonts w:ascii="Symbol" w:hAnsi="Symbol" w:hint="default"/>
      </w:rPr>
    </w:lvl>
    <w:lvl w:ilvl="4" w:tplc="08090003" w:tentative="1">
      <w:start w:val="1"/>
      <w:numFmt w:val="bullet"/>
      <w:lvlText w:val="o"/>
      <w:lvlJc w:val="left"/>
      <w:pPr>
        <w:ind w:left="6654" w:hanging="360"/>
      </w:pPr>
      <w:rPr>
        <w:rFonts w:ascii="Courier New" w:hAnsi="Courier New" w:cs="Courier New" w:hint="default"/>
      </w:rPr>
    </w:lvl>
    <w:lvl w:ilvl="5" w:tplc="08090005" w:tentative="1">
      <w:start w:val="1"/>
      <w:numFmt w:val="bullet"/>
      <w:lvlText w:val=""/>
      <w:lvlJc w:val="left"/>
      <w:pPr>
        <w:ind w:left="7374" w:hanging="360"/>
      </w:pPr>
      <w:rPr>
        <w:rFonts w:ascii="Wingdings" w:hAnsi="Wingdings" w:hint="default"/>
      </w:rPr>
    </w:lvl>
    <w:lvl w:ilvl="6" w:tplc="08090001" w:tentative="1">
      <w:start w:val="1"/>
      <w:numFmt w:val="bullet"/>
      <w:lvlText w:val=""/>
      <w:lvlJc w:val="left"/>
      <w:pPr>
        <w:ind w:left="8094" w:hanging="360"/>
      </w:pPr>
      <w:rPr>
        <w:rFonts w:ascii="Symbol" w:hAnsi="Symbol" w:hint="default"/>
      </w:rPr>
    </w:lvl>
    <w:lvl w:ilvl="7" w:tplc="08090003" w:tentative="1">
      <w:start w:val="1"/>
      <w:numFmt w:val="bullet"/>
      <w:lvlText w:val="o"/>
      <w:lvlJc w:val="left"/>
      <w:pPr>
        <w:ind w:left="8814" w:hanging="360"/>
      </w:pPr>
      <w:rPr>
        <w:rFonts w:ascii="Courier New" w:hAnsi="Courier New" w:cs="Courier New" w:hint="default"/>
      </w:rPr>
    </w:lvl>
    <w:lvl w:ilvl="8" w:tplc="08090005" w:tentative="1">
      <w:start w:val="1"/>
      <w:numFmt w:val="bullet"/>
      <w:lvlText w:val=""/>
      <w:lvlJc w:val="left"/>
      <w:pPr>
        <w:ind w:left="9534" w:hanging="360"/>
      </w:pPr>
      <w:rPr>
        <w:rFonts w:ascii="Wingdings" w:hAnsi="Wingdings" w:hint="default"/>
      </w:rPr>
    </w:lvl>
  </w:abstractNum>
  <w:abstractNum w:abstractNumId="19"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1" w15:restartNumberingAfterBreak="0">
    <w:nsid w:val="5798215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3D11EA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60A5914"/>
    <w:multiLevelType w:val="hybridMultilevel"/>
    <w:tmpl w:val="1C401F6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660A5DBA"/>
    <w:multiLevelType w:val="hybridMultilevel"/>
    <w:tmpl w:val="0B24B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671E5E"/>
    <w:multiLevelType w:val="hybridMultilevel"/>
    <w:tmpl w:val="617C31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8C46D79"/>
    <w:multiLevelType w:val="hybridMultilevel"/>
    <w:tmpl w:val="51D240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9405471"/>
    <w:multiLevelType w:val="hybridMultilevel"/>
    <w:tmpl w:val="9A2E5D8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7B17060B"/>
    <w:multiLevelType w:val="hybridMultilevel"/>
    <w:tmpl w:val="25105248"/>
    <w:lvl w:ilvl="0" w:tplc="08090001">
      <w:start w:val="1"/>
      <w:numFmt w:val="bullet"/>
      <w:lvlText w:val=""/>
      <w:lvlJc w:val="left"/>
      <w:pPr>
        <w:ind w:left="3414" w:hanging="360"/>
      </w:pPr>
      <w:rPr>
        <w:rFonts w:ascii="Symbol" w:hAnsi="Symbol" w:hint="default"/>
      </w:rPr>
    </w:lvl>
    <w:lvl w:ilvl="1" w:tplc="08090003" w:tentative="1">
      <w:start w:val="1"/>
      <w:numFmt w:val="bullet"/>
      <w:lvlText w:val="o"/>
      <w:lvlJc w:val="left"/>
      <w:pPr>
        <w:ind w:left="4134" w:hanging="360"/>
      </w:pPr>
      <w:rPr>
        <w:rFonts w:ascii="Courier New" w:hAnsi="Courier New" w:cs="Courier New" w:hint="default"/>
      </w:rPr>
    </w:lvl>
    <w:lvl w:ilvl="2" w:tplc="08090005" w:tentative="1">
      <w:start w:val="1"/>
      <w:numFmt w:val="bullet"/>
      <w:lvlText w:val=""/>
      <w:lvlJc w:val="left"/>
      <w:pPr>
        <w:ind w:left="4854" w:hanging="360"/>
      </w:pPr>
      <w:rPr>
        <w:rFonts w:ascii="Wingdings" w:hAnsi="Wingdings" w:hint="default"/>
      </w:rPr>
    </w:lvl>
    <w:lvl w:ilvl="3" w:tplc="08090001" w:tentative="1">
      <w:start w:val="1"/>
      <w:numFmt w:val="bullet"/>
      <w:lvlText w:val=""/>
      <w:lvlJc w:val="left"/>
      <w:pPr>
        <w:ind w:left="5574" w:hanging="360"/>
      </w:pPr>
      <w:rPr>
        <w:rFonts w:ascii="Symbol" w:hAnsi="Symbol" w:hint="default"/>
      </w:rPr>
    </w:lvl>
    <w:lvl w:ilvl="4" w:tplc="08090003" w:tentative="1">
      <w:start w:val="1"/>
      <w:numFmt w:val="bullet"/>
      <w:lvlText w:val="o"/>
      <w:lvlJc w:val="left"/>
      <w:pPr>
        <w:ind w:left="6294" w:hanging="360"/>
      </w:pPr>
      <w:rPr>
        <w:rFonts w:ascii="Courier New" w:hAnsi="Courier New" w:cs="Courier New" w:hint="default"/>
      </w:rPr>
    </w:lvl>
    <w:lvl w:ilvl="5" w:tplc="08090005" w:tentative="1">
      <w:start w:val="1"/>
      <w:numFmt w:val="bullet"/>
      <w:lvlText w:val=""/>
      <w:lvlJc w:val="left"/>
      <w:pPr>
        <w:ind w:left="7014" w:hanging="360"/>
      </w:pPr>
      <w:rPr>
        <w:rFonts w:ascii="Wingdings" w:hAnsi="Wingdings" w:hint="default"/>
      </w:rPr>
    </w:lvl>
    <w:lvl w:ilvl="6" w:tplc="08090001" w:tentative="1">
      <w:start w:val="1"/>
      <w:numFmt w:val="bullet"/>
      <w:lvlText w:val=""/>
      <w:lvlJc w:val="left"/>
      <w:pPr>
        <w:ind w:left="7734" w:hanging="360"/>
      </w:pPr>
      <w:rPr>
        <w:rFonts w:ascii="Symbol" w:hAnsi="Symbol" w:hint="default"/>
      </w:rPr>
    </w:lvl>
    <w:lvl w:ilvl="7" w:tplc="08090003" w:tentative="1">
      <w:start w:val="1"/>
      <w:numFmt w:val="bullet"/>
      <w:lvlText w:val="o"/>
      <w:lvlJc w:val="left"/>
      <w:pPr>
        <w:ind w:left="8454" w:hanging="360"/>
      </w:pPr>
      <w:rPr>
        <w:rFonts w:ascii="Courier New" w:hAnsi="Courier New" w:cs="Courier New" w:hint="default"/>
      </w:rPr>
    </w:lvl>
    <w:lvl w:ilvl="8" w:tplc="08090005" w:tentative="1">
      <w:start w:val="1"/>
      <w:numFmt w:val="bullet"/>
      <w:lvlText w:val=""/>
      <w:lvlJc w:val="left"/>
      <w:pPr>
        <w:ind w:left="9174" w:hanging="360"/>
      </w:pPr>
      <w:rPr>
        <w:rFonts w:ascii="Wingdings" w:hAnsi="Wingdings" w:hint="default"/>
      </w:rPr>
    </w:lvl>
  </w:abstractNum>
  <w:num w:numId="1" w16cid:durableId="791052084">
    <w:abstractNumId w:val="11"/>
  </w:num>
  <w:num w:numId="2" w16cid:durableId="1063026102">
    <w:abstractNumId w:val="15"/>
  </w:num>
  <w:num w:numId="3" w16cid:durableId="316494999">
    <w:abstractNumId w:val="10"/>
  </w:num>
  <w:num w:numId="4" w16cid:durableId="176078409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255014571">
    <w:abstractNumId w:val="12"/>
  </w:num>
  <w:num w:numId="6" w16cid:durableId="1188175287">
    <w:abstractNumId w:val="20"/>
  </w:num>
  <w:num w:numId="7" w16cid:durableId="2087147554">
    <w:abstractNumId w:val="8"/>
  </w:num>
  <w:num w:numId="8" w16cid:durableId="411856133">
    <w:abstractNumId w:val="20"/>
  </w:num>
  <w:num w:numId="9" w16cid:durableId="1729376560">
    <w:abstractNumId w:val="8"/>
  </w:num>
  <w:num w:numId="10" w16cid:durableId="157118024">
    <w:abstractNumId w:val="20"/>
  </w:num>
  <w:num w:numId="11" w16cid:durableId="2067875541">
    <w:abstractNumId w:val="8"/>
  </w:num>
  <w:num w:numId="12" w16cid:durableId="490372820">
    <w:abstractNumId w:val="27"/>
  </w:num>
  <w:num w:numId="13" w16cid:durableId="1839615243">
    <w:abstractNumId w:val="20"/>
  </w:num>
  <w:num w:numId="14" w16cid:durableId="215162320">
    <w:abstractNumId w:val="8"/>
  </w:num>
  <w:num w:numId="15" w16cid:durableId="505630209">
    <w:abstractNumId w:val="6"/>
  </w:num>
  <w:num w:numId="16" w16cid:durableId="1538661573">
    <w:abstractNumId w:val="19"/>
  </w:num>
  <w:num w:numId="17" w16cid:durableId="1816334439">
    <w:abstractNumId w:val="6"/>
  </w:num>
  <w:num w:numId="18" w16cid:durableId="700974915">
    <w:abstractNumId w:val="20"/>
  </w:num>
  <w:num w:numId="19" w16cid:durableId="61878153">
    <w:abstractNumId w:val="8"/>
  </w:num>
  <w:num w:numId="20" w16cid:durableId="1584757215">
    <w:abstractNumId w:val="6"/>
  </w:num>
  <w:num w:numId="21" w16cid:durableId="1136875324">
    <w:abstractNumId w:val="14"/>
  </w:num>
  <w:num w:numId="22" w16cid:durableId="592127143">
    <w:abstractNumId w:val="9"/>
  </w:num>
  <w:num w:numId="23" w16cid:durableId="378743800">
    <w:abstractNumId w:val="16"/>
  </w:num>
  <w:num w:numId="24" w16cid:durableId="1138183456">
    <w:abstractNumId w:val="23"/>
  </w:num>
  <w:num w:numId="25" w16cid:durableId="935795064">
    <w:abstractNumId w:val="21"/>
  </w:num>
  <w:num w:numId="26" w16cid:durableId="1670868622">
    <w:abstractNumId w:val="17"/>
  </w:num>
  <w:num w:numId="27" w16cid:durableId="1911622788">
    <w:abstractNumId w:val="13"/>
  </w:num>
  <w:num w:numId="28" w16cid:durableId="1061363266">
    <w:abstractNumId w:val="1"/>
  </w:num>
  <w:num w:numId="29" w16cid:durableId="1478306387">
    <w:abstractNumId w:val="24"/>
  </w:num>
  <w:num w:numId="30" w16cid:durableId="50035746">
    <w:abstractNumId w:val="0"/>
  </w:num>
  <w:num w:numId="31" w16cid:durableId="486820524">
    <w:abstractNumId w:val="2"/>
  </w:num>
  <w:num w:numId="32" w16cid:durableId="999233061">
    <w:abstractNumId w:val="25"/>
  </w:num>
  <w:num w:numId="33" w16cid:durableId="256866663">
    <w:abstractNumId w:val="26"/>
  </w:num>
  <w:num w:numId="34" w16cid:durableId="1980915879">
    <w:abstractNumId w:val="4"/>
  </w:num>
  <w:num w:numId="35" w16cid:durableId="1952515205">
    <w:abstractNumId w:val="7"/>
  </w:num>
  <w:num w:numId="36" w16cid:durableId="1114591692">
    <w:abstractNumId w:val="28"/>
  </w:num>
  <w:num w:numId="37" w16cid:durableId="1934581073">
    <w:abstractNumId w:val="22"/>
  </w:num>
  <w:num w:numId="38" w16cid:durableId="2097240222">
    <w:abstractNumId w:val="5"/>
  </w:num>
  <w:num w:numId="39" w16cid:durableId="1864123436">
    <w:abstractNumId w:val="3"/>
  </w:num>
  <w:num w:numId="40" w16cid:durableId="1496993014">
    <w:abstractNumId w:val="18"/>
  </w:num>
  <w:num w:numId="41" w16cid:durableId="52455783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bordersDoNotSurroundHeader/>
  <w:bordersDoNotSurroundFooter/>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57A"/>
    <w:rsid w:val="0000666B"/>
    <w:rsid w:val="00011E12"/>
    <w:rsid w:val="0001595D"/>
    <w:rsid w:val="00024134"/>
    <w:rsid w:val="000257DE"/>
    <w:rsid w:val="00027CF7"/>
    <w:rsid w:val="00030104"/>
    <w:rsid w:val="00034AB9"/>
    <w:rsid w:val="00042F1C"/>
    <w:rsid w:val="000637B7"/>
    <w:rsid w:val="00065A19"/>
    <w:rsid w:val="00075F44"/>
    <w:rsid w:val="00077FC2"/>
    <w:rsid w:val="00092E54"/>
    <w:rsid w:val="0009490C"/>
    <w:rsid w:val="00094B97"/>
    <w:rsid w:val="000968B0"/>
    <w:rsid w:val="000A7C6F"/>
    <w:rsid w:val="000B20E1"/>
    <w:rsid w:val="000B23FA"/>
    <w:rsid w:val="000C1ADF"/>
    <w:rsid w:val="000E06FF"/>
    <w:rsid w:val="000E1C09"/>
    <w:rsid w:val="000E3BFB"/>
    <w:rsid w:val="000F4B8E"/>
    <w:rsid w:val="000F5994"/>
    <w:rsid w:val="00102F87"/>
    <w:rsid w:val="001114D8"/>
    <w:rsid w:val="001157F7"/>
    <w:rsid w:val="00137969"/>
    <w:rsid w:val="00154482"/>
    <w:rsid w:val="001564D6"/>
    <w:rsid w:val="00162C92"/>
    <w:rsid w:val="00170025"/>
    <w:rsid w:val="00174360"/>
    <w:rsid w:val="00176CCD"/>
    <w:rsid w:val="00177F6D"/>
    <w:rsid w:val="001954EE"/>
    <w:rsid w:val="0019762C"/>
    <w:rsid w:val="001A2FC6"/>
    <w:rsid w:val="001B294B"/>
    <w:rsid w:val="001B51D4"/>
    <w:rsid w:val="001B610B"/>
    <w:rsid w:val="001B6C20"/>
    <w:rsid w:val="001B7B6A"/>
    <w:rsid w:val="001C0B56"/>
    <w:rsid w:val="001C26F7"/>
    <w:rsid w:val="001C2990"/>
    <w:rsid w:val="001C56C9"/>
    <w:rsid w:val="001E273E"/>
    <w:rsid w:val="001E2AEB"/>
    <w:rsid w:val="001F09DC"/>
    <w:rsid w:val="0020063B"/>
    <w:rsid w:val="00206FF2"/>
    <w:rsid w:val="002119CB"/>
    <w:rsid w:val="00220758"/>
    <w:rsid w:val="002269F1"/>
    <w:rsid w:val="00243A54"/>
    <w:rsid w:val="00246AC3"/>
    <w:rsid w:val="002555C7"/>
    <w:rsid w:val="002630BD"/>
    <w:rsid w:val="002756BA"/>
    <w:rsid w:val="002758FA"/>
    <w:rsid w:val="0027592B"/>
    <w:rsid w:val="00281F9B"/>
    <w:rsid w:val="0028201A"/>
    <w:rsid w:val="002869F5"/>
    <w:rsid w:val="002925DE"/>
    <w:rsid w:val="00293CAE"/>
    <w:rsid w:val="00295161"/>
    <w:rsid w:val="002A6065"/>
    <w:rsid w:val="002B7996"/>
    <w:rsid w:val="002F4977"/>
    <w:rsid w:val="0030618B"/>
    <w:rsid w:val="0031005E"/>
    <w:rsid w:val="00326141"/>
    <w:rsid w:val="00333919"/>
    <w:rsid w:val="0033560A"/>
    <w:rsid w:val="003441BE"/>
    <w:rsid w:val="003511D0"/>
    <w:rsid w:val="003513FA"/>
    <w:rsid w:val="0036310D"/>
    <w:rsid w:val="0037197F"/>
    <w:rsid w:val="00381540"/>
    <w:rsid w:val="00384102"/>
    <w:rsid w:val="003A65E9"/>
    <w:rsid w:val="003A71F8"/>
    <w:rsid w:val="003E7041"/>
    <w:rsid w:val="003F0BEA"/>
    <w:rsid w:val="003F6D6C"/>
    <w:rsid w:val="003F7759"/>
    <w:rsid w:val="00400880"/>
    <w:rsid w:val="00401D30"/>
    <w:rsid w:val="00404C1C"/>
    <w:rsid w:val="00414B74"/>
    <w:rsid w:val="00431CE4"/>
    <w:rsid w:val="00450250"/>
    <w:rsid w:val="00451701"/>
    <w:rsid w:val="004639FC"/>
    <w:rsid w:val="00470A20"/>
    <w:rsid w:val="00477924"/>
    <w:rsid w:val="004A1D08"/>
    <w:rsid w:val="004A2863"/>
    <w:rsid w:val="004A2FC2"/>
    <w:rsid w:val="004A668F"/>
    <w:rsid w:val="004C6599"/>
    <w:rsid w:val="004C6E5E"/>
    <w:rsid w:val="004E15A9"/>
    <w:rsid w:val="004E2CD6"/>
    <w:rsid w:val="004E7D9E"/>
    <w:rsid w:val="004F123A"/>
    <w:rsid w:val="004F284E"/>
    <w:rsid w:val="00510A89"/>
    <w:rsid w:val="00530F02"/>
    <w:rsid w:val="0053265C"/>
    <w:rsid w:val="0053275D"/>
    <w:rsid w:val="005432EC"/>
    <w:rsid w:val="00545B32"/>
    <w:rsid w:val="005469C6"/>
    <w:rsid w:val="0055200A"/>
    <w:rsid w:val="005676E4"/>
    <w:rsid w:val="00574D41"/>
    <w:rsid w:val="00590D9E"/>
    <w:rsid w:val="00596328"/>
    <w:rsid w:val="005A0BB1"/>
    <w:rsid w:val="005A12C0"/>
    <w:rsid w:val="005B1F17"/>
    <w:rsid w:val="005C308B"/>
    <w:rsid w:val="005D3F8C"/>
    <w:rsid w:val="005E0C25"/>
    <w:rsid w:val="005E1D1B"/>
    <w:rsid w:val="005E1DA0"/>
    <w:rsid w:val="005E560D"/>
    <w:rsid w:val="005F29A4"/>
    <w:rsid w:val="005F7C8E"/>
    <w:rsid w:val="00610359"/>
    <w:rsid w:val="00616BEE"/>
    <w:rsid w:val="00642F63"/>
    <w:rsid w:val="006507D9"/>
    <w:rsid w:val="00660603"/>
    <w:rsid w:val="0066620F"/>
    <w:rsid w:val="00682B5B"/>
    <w:rsid w:val="00692393"/>
    <w:rsid w:val="00694833"/>
    <w:rsid w:val="006A2A6E"/>
    <w:rsid w:val="006A440B"/>
    <w:rsid w:val="006B1ECD"/>
    <w:rsid w:val="006D3DC8"/>
    <w:rsid w:val="006E752E"/>
    <w:rsid w:val="00700658"/>
    <w:rsid w:val="00702053"/>
    <w:rsid w:val="00704F85"/>
    <w:rsid w:val="007068C8"/>
    <w:rsid w:val="0072582F"/>
    <w:rsid w:val="007316E2"/>
    <w:rsid w:val="007506B7"/>
    <w:rsid w:val="00760C3D"/>
    <w:rsid w:val="00763027"/>
    <w:rsid w:val="007816D3"/>
    <w:rsid w:val="00781E09"/>
    <w:rsid w:val="00783AE9"/>
    <w:rsid w:val="00783BC5"/>
    <w:rsid w:val="00784CAA"/>
    <w:rsid w:val="0078683C"/>
    <w:rsid w:val="007A31C1"/>
    <w:rsid w:val="007B2DA0"/>
    <w:rsid w:val="007B37F8"/>
    <w:rsid w:val="007B7C7B"/>
    <w:rsid w:val="007B7F68"/>
    <w:rsid w:val="007C2EAE"/>
    <w:rsid w:val="007C3134"/>
    <w:rsid w:val="007F6ACB"/>
    <w:rsid w:val="007F76F9"/>
    <w:rsid w:val="00801BD9"/>
    <w:rsid w:val="00805A65"/>
    <w:rsid w:val="00806BBF"/>
    <w:rsid w:val="008227F9"/>
    <w:rsid w:val="008228A6"/>
    <w:rsid w:val="00823D8C"/>
    <w:rsid w:val="00831320"/>
    <w:rsid w:val="00834210"/>
    <w:rsid w:val="00865AC6"/>
    <w:rsid w:val="00872065"/>
    <w:rsid w:val="008745C4"/>
    <w:rsid w:val="008873B0"/>
    <w:rsid w:val="008873CD"/>
    <w:rsid w:val="008925E2"/>
    <w:rsid w:val="008A3117"/>
    <w:rsid w:val="008A6172"/>
    <w:rsid w:val="008B021B"/>
    <w:rsid w:val="008B0939"/>
    <w:rsid w:val="008B3EC4"/>
    <w:rsid w:val="008C2CE5"/>
    <w:rsid w:val="008C508E"/>
    <w:rsid w:val="008C6B0C"/>
    <w:rsid w:val="008E258B"/>
    <w:rsid w:val="008E2F76"/>
    <w:rsid w:val="008E3C95"/>
    <w:rsid w:val="008E6ADC"/>
    <w:rsid w:val="008F0484"/>
    <w:rsid w:val="00913C17"/>
    <w:rsid w:val="00913E8D"/>
    <w:rsid w:val="00916578"/>
    <w:rsid w:val="00922434"/>
    <w:rsid w:val="009242B9"/>
    <w:rsid w:val="009246E0"/>
    <w:rsid w:val="00925C99"/>
    <w:rsid w:val="00926D47"/>
    <w:rsid w:val="00932C96"/>
    <w:rsid w:val="00943DEF"/>
    <w:rsid w:val="009458C1"/>
    <w:rsid w:val="009478A9"/>
    <w:rsid w:val="009604B8"/>
    <w:rsid w:val="00960CE9"/>
    <w:rsid w:val="00975919"/>
    <w:rsid w:val="0097679D"/>
    <w:rsid w:val="00983BB1"/>
    <w:rsid w:val="00987214"/>
    <w:rsid w:val="009907A1"/>
    <w:rsid w:val="0099593B"/>
    <w:rsid w:val="009B0A4A"/>
    <w:rsid w:val="009B359F"/>
    <w:rsid w:val="009C0CE6"/>
    <w:rsid w:val="009C17A8"/>
    <w:rsid w:val="009C3C64"/>
    <w:rsid w:val="009C4807"/>
    <w:rsid w:val="009C5C34"/>
    <w:rsid w:val="009D4968"/>
    <w:rsid w:val="009E23B9"/>
    <w:rsid w:val="009F4DE1"/>
    <w:rsid w:val="009F611F"/>
    <w:rsid w:val="009F6635"/>
    <w:rsid w:val="009F6834"/>
    <w:rsid w:val="009F70E6"/>
    <w:rsid w:val="00A0243A"/>
    <w:rsid w:val="00A13D05"/>
    <w:rsid w:val="00A15673"/>
    <w:rsid w:val="00A24EDA"/>
    <w:rsid w:val="00A27E57"/>
    <w:rsid w:val="00A44663"/>
    <w:rsid w:val="00A45B22"/>
    <w:rsid w:val="00A51948"/>
    <w:rsid w:val="00A56EED"/>
    <w:rsid w:val="00A6357A"/>
    <w:rsid w:val="00A67284"/>
    <w:rsid w:val="00A81C74"/>
    <w:rsid w:val="00A83BD4"/>
    <w:rsid w:val="00A948FD"/>
    <w:rsid w:val="00AA0415"/>
    <w:rsid w:val="00AA7249"/>
    <w:rsid w:val="00AB3391"/>
    <w:rsid w:val="00AB74A1"/>
    <w:rsid w:val="00AC4B91"/>
    <w:rsid w:val="00AD5AD3"/>
    <w:rsid w:val="00AE0FF6"/>
    <w:rsid w:val="00AF1F6F"/>
    <w:rsid w:val="00AF4A9A"/>
    <w:rsid w:val="00B06B63"/>
    <w:rsid w:val="00B075F5"/>
    <w:rsid w:val="00B1540A"/>
    <w:rsid w:val="00B2285D"/>
    <w:rsid w:val="00B26C98"/>
    <w:rsid w:val="00B431CB"/>
    <w:rsid w:val="00B52915"/>
    <w:rsid w:val="00B5508A"/>
    <w:rsid w:val="00B57EF0"/>
    <w:rsid w:val="00B63ABA"/>
    <w:rsid w:val="00B63D29"/>
    <w:rsid w:val="00B8162A"/>
    <w:rsid w:val="00B82442"/>
    <w:rsid w:val="00B8489B"/>
    <w:rsid w:val="00B87D4F"/>
    <w:rsid w:val="00BB16DF"/>
    <w:rsid w:val="00BB7A11"/>
    <w:rsid w:val="00BC144E"/>
    <w:rsid w:val="00BC19DB"/>
    <w:rsid w:val="00BD0DBD"/>
    <w:rsid w:val="00BD3C7A"/>
    <w:rsid w:val="00BD766D"/>
    <w:rsid w:val="00BE4359"/>
    <w:rsid w:val="00BE467E"/>
    <w:rsid w:val="00BE7D5F"/>
    <w:rsid w:val="00BF4C12"/>
    <w:rsid w:val="00BF59D7"/>
    <w:rsid w:val="00C02122"/>
    <w:rsid w:val="00C11B39"/>
    <w:rsid w:val="00C12EEE"/>
    <w:rsid w:val="00C1301A"/>
    <w:rsid w:val="00C241F5"/>
    <w:rsid w:val="00C26E6E"/>
    <w:rsid w:val="00C30C95"/>
    <w:rsid w:val="00C40449"/>
    <w:rsid w:val="00C41444"/>
    <w:rsid w:val="00C542E4"/>
    <w:rsid w:val="00C70988"/>
    <w:rsid w:val="00C70ACE"/>
    <w:rsid w:val="00C7295F"/>
    <w:rsid w:val="00C82525"/>
    <w:rsid w:val="00C85C13"/>
    <w:rsid w:val="00C86460"/>
    <w:rsid w:val="00C8792B"/>
    <w:rsid w:val="00C91B3F"/>
    <w:rsid w:val="00C93F27"/>
    <w:rsid w:val="00C9498C"/>
    <w:rsid w:val="00CA3499"/>
    <w:rsid w:val="00CA7D33"/>
    <w:rsid w:val="00CC7E79"/>
    <w:rsid w:val="00CD1832"/>
    <w:rsid w:val="00CD37F6"/>
    <w:rsid w:val="00CD4AA3"/>
    <w:rsid w:val="00CE01AD"/>
    <w:rsid w:val="00CE5A6A"/>
    <w:rsid w:val="00CF41F6"/>
    <w:rsid w:val="00D06E59"/>
    <w:rsid w:val="00D06E8B"/>
    <w:rsid w:val="00D23CF9"/>
    <w:rsid w:val="00D24D80"/>
    <w:rsid w:val="00D355DE"/>
    <w:rsid w:val="00D42181"/>
    <w:rsid w:val="00D42EAD"/>
    <w:rsid w:val="00D46E91"/>
    <w:rsid w:val="00D51EFB"/>
    <w:rsid w:val="00D6328B"/>
    <w:rsid w:val="00D640FA"/>
    <w:rsid w:val="00D67FF7"/>
    <w:rsid w:val="00D7084C"/>
    <w:rsid w:val="00D72964"/>
    <w:rsid w:val="00D75304"/>
    <w:rsid w:val="00D82561"/>
    <w:rsid w:val="00D84453"/>
    <w:rsid w:val="00D8792F"/>
    <w:rsid w:val="00DA659C"/>
    <w:rsid w:val="00DA6E77"/>
    <w:rsid w:val="00DD1322"/>
    <w:rsid w:val="00DE0163"/>
    <w:rsid w:val="00E06FBD"/>
    <w:rsid w:val="00E07FEB"/>
    <w:rsid w:val="00E40C28"/>
    <w:rsid w:val="00E6297E"/>
    <w:rsid w:val="00E62ADC"/>
    <w:rsid w:val="00E64D45"/>
    <w:rsid w:val="00E73F40"/>
    <w:rsid w:val="00E74659"/>
    <w:rsid w:val="00E77AED"/>
    <w:rsid w:val="00E8115C"/>
    <w:rsid w:val="00E84492"/>
    <w:rsid w:val="00E90DCB"/>
    <w:rsid w:val="00E92B86"/>
    <w:rsid w:val="00E956C9"/>
    <w:rsid w:val="00EB3595"/>
    <w:rsid w:val="00EB547F"/>
    <w:rsid w:val="00EB55C5"/>
    <w:rsid w:val="00EB666E"/>
    <w:rsid w:val="00EC1084"/>
    <w:rsid w:val="00ED64FF"/>
    <w:rsid w:val="00EE48F2"/>
    <w:rsid w:val="00EE49EA"/>
    <w:rsid w:val="00F06252"/>
    <w:rsid w:val="00F11B3E"/>
    <w:rsid w:val="00F33557"/>
    <w:rsid w:val="00F34FEE"/>
    <w:rsid w:val="00F354C2"/>
    <w:rsid w:val="00F35C65"/>
    <w:rsid w:val="00F46A0C"/>
    <w:rsid w:val="00F50778"/>
    <w:rsid w:val="00F80E55"/>
    <w:rsid w:val="00F83D14"/>
    <w:rsid w:val="00F86C71"/>
    <w:rsid w:val="00F94FAF"/>
    <w:rsid w:val="00FA13C2"/>
    <w:rsid w:val="00FA5F6E"/>
    <w:rsid w:val="00FC31F1"/>
    <w:rsid w:val="00FC5E59"/>
    <w:rsid w:val="00FC73C6"/>
    <w:rsid w:val="00FD292D"/>
    <w:rsid w:val="00FD4C63"/>
    <w:rsid w:val="00FD5D8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AAC61FB"/>
  <w15:chartTrackingRefBased/>
  <w15:docId w15:val="{B2866672-5763-4B8A-B928-1430D07543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6E5E"/>
    <w:pPr>
      <w:spacing w:line="28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F7759"/>
    <w:pPr>
      <w:keepNext/>
      <w:keepLines/>
      <w:spacing w:before="360" w:after="80" w:line="240" w:lineRule="auto"/>
      <w:jc w:val="left"/>
      <w:outlineLvl w:val="0"/>
    </w:pPr>
    <w:rPr>
      <w:rFonts w:asciiTheme="majorHAnsi" w:eastAsiaTheme="majorEastAsia" w:hAnsiTheme="majorHAnsi" w:cstheme="majorBidi"/>
      <w:color w:val="2F5496" w:themeColor="accent1" w:themeShade="BF"/>
      <w:sz w:val="40"/>
      <w:szCs w:val="40"/>
      <w:lang w:eastAsia="en-US"/>
    </w:rPr>
  </w:style>
  <w:style w:type="paragraph" w:styleId="Heading2">
    <w:name w:val="heading 2"/>
    <w:basedOn w:val="Normal"/>
    <w:next w:val="Normal"/>
    <w:link w:val="Heading2Char"/>
    <w:uiPriority w:val="9"/>
    <w:semiHidden/>
    <w:unhideWhenUsed/>
    <w:qFormat/>
    <w:rsid w:val="003F7759"/>
    <w:pPr>
      <w:keepNext/>
      <w:keepLines/>
      <w:spacing w:before="160" w:after="80" w:line="240" w:lineRule="auto"/>
      <w:jc w:val="left"/>
      <w:outlineLvl w:val="1"/>
    </w:pPr>
    <w:rPr>
      <w:rFonts w:asciiTheme="majorHAnsi" w:eastAsiaTheme="majorEastAsia" w:hAnsiTheme="majorHAnsi" w:cstheme="majorBidi"/>
      <w:color w:val="2F5496" w:themeColor="accent1" w:themeShade="BF"/>
      <w:sz w:val="32"/>
      <w:szCs w:val="32"/>
      <w:lang w:eastAsia="en-US"/>
    </w:rPr>
  </w:style>
  <w:style w:type="paragraph" w:styleId="Heading3">
    <w:name w:val="heading 3"/>
    <w:basedOn w:val="Normal"/>
    <w:next w:val="Normal"/>
    <w:link w:val="Heading3Char"/>
    <w:uiPriority w:val="9"/>
    <w:semiHidden/>
    <w:unhideWhenUsed/>
    <w:qFormat/>
    <w:rsid w:val="003F7759"/>
    <w:pPr>
      <w:keepNext/>
      <w:keepLines/>
      <w:spacing w:before="160" w:after="80" w:line="240" w:lineRule="auto"/>
      <w:jc w:val="left"/>
      <w:outlineLvl w:val="2"/>
    </w:pPr>
    <w:rPr>
      <w:rFonts w:ascii="Times New Roman" w:eastAsiaTheme="majorEastAsia" w:hAnsi="Times New Roman" w:cstheme="majorBidi"/>
      <w:color w:val="2F5496" w:themeColor="accent1" w:themeShade="BF"/>
      <w:sz w:val="28"/>
      <w:szCs w:val="28"/>
      <w:lang w:eastAsia="en-US"/>
    </w:rPr>
  </w:style>
  <w:style w:type="paragraph" w:styleId="Heading4">
    <w:name w:val="heading 4"/>
    <w:basedOn w:val="Normal"/>
    <w:next w:val="Normal"/>
    <w:link w:val="Heading4Char"/>
    <w:uiPriority w:val="9"/>
    <w:unhideWhenUsed/>
    <w:qFormat/>
    <w:rsid w:val="003F7759"/>
    <w:pPr>
      <w:keepNext/>
      <w:keepLines/>
      <w:spacing w:before="80" w:after="40" w:line="240" w:lineRule="auto"/>
      <w:jc w:val="left"/>
      <w:outlineLvl w:val="3"/>
    </w:pPr>
    <w:rPr>
      <w:rFonts w:ascii="Times New Roman" w:eastAsiaTheme="majorEastAsia" w:hAnsi="Times New Roman" w:cstheme="majorBidi"/>
      <w:i/>
      <w:iCs/>
      <w:color w:val="2F5496" w:themeColor="accent1" w:themeShade="BF"/>
      <w:sz w:val="24"/>
      <w:szCs w:val="24"/>
      <w:lang w:eastAsia="en-US"/>
    </w:rPr>
  </w:style>
  <w:style w:type="paragraph" w:styleId="Heading5">
    <w:name w:val="heading 5"/>
    <w:basedOn w:val="Normal"/>
    <w:next w:val="Normal"/>
    <w:link w:val="Heading5Char"/>
    <w:uiPriority w:val="9"/>
    <w:semiHidden/>
    <w:unhideWhenUsed/>
    <w:qFormat/>
    <w:rsid w:val="003F7759"/>
    <w:pPr>
      <w:keepNext/>
      <w:keepLines/>
      <w:spacing w:before="80" w:after="40" w:line="240" w:lineRule="auto"/>
      <w:jc w:val="left"/>
      <w:outlineLvl w:val="4"/>
    </w:pPr>
    <w:rPr>
      <w:rFonts w:ascii="Times New Roman" w:eastAsiaTheme="majorEastAsia" w:hAnsi="Times New Roman" w:cstheme="majorBidi"/>
      <w:color w:val="2F5496" w:themeColor="accent1" w:themeShade="BF"/>
      <w:sz w:val="24"/>
      <w:szCs w:val="24"/>
      <w:lang w:eastAsia="en-US"/>
    </w:rPr>
  </w:style>
  <w:style w:type="paragraph" w:styleId="Heading6">
    <w:name w:val="heading 6"/>
    <w:basedOn w:val="Normal"/>
    <w:next w:val="Normal"/>
    <w:link w:val="Heading6Char"/>
    <w:uiPriority w:val="9"/>
    <w:semiHidden/>
    <w:unhideWhenUsed/>
    <w:qFormat/>
    <w:rsid w:val="003F7759"/>
    <w:pPr>
      <w:keepNext/>
      <w:keepLines/>
      <w:spacing w:before="40" w:line="240" w:lineRule="auto"/>
      <w:jc w:val="left"/>
      <w:outlineLvl w:val="5"/>
    </w:pPr>
    <w:rPr>
      <w:rFonts w:ascii="Times New Roman" w:eastAsiaTheme="majorEastAsia" w:hAnsi="Times New Roman" w:cstheme="majorBidi"/>
      <w:i/>
      <w:iCs/>
      <w:color w:val="595959" w:themeColor="text1" w:themeTint="A6"/>
      <w:sz w:val="24"/>
      <w:szCs w:val="24"/>
      <w:lang w:eastAsia="en-US"/>
    </w:rPr>
  </w:style>
  <w:style w:type="paragraph" w:styleId="Heading7">
    <w:name w:val="heading 7"/>
    <w:basedOn w:val="Normal"/>
    <w:next w:val="Normal"/>
    <w:link w:val="Heading7Char"/>
    <w:uiPriority w:val="9"/>
    <w:semiHidden/>
    <w:unhideWhenUsed/>
    <w:qFormat/>
    <w:rsid w:val="003F7759"/>
    <w:pPr>
      <w:keepNext/>
      <w:keepLines/>
      <w:spacing w:before="40" w:line="240" w:lineRule="auto"/>
      <w:jc w:val="left"/>
      <w:outlineLvl w:val="6"/>
    </w:pPr>
    <w:rPr>
      <w:rFonts w:ascii="Times New Roman" w:eastAsiaTheme="majorEastAsia" w:hAnsi="Times New Roman" w:cstheme="majorBidi"/>
      <w:color w:val="595959" w:themeColor="text1" w:themeTint="A6"/>
      <w:sz w:val="24"/>
      <w:szCs w:val="24"/>
      <w:lang w:eastAsia="en-US"/>
    </w:rPr>
  </w:style>
  <w:style w:type="paragraph" w:styleId="Heading8">
    <w:name w:val="heading 8"/>
    <w:basedOn w:val="Normal"/>
    <w:next w:val="Normal"/>
    <w:link w:val="Heading8Char"/>
    <w:uiPriority w:val="9"/>
    <w:semiHidden/>
    <w:unhideWhenUsed/>
    <w:qFormat/>
    <w:rsid w:val="003F7759"/>
    <w:pPr>
      <w:keepNext/>
      <w:keepLines/>
      <w:spacing w:line="240" w:lineRule="auto"/>
      <w:jc w:val="left"/>
      <w:outlineLvl w:val="7"/>
    </w:pPr>
    <w:rPr>
      <w:rFonts w:ascii="Times New Roman" w:eastAsiaTheme="majorEastAsia" w:hAnsi="Times New Roman" w:cstheme="majorBidi"/>
      <w:i/>
      <w:iCs/>
      <w:color w:val="272727" w:themeColor="text1" w:themeTint="D8"/>
      <w:sz w:val="24"/>
      <w:szCs w:val="24"/>
      <w:lang w:eastAsia="en-US"/>
    </w:rPr>
  </w:style>
  <w:style w:type="paragraph" w:styleId="Heading9">
    <w:name w:val="heading 9"/>
    <w:basedOn w:val="Normal"/>
    <w:next w:val="Normal"/>
    <w:link w:val="Heading9Char"/>
    <w:uiPriority w:val="9"/>
    <w:semiHidden/>
    <w:unhideWhenUsed/>
    <w:qFormat/>
    <w:rsid w:val="003F7759"/>
    <w:pPr>
      <w:keepNext/>
      <w:keepLines/>
      <w:spacing w:line="240" w:lineRule="auto"/>
      <w:jc w:val="left"/>
      <w:outlineLvl w:val="8"/>
    </w:pPr>
    <w:rPr>
      <w:rFonts w:ascii="Times New Roman" w:eastAsiaTheme="majorEastAsia" w:hAnsi="Times New Roman" w:cstheme="majorBidi"/>
      <w:color w:val="272727" w:themeColor="text1" w:themeTint="D8"/>
      <w:sz w:val="24"/>
      <w:szCs w:val="24"/>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4C6E5E"/>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4C6E5E"/>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4C6E5E"/>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4C6E5E"/>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4C6E5E"/>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4C6E5E"/>
    <w:pPr>
      <w:adjustRightInd w:val="0"/>
      <w:snapToGrid w:val="0"/>
      <w:spacing w:before="240" w:after="120" w:line="280" w:lineRule="atLeast"/>
      <w:ind w:left="2608"/>
      <w:jc w:val="both"/>
    </w:pPr>
    <w:rPr>
      <w:rFonts w:ascii="Palatino Linotype" w:eastAsia="Times New Roman" w:hAnsi="Palatino Linotype"/>
      <w:color w:val="000000"/>
      <w:szCs w:val="22"/>
      <w:lang w:eastAsia="de-DE" w:bidi="en-US"/>
    </w:rPr>
  </w:style>
  <w:style w:type="paragraph" w:customStyle="1" w:styleId="MDPI18keywords">
    <w:name w:val="MDPI_1.8_keywords"/>
    <w:next w:val="Normal"/>
    <w:qFormat/>
    <w:rsid w:val="004C6E5E"/>
    <w:pPr>
      <w:adjustRightInd w:val="0"/>
      <w:snapToGrid w:val="0"/>
      <w:spacing w:before="240"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19line">
    <w:name w:val="MDPI_1.9_line"/>
    <w:qFormat/>
    <w:rsid w:val="004C6E5E"/>
    <w:pPr>
      <w:pBdr>
        <w:bottom w:val="single" w:sz="6" w:space="1" w:color="auto"/>
      </w:pBdr>
      <w:adjustRightInd w:val="0"/>
      <w:snapToGrid w:val="0"/>
      <w:spacing w:after="480" w:line="28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8A6172"/>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39"/>
    <w:rsid w:val="004C6E5E"/>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4C6E5E"/>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4C6E5E"/>
    <w:rPr>
      <w:rFonts w:ascii="Palatino Linotype" w:hAnsi="Palatino Linotype"/>
      <w:noProof/>
      <w:color w:val="000000"/>
      <w:szCs w:val="18"/>
    </w:rPr>
  </w:style>
  <w:style w:type="paragraph" w:customStyle="1" w:styleId="MDPI32textnoindent">
    <w:name w:val="MDPI_3.2_text_no_indent"/>
    <w:basedOn w:val="MDPI31text"/>
    <w:qFormat/>
    <w:rsid w:val="004C6E5E"/>
    <w:pPr>
      <w:ind w:firstLine="0"/>
    </w:pPr>
  </w:style>
  <w:style w:type="paragraph" w:customStyle="1" w:styleId="MDPI31text">
    <w:name w:val="MDPI_3.1_text"/>
    <w:qFormat/>
    <w:rsid w:val="004A2FC2"/>
    <w:pPr>
      <w:adjustRightInd w:val="0"/>
      <w:snapToGrid w:val="0"/>
      <w:spacing w:line="280" w:lineRule="atLeast"/>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4C6E5E"/>
    <w:pPr>
      <w:adjustRightInd w:val="0"/>
      <w:snapToGrid w:val="0"/>
      <w:spacing w:after="240"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34textspacebefore">
    <w:name w:val="MDPI_3.4_text_space_before"/>
    <w:qFormat/>
    <w:rsid w:val="004C6E5E"/>
    <w:pPr>
      <w:adjustRightInd w:val="0"/>
      <w:snapToGrid w:val="0"/>
      <w:spacing w:before="240"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4C6E5E"/>
    <w:pPr>
      <w:adjustRightInd w:val="0"/>
      <w:snapToGrid w:val="0"/>
      <w:spacing w:line="280" w:lineRule="atLeast"/>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4C6E5E"/>
    <w:pPr>
      <w:adjustRightInd w:val="0"/>
      <w:snapToGrid w:val="0"/>
      <w:spacing w:before="120"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C241F5"/>
    <w:pPr>
      <w:numPr>
        <w:numId w:val="22"/>
      </w:numPr>
      <w:adjustRightInd w:val="0"/>
      <w:snapToGrid w:val="0"/>
      <w:spacing w:line="280" w:lineRule="atLeast"/>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C241F5"/>
    <w:pPr>
      <w:numPr>
        <w:numId w:val="20"/>
      </w:numPr>
      <w:adjustRightInd w:val="0"/>
      <w:snapToGrid w:val="0"/>
      <w:spacing w:line="280" w:lineRule="atLeast"/>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4C6E5E"/>
    <w:pPr>
      <w:adjustRightInd w:val="0"/>
      <w:snapToGrid w:val="0"/>
      <w:spacing w:before="120" w:after="120" w:line="28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4C6E5E"/>
    <w:pPr>
      <w:spacing w:before="120" w:after="120" w:line="280" w:lineRule="atLeast"/>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4C6E5E"/>
    <w:pPr>
      <w:adjustRightInd w:val="0"/>
      <w:snapToGrid w:val="0"/>
      <w:spacing w:before="240" w:after="120" w:line="280" w:lineRule="atLeast"/>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C5C34"/>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4C6E5E"/>
    <w:pPr>
      <w:adjustRightInd w:val="0"/>
      <w:snapToGrid w:val="0"/>
      <w:spacing w:line="280" w:lineRule="atLeast"/>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4C6E5E"/>
    <w:pPr>
      <w:adjustRightInd w:val="0"/>
      <w:snapToGrid w:val="0"/>
      <w:spacing w:before="120" w:after="240" w:line="280" w:lineRule="atLeast"/>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4C6E5E"/>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82theorem">
    <w:name w:val="MDPI_8.2_theorem"/>
    <w:qFormat/>
    <w:rsid w:val="004C6E5E"/>
    <w:pPr>
      <w:adjustRightInd w:val="0"/>
      <w:snapToGrid w:val="0"/>
      <w:spacing w:line="280" w:lineRule="atLeast"/>
      <w:ind w:left="2608"/>
      <w:jc w:val="both"/>
    </w:pPr>
    <w:rPr>
      <w:rFonts w:ascii="Palatino Linotype" w:eastAsia="Times New Roman" w:hAnsi="Palatino Linotype"/>
      <w:i/>
      <w:snapToGrid w:val="0"/>
      <w:color w:val="000000"/>
      <w:szCs w:val="22"/>
      <w:lang w:eastAsia="de-DE" w:bidi="en-US"/>
    </w:rPr>
  </w:style>
  <w:style w:type="paragraph" w:customStyle="1" w:styleId="MDPI83proof">
    <w:name w:val="MDPI_8.3_proof"/>
    <w:qFormat/>
    <w:rsid w:val="004C6E5E"/>
    <w:pPr>
      <w:adjustRightInd w:val="0"/>
      <w:snapToGrid w:val="0"/>
      <w:spacing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qFormat/>
    <w:rsid w:val="004C6E5E"/>
    <w:pPr>
      <w:adjustRightInd w:val="0"/>
      <w:snapToGrid w:val="0"/>
      <w:spacing w:before="60" w:after="60" w:line="280" w:lineRule="atLeast"/>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4C6E5E"/>
    <w:pPr>
      <w:adjustRightInd w:val="0"/>
      <w:snapToGrid w:val="0"/>
      <w:spacing w:before="240" w:after="60" w:line="280" w:lineRule="atLeast"/>
      <w:ind w:left="2608"/>
      <w:outlineLvl w:val="0"/>
    </w:pPr>
    <w:rPr>
      <w:rFonts w:ascii="Palatino Linotype" w:eastAsia="Times New Roman" w:hAnsi="Palatino Linotype"/>
      <w:b/>
      <w:snapToGrid w:val="0"/>
      <w:color w:val="000000"/>
      <w:sz w:val="24"/>
      <w:szCs w:val="22"/>
      <w:lang w:eastAsia="de-DE" w:bidi="en-US"/>
    </w:rPr>
  </w:style>
  <w:style w:type="paragraph" w:customStyle="1" w:styleId="MDPI22heading2">
    <w:name w:val="MDPI_2.2_heading2"/>
    <w:qFormat/>
    <w:rsid w:val="004C6E5E"/>
    <w:pPr>
      <w:adjustRightInd w:val="0"/>
      <w:snapToGrid w:val="0"/>
      <w:spacing w:before="60" w:after="60" w:line="280" w:lineRule="atLeast"/>
      <w:ind w:left="2608"/>
      <w:outlineLvl w:val="1"/>
    </w:pPr>
    <w:rPr>
      <w:rFonts w:ascii="Palatino Linotype" w:eastAsia="Times New Roman" w:hAnsi="Palatino Linotype"/>
      <w:i/>
      <w:noProof/>
      <w:snapToGrid w:val="0"/>
      <w:color w:val="000000"/>
      <w:szCs w:val="22"/>
      <w:lang w:eastAsia="de-DE" w:bidi="en-US"/>
    </w:rPr>
  </w:style>
  <w:style w:type="paragraph" w:customStyle="1" w:styleId="MDPI81references">
    <w:name w:val="MDPI_8.1_references"/>
    <w:qFormat/>
    <w:rsid w:val="00FD292D"/>
    <w:pPr>
      <w:numPr>
        <w:numId w:val="23"/>
      </w:numPr>
      <w:adjustRightInd w:val="0"/>
      <w:snapToGrid w:val="0"/>
      <w:spacing w:line="280" w:lineRule="atLeast"/>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4C6E5E"/>
    <w:rPr>
      <w:rFonts w:cs="Tahoma"/>
      <w:szCs w:val="18"/>
    </w:rPr>
  </w:style>
  <w:style w:type="character" w:customStyle="1" w:styleId="BalloonTextChar">
    <w:name w:val="Balloon Text Char"/>
    <w:link w:val="BalloonText"/>
    <w:uiPriority w:val="99"/>
    <w:rsid w:val="004C6E5E"/>
    <w:rPr>
      <w:rFonts w:ascii="Palatino Linotype" w:hAnsi="Palatino Linotype" w:cs="Tahoma"/>
      <w:noProof/>
      <w:color w:val="000000"/>
      <w:szCs w:val="18"/>
    </w:rPr>
  </w:style>
  <w:style w:type="character" w:styleId="LineNumber">
    <w:name w:val="line number"/>
    <w:uiPriority w:val="99"/>
    <w:rsid w:val="00682B5B"/>
    <w:rPr>
      <w:rFonts w:ascii="Palatino Linotype" w:hAnsi="Palatino Linotype"/>
      <w:sz w:val="16"/>
    </w:rPr>
  </w:style>
  <w:style w:type="table" w:customStyle="1" w:styleId="MDPI41threelinetable">
    <w:name w:val="MDPI_4.1_three_line_table"/>
    <w:basedOn w:val="TableNormal"/>
    <w:uiPriority w:val="99"/>
    <w:rsid w:val="004C6E5E"/>
    <w:pPr>
      <w:adjustRightInd w:val="0"/>
      <w:snapToGrid w:val="0"/>
      <w:spacing w:line="280" w:lineRule="atLeast"/>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4C6E5E"/>
    <w:rPr>
      <w:color w:val="0000FF"/>
      <w:u w:val="single"/>
    </w:rPr>
  </w:style>
  <w:style w:type="character" w:styleId="UnresolvedMention">
    <w:name w:val="Unresolved Mention"/>
    <w:uiPriority w:val="99"/>
    <w:semiHidden/>
    <w:unhideWhenUsed/>
    <w:rsid w:val="00177F6D"/>
    <w:rPr>
      <w:color w:val="605E5C"/>
      <w:shd w:val="clear" w:color="auto" w:fill="E1DFDD"/>
    </w:rPr>
  </w:style>
  <w:style w:type="paragraph" w:styleId="Footer">
    <w:name w:val="footer"/>
    <w:basedOn w:val="Normal"/>
    <w:link w:val="FooterChar"/>
    <w:uiPriority w:val="99"/>
    <w:rsid w:val="004C6E5E"/>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4C6E5E"/>
    <w:rPr>
      <w:rFonts w:ascii="Palatino Linotype" w:hAnsi="Palatino Linotype"/>
      <w:noProof/>
      <w:color w:val="000000"/>
      <w:szCs w:val="18"/>
    </w:rPr>
  </w:style>
  <w:style w:type="table" w:styleId="PlainTable4">
    <w:name w:val="Plain Table 4"/>
    <w:basedOn w:val="TableNormal"/>
    <w:uiPriority w:val="44"/>
    <w:rsid w:val="00281F9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61citation">
    <w:name w:val="MDPI_6.1_citation"/>
    <w:qFormat/>
    <w:rsid w:val="004C6E5E"/>
    <w:pPr>
      <w:adjustRightInd w:val="0"/>
      <w:snapToGrid w:val="0"/>
      <w:spacing w:before="120" w:after="120" w:line="240" w:lineRule="atLeast"/>
      <w:ind w:right="113"/>
    </w:pPr>
    <w:rPr>
      <w:rFonts w:ascii="Palatino Linotype" w:hAnsi="Palatino Linotype" w:cs="Cordia New"/>
      <w:sz w:val="14"/>
      <w:szCs w:val="22"/>
    </w:rPr>
  </w:style>
  <w:style w:type="paragraph" w:customStyle="1" w:styleId="MDPI62backmatter">
    <w:name w:val="MDPI_6.2_back_matter"/>
    <w:qFormat/>
    <w:rsid w:val="004C6E5E"/>
    <w:pPr>
      <w:adjustRightInd w:val="0"/>
      <w:snapToGrid w:val="0"/>
      <w:spacing w:after="120" w:line="280" w:lineRule="atLeast"/>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4C6E5E"/>
    <w:pPr>
      <w:adjustRightInd w:val="0"/>
      <w:snapToGrid w:val="0"/>
      <w:spacing w:before="240" w:line="280" w:lineRule="atLeast"/>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0E55"/>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411onetablecaption">
    <w:name w:val="MDPI_4.1.1_one_table_caption"/>
    <w:qFormat/>
    <w:rsid w:val="004C6E5E"/>
    <w:pPr>
      <w:adjustRightInd w:val="0"/>
      <w:snapToGrid w:val="0"/>
      <w:spacing w:before="240" w:after="120" w:line="28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4C6E5E"/>
    <w:pPr>
      <w:adjustRightInd w:val="0"/>
      <w:snapToGrid w:val="0"/>
      <w:spacing w:before="240" w:after="120" w:line="280" w:lineRule="atLeast"/>
      <w:jc w:val="center"/>
    </w:pPr>
    <w:rPr>
      <w:rFonts w:ascii="Palatino Linotype" w:hAnsi="Palatino Linotype"/>
      <w:noProof/>
      <w:color w:val="000000"/>
      <w:sz w:val="18"/>
      <w:lang w:bidi="en-US"/>
    </w:rPr>
  </w:style>
  <w:style w:type="paragraph" w:customStyle="1" w:styleId="MDPI72copyright">
    <w:name w:val="MDPI_7.2_copyright"/>
    <w:qFormat/>
    <w:rsid w:val="008C2CE5"/>
    <w:pPr>
      <w:adjustRightInd w:val="0"/>
      <w:snapToGrid w:val="0"/>
      <w:spacing w:before="120" w:line="240" w:lineRule="atLeast"/>
      <w:ind w:right="113"/>
    </w:pPr>
    <w:rPr>
      <w:rFonts w:ascii="Palatino Linotype" w:eastAsia="Times New Roman" w:hAnsi="Palatino Linotype"/>
      <w:noProof/>
      <w:snapToGrid w:val="0"/>
      <w:color w:val="000000"/>
      <w:sz w:val="14"/>
      <w:lang w:val="en-GB" w:eastAsia="en-GB"/>
    </w:rPr>
  </w:style>
  <w:style w:type="table" w:customStyle="1" w:styleId="MDPItable">
    <w:name w:val="MDPI_table"/>
    <w:basedOn w:val="TableNormal"/>
    <w:uiPriority w:val="99"/>
    <w:rsid w:val="004C6E5E"/>
    <w:rPr>
      <w:rFonts w:ascii="Palatino Linotype" w:hAnsi="Palatino Linotype"/>
      <w:color w:val="000000"/>
      <w:lang w:val="en-CA" w:eastAsia="en-US"/>
    </w:rPr>
    <w:tblPr>
      <w:tblCellMar>
        <w:left w:w="0" w:type="dxa"/>
        <w:right w:w="0" w:type="dxa"/>
      </w:tblCellMar>
    </w:tblPr>
  </w:style>
  <w:style w:type="character" w:customStyle="1" w:styleId="apple-converted-space">
    <w:name w:val="apple-converted-space"/>
    <w:rsid w:val="004C6E5E"/>
  </w:style>
  <w:style w:type="paragraph" w:styleId="Bibliography">
    <w:name w:val="Bibliography"/>
    <w:basedOn w:val="Normal"/>
    <w:next w:val="Normal"/>
    <w:uiPriority w:val="37"/>
    <w:semiHidden/>
    <w:unhideWhenUsed/>
    <w:rsid w:val="004C6E5E"/>
  </w:style>
  <w:style w:type="paragraph" w:styleId="BodyText">
    <w:name w:val="Body Text"/>
    <w:link w:val="BodyTextChar"/>
    <w:rsid w:val="004C6E5E"/>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4C6E5E"/>
    <w:rPr>
      <w:rFonts w:ascii="Palatino Linotype" w:hAnsi="Palatino Linotype"/>
      <w:color w:val="000000"/>
      <w:sz w:val="24"/>
      <w:lang w:eastAsia="de-DE"/>
    </w:rPr>
  </w:style>
  <w:style w:type="character" w:styleId="CommentReference">
    <w:name w:val="annotation reference"/>
    <w:rsid w:val="004C6E5E"/>
    <w:rPr>
      <w:sz w:val="21"/>
      <w:szCs w:val="21"/>
    </w:rPr>
  </w:style>
  <w:style w:type="paragraph" w:styleId="CommentText">
    <w:name w:val="annotation text"/>
    <w:basedOn w:val="Normal"/>
    <w:link w:val="CommentTextChar"/>
    <w:uiPriority w:val="99"/>
    <w:rsid w:val="004C6E5E"/>
  </w:style>
  <w:style w:type="character" w:customStyle="1" w:styleId="CommentTextChar">
    <w:name w:val="Comment Text Char"/>
    <w:link w:val="CommentText"/>
    <w:uiPriority w:val="99"/>
    <w:rsid w:val="004C6E5E"/>
    <w:rPr>
      <w:rFonts w:ascii="Palatino Linotype" w:hAnsi="Palatino Linotype"/>
      <w:noProof/>
      <w:color w:val="000000"/>
    </w:rPr>
  </w:style>
  <w:style w:type="paragraph" w:styleId="CommentSubject">
    <w:name w:val="annotation subject"/>
    <w:basedOn w:val="CommentText"/>
    <w:next w:val="CommentText"/>
    <w:link w:val="CommentSubjectChar"/>
    <w:rsid w:val="004C6E5E"/>
    <w:rPr>
      <w:b/>
      <w:bCs/>
    </w:rPr>
  </w:style>
  <w:style w:type="character" w:customStyle="1" w:styleId="CommentSubjectChar">
    <w:name w:val="Comment Subject Char"/>
    <w:link w:val="CommentSubject"/>
    <w:rsid w:val="004C6E5E"/>
    <w:rPr>
      <w:rFonts w:ascii="Palatino Linotype" w:hAnsi="Palatino Linotype"/>
      <w:b/>
      <w:bCs/>
      <w:noProof/>
      <w:color w:val="000000"/>
    </w:rPr>
  </w:style>
  <w:style w:type="character" w:styleId="EndnoteReference">
    <w:name w:val="endnote reference"/>
    <w:rsid w:val="004C6E5E"/>
    <w:rPr>
      <w:vertAlign w:val="superscript"/>
    </w:rPr>
  </w:style>
  <w:style w:type="paragraph" w:styleId="EndnoteText">
    <w:name w:val="endnote text"/>
    <w:basedOn w:val="Normal"/>
    <w:link w:val="EndnoteTextChar"/>
    <w:semiHidden/>
    <w:unhideWhenUsed/>
    <w:rsid w:val="004C6E5E"/>
    <w:pPr>
      <w:spacing w:line="240" w:lineRule="auto"/>
    </w:pPr>
  </w:style>
  <w:style w:type="character" w:customStyle="1" w:styleId="EndnoteTextChar">
    <w:name w:val="Endnote Text Char"/>
    <w:link w:val="EndnoteText"/>
    <w:semiHidden/>
    <w:rsid w:val="004C6E5E"/>
    <w:rPr>
      <w:rFonts w:ascii="Palatino Linotype" w:hAnsi="Palatino Linotype"/>
      <w:noProof/>
      <w:color w:val="000000"/>
    </w:rPr>
  </w:style>
  <w:style w:type="character" w:styleId="FollowedHyperlink">
    <w:name w:val="FollowedHyperlink"/>
    <w:rsid w:val="004C6E5E"/>
    <w:rPr>
      <w:color w:val="954F72"/>
      <w:u w:val="single"/>
    </w:rPr>
  </w:style>
  <w:style w:type="paragraph" w:styleId="FootnoteText">
    <w:name w:val="footnote text"/>
    <w:basedOn w:val="Normal"/>
    <w:link w:val="FootnoteTextChar"/>
    <w:semiHidden/>
    <w:unhideWhenUsed/>
    <w:rsid w:val="004C6E5E"/>
    <w:pPr>
      <w:spacing w:line="240" w:lineRule="auto"/>
    </w:pPr>
  </w:style>
  <w:style w:type="character" w:customStyle="1" w:styleId="FootnoteTextChar">
    <w:name w:val="Footnote Text Char"/>
    <w:link w:val="FootnoteText"/>
    <w:semiHidden/>
    <w:rsid w:val="004C6E5E"/>
    <w:rPr>
      <w:rFonts w:ascii="Palatino Linotype" w:hAnsi="Palatino Linotype"/>
      <w:noProof/>
      <w:color w:val="000000"/>
    </w:rPr>
  </w:style>
  <w:style w:type="paragraph" w:styleId="NormalWeb">
    <w:name w:val="Normal (Web)"/>
    <w:basedOn w:val="Normal"/>
    <w:uiPriority w:val="99"/>
    <w:rsid w:val="004C6E5E"/>
    <w:rPr>
      <w:szCs w:val="24"/>
    </w:rPr>
  </w:style>
  <w:style w:type="paragraph" w:customStyle="1" w:styleId="MsoFootnoteText0">
    <w:name w:val="MsoFootnoteText"/>
    <w:basedOn w:val="NormalWeb"/>
    <w:qFormat/>
    <w:rsid w:val="004C6E5E"/>
    <w:rPr>
      <w:rFonts w:ascii="Times New Roman" w:hAnsi="Times New Roman"/>
    </w:rPr>
  </w:style>
  <w:style w:type="character" w:styleId="PageNumber">
    <w:name w:val="page number"/>
    <w:rsid w:val="004C6E5E"/>
  </w:style>
  <w:style w:type="character" w:styleId="PlaceholderText">
    <w:name w:val="Placeholder Text"/>
    <w:uiPriority w:val="99"/>
    <w:semiHidden/>
    <w:rsid w:val="004C6E5E"/>
    <w:rPr>
      <w:color w:val="808080"/>
    </w:rPr>
  </w:style>
  <w:style w:type="paragraph" w:customStyle="1" w:styleId="MDPI71footnotes">
    <w:name w:val="MDPI_7.1_footnotes"/>
    <w:qFormat/>
    <w:rsid w:val="008B3EC4"/>
    <w:pPr>
      <w:numPr>
        <w:numId w:val="21"/>
      </w:numPr>
      <w:adjustRightInd w:val="0"/>
      <w:snapToGrid w:val="0"/>
      <w:spacing w:line="280" w:lineRule="atLeast"/>
    </w:pPr>
    <w:rPr>
      <w:rFonts w:ascii="Palatino Linotype" w:eastAsiaTheme="minorEastAsia" w:hAnsi="Palatino Linotype"/>
      <w:noProof/>
      <w:color w:val="000000"/>
      <w:sz w:val="18"/>
    </w:rPr>
  </w:style>
  <w:style w:type="character" w:styleId="Strong">
    <w:name w:val="Strong"/>
    <w:basedOn w:val="DefaultParagraphFont"/>
    <w:uiPriority w:val="22"/>
    <w:qFormat/>
    <w:rsid w:val="009458C1"/>
    <w:rPr>
      <w:b/>
      <w:bCs/>
    </w:rPr>
  </w:style>
  <w:style w:type="character" w:customStyle="1" w:styleId="Heading1Char">
    <w:name w:val="Heading 1 Char"/>
    <w:basedOn w:val="DefaultParagraphFont"/>
    <w:link w:val="Heading1"/>
    <w:uiPriority w:val="9"/>
    <w:rsid w:val="003F7759"/>
    <w:rPr>
      <w:rFonts w:asciiTheme="majorHAnsi" w:eastAsiaTheme="majorEastAsia" w:hAnsiTheme="majorHAnsi" w:cstheme="majorBidi"/>
      <w:color w:val="2F5496" w:themeColor="accent1" w:themeShade="BF"/>
      <w:sz w:val="40"/>
      <w:szCs w:val="40"/>
      <w:lang w:eastAsia="en-US"/>
    </w:rPr>
  </w:style>
  <w:style w:type="character" w:customStyle="1" w:styleId="Heading2Char">
    <w:name w:val="Heading 2 Char"/>
    <w:basedOn w:val="DefaultParagraphFont"/>
    <w:link w:val="Heading2"/>
    <w:uiPriority w:val="9"/>
    <w:semiHidden/>
    <w:rsid w:val="003F7759"/>
    <w:rPr>
      <w:rFonts w:asciiTheme="majorHAnsi" w:eastAsiaTheme="majorEastAsia" w:hAnsiTheme="majorHAnsi" w:cstheme="majorBidi"/>
      <w:color w:val="2F5496" w:themeColor="accent1" w:themeShade="BF"/>
      <w:sz w:val="32"/>
      <w:szCs w:val="32"/>
      <w:lang w:eastAsia="en-US"/>
    </w:rPr>
  </w:style>
  <w:style w:type="character" w:customStyle="1" w:styleId="Heading3Char">
    <w:name w:val="Heading 3 Char"/>
    <w:basedOn w:val="DefaultParagraphFont"/>
    <w:link w:val="Heading3"/>
    <w:uiPriority w:val="9"/>
    <w:semiHidden/>
    <w:rsid w:val="003F7759"/>
    <w:rPr>
      <w:rFonts w:ascii="Times New Roman" w:eastAsiaTheme="majorEastAsia" w:hAnsi="Times New Roman" w:cstheme="majorBidi"/>
      <w:color w:val="2F5496" w:themeColor="accent1" w:themeShade="BF"/>
      <w:sz w:val="28"/>
      <w:szCs w:val="28"/>
      <w:lang w:eastAsia="en-US"/>
    </w:rPr>
  </w:style>
  <w:style w:type="character" w:customStyle="1" w:styleId="Heading4Char">
    <w:name w:val="Heading 4 Char"/>
    <w:basedOn w:val="DefaultParagraphFont"/>
    <w:link w:val="Heading4"/>
    <w:uiPriority w:val="9"/>
    <w:rsid w:val="003F7759"/>
    <w:rPr>
      <w:rFonts w:ascii="Times New Roman" w:eastAsiaTheme="majorEastAsia" w:hAnsi="Times New Roman" w:cstheme="majorBidi"/>
      <w:i/>
      <w:iCs/>
      <w:color w:val="2F5496" w:themeColor="accent1" w:themeShade="BF"/>
      <w:sz w:val="24"/>
      <w:szCs w:val="24"/>
      <w:lang w:eastAsia="en-US"/>
    </w:rPr>
  </w:style>
  <w:style w:type="character" w:customStyle="1" w:styleId="Heading5Char">
    <w:name w:val="Heading 5 Char"/>
    <w:basedOn w:val="DefaultParagraphFont"/>
    <w:link w:val="Heading5"/>
    <w:uiPriority w:val="9"/>
    <w:semiHidden/>
    <w:rsid w:val="003F7759"/>
    <w:rPr>
      <w:rFonts w:ascii="Times New Roman" w:eastAsiaTheme="majorEastAsia" w:hAnsi="Times New Roman" w:cstheme="majorBidi"/>
      <w:color w:val="2F5496" w:themeColor="accent1" w:themeShade="BF"/>
      <w:sz w:val="24"/>
      <w:szCs w:val="24"/>
      <w:lang w:eastAsia="en-US"/>
    </w:rPr>
  </w:style>
  <w:style w:type="character" w:customStyle="1" w:styleId="Heading6Char">
    <w:name w:val="Heading 6 Char"/>
    <w:basedOn w:val="DefaultParagraphFont"/>
    <w:link w:val="Heading6"/>
    <w:uiPriority w:val="9"/>
    <w:semiHidden/>
    <w:rsid w:val="003F7759"/>
    <w:rPr>
      <w:rFonts w:ascii="Times New Roman" w:eastAsiaTheme="majorEastAsia" w:hAnsi="Times New Roman" w:cstheme="majorBidi"/>
      <w:i/>
      <w:iCs/>
      <w:color w:val="595959" w:themeColor="text1" w:themeTint="A6"/>
      <w:sz w:val="24"/>
      <w:szCs w:val="24"/>
      <w:lang w:eastAsia="en-US"/>
    </w:rPr>
  </w:style>
  <w:style w:type="character" w:customStyle="1" w:styleId="Heading7Char">
    <w:name w:val="Heading 7 Char"/>
    <w:basedOn w:val="DefaultParagraphFont"/>
    <w:link w:val="Heading7"/>
    <w:uiPriority w:val="9"/>
    <w:semiHidden/>
    <w:rsid w:val="003F7759"/>
    <w:rPr>
      <w:rFonts w:ascii="Times New Roman" w:eastAsiaTheme="majorEastAsia" w:hAnsi="Times New Roman" w:cstheme="majorBidi"/>
      <w:color w:val="595959" w:themeColor="text1" w:themeTint="A6"/>
      <w:sz w:val="24"/>
      <w:szCs w:val="24"/>
      <w:lang w:eastAsia="en-US"/>
    </w:rPr>
  </w:style>
  <w:style w:type="character" w:customStyle="1" w:styleId="Heading8Char">
    <w:name w:val="Heading 8 Char"/>
    <w:basedOn w:val="DefaultParagraphFont"/>
    <w:link w:val="Heading8"/>
    <w:uiPriority w:val="9"/>
    <w:semiHidden/>
    <w:rsid w:val="003F7759"/>
    <w:rPr>
      <w:rFonts w:ascii="Times New Roman" w:eastAsiaTheme="majorEastAsia" w:hAnsi="Times New Roman" w:cstheme="majorBidi"/>
      <w:i/>
      <w:iCs/>
      <w:color w:val="272727" w:themeColor="text1" w:themeTint="D8"/>
      <w:sz w:val="24"/>
      <w:szCs w:val="24"/>
      <w:lang w:eastAsia="en-US"/>
    </w:rPr>
  </w:style>
  <w:style w:type="character" w:customStyle="1" w:styleId="Heading9Char">
    <w:name w:val="Heading 9 Char"/>
    <w:basedOn w:val="DefaultParagraphFont"/>
    <w:link w:val="Heading9"/>
    <w:uiPriority w:val="9"/>
    <w:semiHidden/>
    <w:rsid w:val="003F7759"/>
    <w:rPr>
      <w:rFonts w:ascii="Times New Roman" w:eastAsiaTheme="majorEastAsia" w:hAnsi="Times New Roman" w:cstheme="majorBidi"/>
      <w:color w:val="272727" w:themeColor="text1" w:themeTint="D8"/>
      <w:sz w:val="24"/>
      <w:szCs w:val="24"/>
      <w:lang w:eastAsia="en-US"/>
    </w:rPr>
  </w:style>
  <w:style w:type="paragraph" w:styleId="Title">
    <w:name w:val="Title"/>
    <w:basedOn w:val="Normal"/>
    <w:next w:val="Normal"/>
    <w:link w:val="TitleChar"/>
    <w:uiPriority w:val="10"/>
    <w:qFormat/>
    <w:rsid w:val="003F7759"/>
    <w:pPr>
      <w:spacing w:after="80" w:line="240" w:lineRule="auto"/>
      <w:contextualSpacing/>
      <w:jc w:val="left"/>
    </w:pPr>
    <w:rPr>
      <w:rFonts w:asciiTheme="majorHAnsi" w:eastAsiaTheme="majorEastAsia" w:hAnsiTheme="majorHAnsi" w:cstheme="majorBidi"/>
      <w:color w:val="auto"/>
      <w:spacing w:val="-10"/>
      <w:kern w:val="28"/>
      <w:sz w:val="56"/>
      <w:szCs w:val="56"/>
      <w:lang w:eastAsia="en-US"/>
    </w:rPr>
  </w:style>
  <w:style w:type="character" w:customStyle="1" w:styleId="TitleChar">
    <w:name w:val="Title Char"/>
    <w:basedOn w:val="DefaultParagraphFont"/>
    <w:link w:val="Title"/>
    <w:uiPriority w:val="10"/>
    <w:rsid w:val="003F7759"/>
    <w:rPr>
      <w:rFonts w:asciiTheme="majorHAnsi" w:eastAsiaTheme="majorEastAsia" w:hAnsiTheme="majorHAnsi" w:cstheme="majorBidi"/>
      <w:spacing w:val="-10"/>
      <w:kern w:val="28"/>
      <w:sz w:val="56"/>
      <w:szCs w:val="56"/>
      <w:lang w:eastAsia="en-US"/>
    </w:rPr>
  </w:style>
  <w:style w:type="paragraph" w:styleId="Subtitle">
    <w:name w:val="Subtitle"/>
    <w:basedOn w:val="Normal"/>
    <w:next w:val="Normal"/>
    <w:link w:val="SubtitleChar"/>
    <w:uiPriority w:val="11"/>
    <w:qFormat/>
    <w:rsid w:val="003F7759"/>
    <w:pPr>
      <w:numPr>
        <w:ilvl w:val="1"/>
      </w:numPr>
      <w:spacing w:line="240" w:lineRule="auto"/>
      <w:jc w:val="left"/>
    </w:pPr>
    <w:rPr>
      <w:rFonts w:ascii="Times New Roman" w:eastAsiaTheme="majorEastAsia" w:hAnsi="Times New Roman" w:cstheme="majorBidi"/>
      <w:color w:val="595959" w:themeColor="text1" w:themeTint="A6"/>
      <w:spacing w:val="15"/>
      <w:sz w:val="28"/>
      <w:szCs w:val="28"/>
      <w:lang w:eastAsia="en-US"/>
    </w:rPr>
  </w:style>
  <w:style w:type="character" w:customStyle="1" w:styleId="SubtitleChar">
    <w:name w:val="Subtitle Char"/>
    <w:basedOn w:val="DefaultParagraphFont"/>
    <w:link w:val="Subtitle"/>
    <w:uiPriority w:val="11"/>
    <w:rsid w:val="003F7759"/>
    <w:rPr>
      <w:rFonts w:ascii="Times New Roman" w:eastAsiaTheme="majorEastAsia" w:hAnsi="Times New Roman" w:cstheme="majorBidi"/>
      <w:color w:val="595959" w:themeColor="text1" w:themeTint="A6"/>
      <w:spacing w:val="15"/>
      <w:sz w:val="28"/>
      <w:szCs w:val="28"/>
      <w:lang w:eastAsia="en-US"/>
    </w:rPr>
  </w:style>
  <w:style w:type="paragraph" w:styleId="Quote">
    <w:name w:val="Quote"/>
    <w:basedOn w:val="Normal"/>
    <w:next w:val="Normal"/>
    <w:link w:val="QuoteChar"/>
    <w:uiPriority w:val="29"/>
    <w:qFormat/>
    <w:rsid w:val="003F7759"/>
    <w:pPr>
      <w:spacing w:before="160" w:line="240" w:lineRule="auto"/>
      <w:jc w:val="center"/>
    </w:pPr>
    <w:rPr>
      <w:rFonts w:ascii="Times New Roman" w:eastAsia="Times New Roman" w:hAnsi="Times New Roman"/>
      <w:i/>
      <w:iCs/>
      <w:color w:val="404040" w:themeColor="text1" w:themeTint="BF"/>
      <w:sz w:val="24"/>
      <w:szCs w:val="24"/>
      <w:lang w:eastAsia="en-US"/>
    </w:rPr>
  </w:style>
  <w:style w:type="character" w:customStyle="1" w:styleId="QuoteChar">
    <w:name w:val="Quote Char"/>
    <w:basedOn w:val="DefaultParagraphFont"/>
    <w:link w:val="Quote"/>
    <w:uiPriority w:val="29"/>
    <w:rsid w:val="003F7759"/>
    <w:rPr>
      <w:rFonts w:ascii="Times New Roman" w:eastAsia="Times New Roman" w:hAnsi="Times New Roman"/>
      <w:i/>
      <w:iCs/>
      <w:color w:val="404040" w:themeColor="text1" w:themeTint="BF"/>
      <w:sz w:val="24"/>
      <w:szCs w:val="24"/>
      <w:lang w:eastAsia="en-US"/>
    </w:rPr>
  </w:style>
  <w:style w:type="paragraph" w:styleId="ListParagraph">
    <w:name w:val="List Paragraph"/>
    <w:basedOn w:val="Normal"/>
    <w:uiPriority w:val="34"/>
    <w:qFormat/>
    <w:rsid w:val="003F7759"/>
    <w:pPr>
      <w:spacing w:line="240" w:lineRule="auto"/>
      <w:ind w:left="720"/>
      <w:contextualSpacing/>
      <w:jc w:val="left"/>
    </w:pPr>
    <w:rPr>
      <w:rFonts w:ascii="Times New Roman" w:eastAsia="Times New Roman" w:hAnsi="Times New Roman"/>
      <w:color w:val="auto"/>
      <w:sz w:val="24"/>
      <w:szCs w:val="24"/>
      <w:lang w:eastAsia="en-US"/>
    </w:rPr>
  </w:style>
  <w:style w:type="character" w:styleId="IntenseEmphasis">
    <w:name w:val="Intense Emphasis"/>
    <w:basedOn w:val="DefaultParagraphFont"/>
    <w:uiPriority w:val="21"/>
    <w:qFormat/>
    <w:rsid w:val="003F7759"/>
    <w:rPr>
      <w:i/>
      <w:iCs/>
      <w:color w:val="2F5496" w:themeColor="accent1" w:themeShade="BF"/>
    </w:rPr>
  </w:style>
  <w:style w:type="paragraph" w:styleId="IntenseQuote">
    <w:name w:val="Intense Quote"/>
    <w:basedOn w:val="Normal"/>
    <w:next w:val="Normal"/>
    <w:link w:val="IntenseQuoteChar"/>
    <w:uiPriority w:val="30"/>
    <w:qFormat/>
    <w:rsid w:val="003F7759"/>
    <w:pPr>
      <w:pBdr>
        <w:top w:val="single" w:sz="4" w:space="10" w:color="2F5496" w:themeColor="accent1" w:themeShade="BF"/>
        <w:bottom w:val="single" w:sz="4" w:space="10" w:color="2F5496" w:themeColor="accent1" w:themeShade="BF"/>
      </w:pBdr>
      <w:spacing w:before="360" w:after="360" w:line="240" w:lineRule="auto"/>
      <w:ind w:left="864" w:right="864"/>
      <w:jc w:val="center"/>
    </w:pPr>
    <w:rPr>
      <w:rFonts w:ascii="Times New Roman" w:eastAsia="Times New Roman" w:hAnsi="Times New Roman"/>
      <w:i/>
      <w:iCs/>
      <w:color w:val="2F5496" w:themeColor="accent1" w:themeShade="BF"/>
      <w:sz w:val="24"/>
      <w:szCs w:val="24"/>
      <w:lang w:eastAsia="en-US"/>
    </w:rPr>
  </w:style>
  <w:style w:type="character" w:customStyle="1" w:styleId="IntenseQuoteChar">
    <w:name w:val="Intense Quote Char"/>
    <w:basedOn w:val="DefaultParagraphFont"/>
    <w:link w:val="IntenseQuote"/>
    <w:uiPriority w:val="30"/>
    <w:rsid w:val="003F7759"/>
    <w:rPr>
      <w:rFonts w:ascii="Times New Roman" w:eastAsia="Times New Roman" w:hAnsi="Times New Roman"/>
      <w:i/>
      <w:iCs/>
      <w:color w:val="2F5496" w:themeColor="accent1" w:themeShade="BF"/>
      <w:sz w:val="24"/>
      <w:szCs w:val="24"/>
      <w:lang w:eastAsia="en-US"/>
    </w:rPr>
  </w:style>
  <w:style w:type="character" w:styleId="IntenseReference">
    <w:name w:val="Intense Reference"/>
    <w:basedOn w:val="DefaultParagraphFont"/>
    <w:uiPriority w:val="32"/>
    <w:qFormat/>
    <w:rsid w:val="003F7759"/>
    <w:rPr>
      <w:b/>
      <w:bCs/>
      <w:smallCaps/>
      <w:color w:val="2F5496" w:themeColor="accent1" w:themeShade="BF"/>
      <w:spacing w:val="5"/>
    </w:rPr>
  </w:style>
  <w:style w:type="paragraph" w:styleId="Caption">
    <w:name w:val="caption"/>
    <w:basedOn w:val="Normal"/>
    <w:next w:val="Normal"/>
    <w:uiPriority w:val="35"/>
    <w:unhideWhenUsed/>
    <w:qFormat/>
    <w:rsid w:val="003F7759"/>
    <w:pPr>
      <w:spacing w:after="200" w:line="240" w:lineRule="auto"/>
      <w:jc w:val="left"/>
    </w:pPr>
    <w:rPr>
      <w:rFonts w:ascii="Times New Roman" w:eastAsia="Times New Roman" w:hAnsi="Times New Roman"/>
      <w:i/>
      <w:iCs/>
      <w:color w:val="44546A" w:themeColor="text2"/>
      <w:sz w:val="18"/>
      <w:szCs w:val="18"/>
      <w:lang w:eastAsia="en-US"/>
    </w:rPr>
  </w:style>
  <w:style w:type="table" w:customStyle="1" w:styleId="GridTable4-Accent11">
    <w:name w:val="Grid Table 4 - Accent 11"/>
    <w:basedOn w:val="TableNormal"/>
    <w:next w:val="GridTable4-Accent1"/>
    <w:uiPriority w:val="49"/>
    <w:rsid w:val="003F7759"/>
    <w:rPr>
      <w:rFonts w:eastAsia="Calibri" w:cs="Arial"/>
      <w:sz w:val="22"/>
      <w:szCs w:val="22"/>
      <w:lang w:eastAsia="en-US"/>
    </w:rPr>
    <w:tblPr>
      <w:tblStyleRowBandSize w:val="1"/>
      <w:tblStyleColBandSize w:val="1"/>
      <w:tblInd w:w="0" w:type="nil"/>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GridTable4-Accent1">
    <w:name w:val="Grid Table 4 Accent 1"/>
    <w:basedOn w:val="TableNormal"/>
    <w:uiPriority w:val="49"/>
    <w:rsid w:val="003F7759"/>
    <w:rPr>
      <w:rFonts w:asciiTheme="minorHAnsi" w:eastAsiaTheme="minorHAnsi" w:hAnsiTheme="minorHAnsi" w:cstheme="minorBidi"/>
      <w:kern w:val="2"/>
      <w:sz w:val="24"/>
      <w:szCs w:val="24"/>
      <w:lang w:eastAsia="en-US"/>
      <w14:ligatures w14:val="standardContextual"/>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Revision">
    <w:name w:val="Revision"/>
    <w:hidden/>
    <w:uiPriority w:val="99"/>
    <w:semiHidden/>
    <w:rsid w:val="00E40C28"/>
    <w:rPr>
      <w:rFonts w:ascii="Palatino Linotype" w:hAnsi="Palatino Linotype"/>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encoding w:val="iso-8859-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img.mdpi.org/data/contributor-role-instruction.pdf"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2.xml"/><Relationship Id="rId30" Type="http://schemas.openxmlformats.org/officeDocument/2006/relationships/fontTable" Target="fontTable.xml"/></Relationships>
</file>

<file path=word/_rels/header3.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uhammad.Nadeem\Downloads\invention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638EEE8-7009-42AB-85C2-7152A0534E63}">
  <we:reference id="WA200001361" version="2.129.3.0" store="Omex" storeType="OMEX"/>
  <we:alternateReferences>
    <we:reference id="WA200001361" version="2.129.3.0" store="WA200001361" storeType="OMEX"/>
  </we:alternateReferences>
  <we:properties>
    <we:property name="paperpal-document-id" value="&quot;a3b3138c-25fe-4723-bfd7-d0141911c1f5&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D5C153-9308-4CFC-83A4-5E3CA9CA84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inventions-template</Template>
  <TotalTime>6131</TotalTime>
  <Pages>33</Pages>
  <Words>18506</Words>
  <Characters>105485</Characters>
  <Application>Microsoft Office Word</Application>
  <DocSecurity>0</DocSecurity>
  <Lines>879</Lines>
  <Paragraphs>247</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123744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Muhammad Nadeem</dc:creator>
  <cp:keywords/>
  <dc:description/>
  <cp:lastModifiedBy>Muhammad Nadeem</cp:lastModifiedBy>
  <cp:revision>47</cp:revision>
  <cp:lastPrinted>2025-10-14T05:00:00Z</cp:lastPrinted>
  <dcterms:created xsi:type="dcterms:W3CDTF">2025-10-09T06:28:00Z</dcterms:created>
  <dcterms:modified xsi:type="dcterms:W3CDTF">2025-10-15T10:54:00Z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edb5724e7e794efd6a0bec7bd5fb94bf453cf9dd773040eb8f8a9efbc7805a29</vt:lpwstr>
  </property>
</Properties>
</file>